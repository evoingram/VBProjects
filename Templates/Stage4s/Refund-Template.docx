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B22F7D" w14:paraId="072AA204" w14:textId="77777777" w:rsidTr="00A253A9">
        <w:tc>
          <w:tcPr>
            <w:tcW w:w="5412" w:type="dxa"/>
            <w:tcMar>
              <w:left w:w="115" w:type="dxa"/>
              <w:right w:w="115" w:type="dxa"/>
            </w:tcMar>
          </w:tcPr>
          <w:sdt>
            <w:sdtPr>
              <w:alias w:val="Enter company name:"/>
              <w:tag w:val="Enter company name:"/>
              <w:id w:val="241333376"/>
              <w:placeholder>
                <w:docPart w:val="ECAB8070D674424AAED656882B3D4A8C"/>
              </w:placeholder>
              <w:dataBinding w:prefixMappings="xmlns:ns0='http://schemas.openxmlformats.org/officeDocument/2006/extended-properties'" w:xpath="/ns0:Properties[1]/ns0:Company[1]" w:storeItemID="{6668398D-A668-4E3E-A5EB-62B293D839F1}"/>
              <w15:appearance w15:val="hidden"/>
              <w:text w:multiLine="1"/>
            </w:sdtPr>
            <w:sdtEndPr/>
            <w:sdtContent>
              <w:p w14:paraId="5885A6FE" w14:textId="7DAB547E" w:rsidR="00B22F7D" w:rsidRPr="00F35B85" w:rsidRDefault="00B02CB9" w:rsidP="00F35B85">
                <w:pPr>
                  <w:pStyle w:val="Heading1"/>
                </w:pPr>
                <w:r>
                  <w:br/>
                </w:r>
                <w:r w:rsidR="00B22F7D">
                  <w:t>A Quo Co.</w:t>
                </w:r>
              </w:p>
            </w:sdtContent>
          </w:sdt>
          <w:sdt>
            <w:sdtPr>
              <w:alias w:val="Enter company address:"/>
              <w:tag w:val="Enter company address:"/>
              <w:id w:val="241333393"/>
              <w:placeholder>
                <w:docPart w:val="F34B14DEDA3E45D58C684A94F25316E4"/>
              </w:placeholder>
              <w:dataBinding w:prefixMappings="xmlns:ns0='http://schemas.microsoft.com/office/2006/coverPageProps'" w:xpath="/ns0:CoverPageProperties[1]/ns0:CompanyAddress[1]" w:storeItemID="{55AF091B-3C7A-41E3-B477-F2FDAA23CFDA}"/>
              <w15:appearance w15:val="hidden"/>
              <w:text w:multiLine="1"/>
            </w:sdtPr>
            <w:sdtEndPr/>
            <w:sdtContent>
              <w:p w14:paraId="10A44F67" w14:textId="1B71B21B" w:rsidR="00B22F7D" w:rsidRDefault="00B22F7D" w:rsidP="00F8619B">
                <w:r>
                  <w:t>320 W Republican, Suite 207</w:t>
                </w:r>
                <w:r>
                  <w:br/>
                  <w:t>Seattle, Washington 98119</w:t>
                </w:r>
              </w:p>
            </w:sdtContent>
          </w:sdt>
          <w:p w14:paraId="0A86D3CD" w14:textId="16ED94EC" w:rsidR="00B22F7D" w:rsidRDefault="00B02CB9" w:rsidP="00F8619B">
            <w:sdt>
              <w:sdtPr>
                <w:alias w:val="Phone:"/>
                <w:tag w:val="Phone:"/>
                <w:id w:val="-1328971750"/>
                <w:placeholder>
                  <w:docPart w:val="0BB8C2D8A65640EAA53B547B8FD98D19"/>
                </w:placeholder>
                <w:temporary/>
                <w:showingPlcHdr/>
                <w15:appearance w15:val="hidden"/>
              </w:sdtPr>
              <w:sdtEndPr/>
              <w:sdtContent>
                <w:r w:rsidR="00B22F7D">
                  <w:t>Phone</w:t>
                </w:r>
              </w:sdtContent>
            </w:sdt>
            <w:r w:rsidR="00B22F7D">
              <w:t xml:space="preserve">: </w:t>
            </w:r>
            <w:sdt>
              <w:sdtPr>
                <w:alias w:val="Enter company phone:"/>
                <w:tag w:val="Enter company phone:"/>
                <w:id w:val="241333419"/>
                <w:placeholder>
                  <w:docPart w:val="C1DC713AEF374F60A4D99D60A8EEA7BA"/>
                </w:placeholder>
                <w:dataBinding w:prefixMappings="xmlns:ns0='http://schemas.microsoft.com/office/2006/coverPageProps'" w:xpath="/ns0:CoverPageProperties[1]/ns0:CompanyPhone[1]" w:storeItemID="{55AF091B-3C7A-41E3-B477-F2FDAA23CFDA}"/>
                <w15:appearance w15:val="hidden"/>
                <w:text w:multiLine="1"/>
              </w:sdtPr>
              <w:sdtEndPr/>
              <w:sdtContent>
                <w:r w:rsidR="00B22F7D">
                  <w:t>206 693 2390</w:t>
                </w:r>
              </w:sdtContent>
            </w:sdt>
          </w:p>
          <w:p w14:paraId="56B4DD56" w14:textId="77777777" w:rsidR="00B22F7D" w:rsidRDefault="00B22F7D" w:rsidP="00F8619B">
            <w:r>
              <w:t xml:space="preserve">inquiries@aquoco.co </w:t>
            </w:r>
          </w:p>
          <w:p w14:paraId="4448DDCD" w14:textId="77777777" w:rsidR="00B22F7D" w:rsidRDefault="00B22F7D" w:rsidP="00F8619B"/>
          <w:p w14:paraId="7178077B" w14:textId="04D8EA9A" w:rsidR="00B22F7D" w:rsidRPr="001F6C6A" w:rsidRDefault="000D394B" w:rsidP="00FA582A">
            <w:pPr>
              <w:rPr>
                <w:b/>
              </w:rPr>
            </w:pPr>
            <w:r w:rsidRPr="001F6C6A">
              <w:rPr>
                <w:b/>
              </w:rPr>
              <w:t>PAY YOUR BILL ONLINE AT PAYPAL HERE</w:t>
            </w:r>
          </w:p>
        </w:tc>
        <w:tc>
          <w:tcPr>
            <w:tcW w:w="5388" w:type="dxa"/>
            <w:tcMar>
              <w:left w:w="0" w:type="dxa"/>
              <w:right w:w="0" w:type="dxa"/>
            </w:tcMar>
          </w:tcPr>
          <w:p w14:paraId="0FBB4D29" w14:textId="626182D5" w:rsidR="00B22F7D" w:rsidRDefault="00E65154" w:rsidP="00B22F7D">
            <w:pPr>
              <w:pStyle w:val="Heading2"/>
              <w:rPr>
                <w:rFonts w:ascii="Arial" w:hAnsi="Arial" w:cs="Arial"/>
                <w:b/>
                <w:color w:val="000000" w:themeColor="text1"/>
                <w:sz w:val="24"/>
                <w:szCs w:val="24"/>
              </w:rPr>
            </w:pPr>
            <w:r>
              <w:t>INVOICE</w:t>
            </w:r>
            <w:r w:rsidR="00B22F7D" w:rsidRPr="00B1432F">
              <w:t xml:space="preserve"> </w:t>
            </w:r>
            <w:r w:rsidR="00B22F7D" w:rsidRPr="00B163E5">
              <w:rPr>
                <w:rFonts w:ascii="Arial" w:hAnsi="Arial" w:cs="Arial"/>
                <w:b/>
                <w:color w:val="000000" w:themeColor="text1"/>
                <w:sz w:val="24"/>
                <w:szCs w:val="24"/>
              </w:rPr>
              <w:fldChar w:fldCharType="begin"/>
            </w:r>
            <w:r w:rsidR="00B22F7D" w:rsidRPr="00B163E5">
              <w:rPr>
                <w:rFonts w:ascii="Arial" w:hAnsi="Arial" w:cs="Arial"/>
                <w:b/>
                <w:color w:val="000000" w:themeColor="text1"/>
                <w:sz w:val="24"/>
                <w:szCs w:val="24"/>
              </w:rPr>
              <w:instrText xml:space="preserve"> MERGEFIELD  ID \* FirstCap  \* MERGEFORMAT </w:instrText>
            </w:r>
            <w:r w:rsidR="00B22F7D" w:rsidRPr="00B163E5">
              <w:rPr>
                <w:rFonts w:ascii="Arial" w:hAnsi="Arial" w:cs="Arial"/>
                <w:b/>
                <w:color w:val="000000" w:themeColor="text1"/>
                <w:sz w:val="24"/>
                <w:szCs w:val="24"/>
              </w:rPr>
              <w:fldChar w:fldCharType="separate"/>
            </w:r>
            <w:r w:rsidR="00B22F7D" w:rsidRPr="00B163E5">
              <w:rPr>
                <w:rFonts w:ascii="Arial" w:hAnsi="Arial" w:cs="Arial"/>
                <w:b/>
                <w:noProof/>
                <w:color w:val="000000" w:themeColor="text1"/>
                <w:sz w:val="24"/>
                <w:szCs w:val="24"/>
              </w:rPr>
              <w:t>«ID»</w:t>
            </w:r>
            <w:r w:rsidR="00B22F7D" w:rsidRPr="00B163E5">
              <w:rPr>
                <w:rFonts w:ascii="Arial" w:hAnsi="Arial" w:cs="Arial"/>
                <w:b/>
                <w:color w:val="000000" w:themeColor="text1"/>
                <w:sz w:val="24"/>
                <w:szCs w:val="24"/>
              </w:rPr>
              <w:fldChar w:fldCharType="end"/>
            </w:r>
          </w:p>
          <w:p w14:paraId="1F8BCE9A" w14:textId="77777777" w:rsidR="00B22F7D" w:rsidRDefault="00B02CB9" w:rsidP="00B22F7D">
            <w:pPr>
              <w:pStyle w:val="Title"/>
              <w:rPr>
                <w:rFonts w:ascii="Arial" w:hAnsi="Arial" w:cs="Arial"/>
                <w:b w:val="0"/>
                <w:color w:val="000000" w:themeColor="text1"/>
                <w:sz w:val="24"/>
                <w:szCs w:val="24"/>
              </w:rPr>
            </w:pPr>
            <w:sdt>
              <w:sdtPr>
                <w:alias w:val="Date:"/>
                <w:tag w:val="Date:"/>
                <w:id w:val="-14149049"/>
                <w:placeholder>
                  <w:docPart w:val="5F5A243F3D1249A1AA2263670803BF28"/>
                </w:placeholder>
                <w:temporary/>
                <w:showingPlcHdr/>
                <w15:appearance w15:val="hidden"/>
              </w:sdtPr>
              <w:sdtEndPr/>
              <w:sdtContent>
                <w:r w:rsidR="00B22F7D" w:rsidRPr="00B1432F">
                  <w:t>Date</w:t>
                </w:r>
              </w:sdtContent>
            </w:sdt>
            <w:r w:rsidR="00B22F7D" w:rsidRPr="00B1432F">
              <w:t xml:space="preserve">: </w:t>
            </w:r>
            <w:r w:rsidR="00B22F7D">
              <w:rPr>
                <w:rFonts w:ascii="Arial" w:hAnsi="Arial" w:cs="Arial"/>
                <w:b w:val="0"/>
                <w:color w:val="000000" w:themeColor="text1"/>
                <w:sz w:val="24"/>
                <w:szCs w:val="24"/>
              </w:rPr>
              <w:fldChar w:fldCharType="begin"/>
            </w:r>
            <w:r w:rsidR="00B22F7D">
              <w:rPr>
                <w:rFonts w:ascii="Arial" w:hAnsi="Arial" w:cs="Arial"/>
                <w:b w:val="0"/>
                <w:color w:val="000000" w:themeColor="text1"/>
                <w:sz w:val="24"/>
                <w:szCs w:val="24"/>
              </w:rPr>
              <w:instrText xml:space="preserve"> MERGEFIELD  InvoiceDate \* FirstCap  \* MERGEFORMAT </w:instrText>
            </w:r>
            <w:r w:rsidR="00B22F7D">
              <w:rPr>
                <w:rFonts w:ascii="Arial" w:hAnsi="Arial" w:cs="Arial"/>
                <w:b w:val="0"/>
                <w:color w:val="000000" w:themeColor="text1"/>
                <w:sz w:val="24"/>
                <w:szCs w:val="24"/>
              </w:rPr>
              <w:fldChar w:fldCharType="separate"/>
            </w:r>
            <w:r w:rsidR="00B22F7D">
              <w:rPr>
                <w:rFonts w:ascii="Arial" w:hAnsi="Arial" w:cs="Arial"/>
                <w:b w:val="0"/>
                <w:noProof/>
                <w:color w:val="000000" w:themeColor="text1"/>
                <w:sz w:val="24"/>
                <w:szCs w:val="24"/>
              </w:rPr>
              <w:t>«InvoiceDate»</w:t>
            </w:r>
            <w:r w:rsidR="00B22F7D">
              <w:rPr>
                <w:rFonts w:ascii="Arial" w:hAnsi="Arial" w:cs="Arial"/>
                <w:b w:val="0"/>
                <w:color w:val="000000" w:themeColor="text1"/>
                <w:sz w:val="24"/>
                <w:szCs w:val="24"/>
              </w:rPr>
              <w:fldChar w:fldCharType="end"/>
            </w:r>
          </w:p>
          <w:p w14:paraId="51819FF8" w14:textId="77777777" w:rsidR="00B22F7D" w:rsidRPr="00B1432F" w:rsidRDefault="00B02CB9" w:rsidP="00B22F7D">
            <w:pPr>
              <w:pStyle w:val="Heading3"/>
            </w:pPr>
            <w:sdt>
              <w:sdtPr>
                <w:alias w:val="To:"/>
                <w:tag w:val="To:"/>
                <w:id w:val="-1751190371"/>
                <w:placeholder>
                  <w:docPart w:val="11880763D41B4731A7446BC50346B7B9"/>
                </w:placeholder>
                <w:temporary/>
                <w:showingPlcHdr/>
                <w15:appearance w15:val="hidden"/>
              </w:sdtPr>
              <w:sdtEndPr/>
              <w:sdtContent>
                <w:r w:rsidR="00B22F7D" w:rsidRPr="00B1432F">
                  <w:t>To:</w:t>
                </w:r>
              </w:sdtContent>
            </w:sdt>
          </w:p>
          <w:p w14:paraId="74E2C582" w14:textId="77777777" w:rsidR="00B22F7D" w:rsidRDefault="00B22F7D" w:rsidP="00B22F7D">
            <w:r>
              <w:rPr>
                <w:rFonts w:ascii="Arial" w:hAnsi="Arial" w:cs="Arial"/>
                <w:b/>
                <w:color w:val="000000" w:themeColor="text1"/>
              </w:rPr>
              <w:fldChar w:fldCharType="begin"/>
            </w:r>
            <w:r>
              <w:rPr>
                <w:rFonts w:ascii="Arial" w:hAnsi="Arial" w:cs="Arial"/>
                <w:b/>
                <w:color w:val="000000" w:themeColor="text1"/>
              </w:rPr>
              <w:instrText xml:space="preserve"> MERGEFIELD  FirstName \* FirstCap  \* MERGEFORMAT </w:instrText>
            </w:r>
            <w:r>
              <w:rPr>
                <w:rFonts w:ascii="Arial" w:hAnsi="Arial" w:cs="Arial"/>
                <w:b/>
                <w:color w:val="000000" w:themeColor="text1"/>
              </w:rPr>
              <w:fldChar w:fldCharType="separate"/>
            </w:r>
            <w:r>
              <w:rPr>
                <w:rFonts w:ascii="Arial" w:hAnsi="Arial" w:cs="Arial"/>
                <w:b/>
                <w:noProof/>
                <w:color w:val="000000" w:themeColor="text1"/>
              </w:rPr>
              <w:t>«FirstName»</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LastName \* FirstCap  \* MERGEFORMAT </w:instrText>
            </w:r>
            <w:r>
              <w:rPr>
                <w:rFonts w:ascii="Arial" w:hAnsi="Arial" w:cs="Arial"/>
                <w:b/>
                <w:color w:val="000000" w:themeColor="text1"/>
              </w:rPr>
              <w:fldChar w:fldCharType="separate"/>
            </w:r>
            <w:r>
              <w:rPr>
                <w:rFonts w:ascii="Arial" w:hAnsi="Arial" w:cs="Arial"/>
                <w:b/>
                <w:noProof/>
                <w:color w:val="000000" w:themeColor="text1"/>
              </w:rPr>
              <w:t>«LastName»</w:t>
            </w:r>
            <w:r>
              <w:rPr>
                <w:rFonts w:ascii="Arial" w:hAnsi="Arial" w:cs="Arial"/>
                <w:b/>
                <w:color w:val="000000" w:themeColor="text1"/>
              </w:rPr>
              <w:fldChar w:fldCharType="end"/>
            </w:r>
          </w:p>
          <w:p w14:paraId="3ABFF2F4" w14:textId="77777777" w:rsidR="00B22F7D" w:rsidRDefault="00B22F7D" w:rsidP="00B22F7D">
            <w:pPr>
              <w:rPr>
                <w:rFonts w:ascii="Arial" w:hAnsi="Arial" w:cs="Arial"/>
                <w:b/>
                <w:color w:val="000000" w:themeColor="text1"/>
              </w:rPr>
            </w:pPr>
            <w:r>
              <w:rPr>
                <w:rFonts w:ascii="Arial" w:hAnsi="Arial" w:cs="Arial"/>
                <w:b/>
                <w:color w:val="000000" w:themeColor="text1"/>
              </w:rPr>
              <w:fldChar w:fldCharType="begin"/>
            </w:r>
            <w:r>
              <w:rPr>
                <w:rFonts w:ascii="Arial" w:hAnsi="Arial" w:cs="Arial"/>
                <w:b/>
                <w:color w:val="000000" w:themeColor="text1"/>
              </w:rPr>
              <w:instrText xml:space="preserve"> MERGEFIELD  Company \* FirstCap  \* MERGEFORMAT </w:instrText>
            </w:r>
            <w:r>
              <w:rPr>
                <w:rFonts w:ascii="Arial" w:hAnsi="Arial" w:cs="Arial"/>
                <w:b/>
                <w:color w:val="000000" w:themeColor="text1"/>
              </w:rPr>
              <w:fldChar w:fldCharType="separate"/>
            </w:r>
            <w:r>
              <w:rPr>
                <w:rFonts w:ascii="Arial" w:hAnsi="Arial" w:cs="Arial"/>
                <w:b/>
                <w:noProof/>
                <w:color w:val="000000" w:themeColor="text1"/>
              </w:rPr>
              <w:t>«Company»</w:t>
            </w:r>
            <w:r>
              <w:rPr>
                <w:rFonts w:ascii="Arial" w:hAnsi="Arial" w:cs="Arial"/>
                <w:b/>
                <w:color w:val="000000" w:themeColor="text1"/>
              </w:rPr>
              <w:fldChar w:fldCharType="end"/>
            </w:r>
          </w:p>
          <w:p w14:paraId="70D855AD" w14:textId="77777777" w:rsidR="00B22F7D" w:rsidRDefault="00B22F7D" w:rsidP="00B22F7D">
            <w:r>
              <w:rPr>
                <w:rFonts w:ascii="Arial" w:hAnsi="Arial" w:cs="Arial"/>
                <w:b/>
                <w:color w:val="000000" w:themeColor="text1"/>
              </w:rPr>
              <w:fldChar w:fldCharType="begin"/>
            </w:r>
            <w:r>
              <w:rPr>
                <w:rFonts w:ascii="Arial" w:hAnsi="Arial" w:cs="Arial"/>
                <w:b/>
                <w:color w:val="000000" w:themeColor="text1"/>
              </w:rPr>
              <w:instrText xml:space="preserve"> MERGEFIELD  Address \* FirstCap  \* MERGEFORMAT </w:instrText>
            </w:r>
            <w:r>
              <w:rPr>
                <w:rFonts w:ascii="Arial" w:hAnsi="Arial" w:cs="Arial"/>
                <w:b/>
                <w:color w:val="000000" w:themeColor="text1"/>
              </w:rPr>
              <w:fldChar w:fldCharType="separate"/>
            </w:r>
            <w:r>
              <w:rPr>
                <w:rFonts w:ascii="Arial" w:hAnsi="Arial" w:cs="Arial"/>
                <w:b/>
                <w:noProof/>
                <w:color w:val="000000" w:themeColor="text1"/>
              </w:rPr>
              <w:t>«Address»</w:t>
            </w:r>
            <w:r>
              <w:rPr>
                <w:rFonts w:ascii="Arial" w:hAnsi="Arial" w:cs="Arial"/>
                <w:b/>
                <w:color w:val="000000" w:themeColor="text1"/>
              </w:rPr>
              <w:fldChar w:fldCharType="end"/>
            </w:r>
          </w:p>
          <w:p w14:paraId="365BC24A" w14:textId="77777777" w:rsidR="00B22F7D" w:rsidRDefault="00B22F7D" w:rsidP="00B22F7D">
            <w:pPr>
              <w:rPr>
                <w:rFonts w:ascii="Arial" w:hAnsi="Arial" w:cs="Arial"/>
                <w:b/>
                <w:color w:val="000000" w:themeColor="text1"/>
              </w:rPr>
            </w:pPr>
            <w:r>
              <w:rPr>
                <w:rFonts w:ascii="Arial" w:hAnsi="Arial" w:cs="Arial"/>
                <w:b/>
                <w:color w:val="000000" w:themeColor="text1"/>
              </w:rPr>
              <w:fldChar w:fldCharType="begin"/>
            </w:r>
            <w:r>
              <w:rPr>
                <w:rFonts w:ascii="Arial" w:hAnsi="Arial" w:cs="Arial"/>
                <w:b/>
                <w:color w:val="000000" w:themeColor="text1"/>
              </w:rPr>
              <w:instrText xml:space="preserve"> MERGEFIELD  City \* FirstCap  \* MERGEFORMAT </w:instrText>
            </w:r>
            <w:r>
              <w:rPr>
                <w:rFonts w:ascii="Arial" w:hAnsi="Arial" w:cs="Arial"/>
                <w:b/>
                <w:color w:val="000000" w:themeColor="text1"/>
              </w:rPr>
              <w:fldChar w:fldCharType="separate"/>
            </w:r>
            <w:r>
              <w:rPr>
                <w:rFonts w:ascii="Arial" w:hAnsi="Arial" w:cs="Arial"/>
                <w:b/>
                <w:noProof/>
                <w:color w:val="000000" w:themeColor="text1"/>
              </w:rPr>
              <w:t>«City»</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State \* Upper  \* MERGEFORMAT </w:instrText>
            </w:r>
            <w:r>
              <w:rPr>
                <w:rFonts w:ascii="Arial" w:hAnsi="Arial" w:cs="Arial"/>
                <w:b/>
                <w:color w:val="000000" w:themeColor="text1"/>
              </w:rPr>
              <w:fldChar w:fldCharType="separate"/>
            </w:r>
            <w:r>
              <w:rPr>
                <w:rFonts w:ascii="Arial" w:hAnsi="Arial" w:cs="Arial"/>
                <w:b/>
                <w:noProof/>
                <w:color w:val="000000" w:themeColor="text1"/>
              </w:rPr>
              <w:t>«STATE»</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ZIP \* FirstCap  \* MERGEFORMAT </w:instrText>
            </w:r>
            <w:r>
              <w:rPr>
                <w:rFonts w:ascii="Arial" w:hAnsi="Arial" w:cs="Arial"/>
                <w:b/>
                <w:color w:val="000000" w:themeColor="text1"/>
              </w:rPr>
              <w:fldChar w:fldCharType="separate"/>
            </w:r>
            <w:r>
              <w:rPr>
                <w:rFonts w:ascii="Arial" w:hAnsi="Arial" w:cs="Arial"/>
                <w:b/>
                <w:noProof/>
                <w:color w:val="000000" w:themeColor="text1"/>
              </w:rPr>
              <w:t>«ZIP»</w:t>
            </w:r>
            <w:r>
              <w:rPr>
                <w:rFonts w:ascii="Arial" w:hAnsi="Arial" w:cs="Arial"/>
                <w:b/>
                <w:color w:val="000000" w:themeColor="text1"/>
              </w:rPr>
              <w:fldChar w:fldCharType="end"/>
            </w:r>
          </w:p>
          <w:p w14:paraId="436B51B7" w14:textId="79394ED8" w:rsidR="00B22F7D" w:rsidRDefault="00B22F7D" w:rsidP="00B22F7D">
            <w:pPr>
              <w:pStyle w:val="Heading1"/>
            </w:pPr>
            <w:r>
              <w:rPr>
                <w:rFonts w:ascii="Arial" w:hAnsi="Arial" w:cs="Arial"/>
                <w:b w:val="0"/>
                <w:color w:val="000000" w:themeColor="text1"/>
              </w:rPr>
              <w:fldChar w:fldCharType="begin"/>
            </w:r>
            <w:r>
              <w:rPr>
                <w:rFonts w:ascii="Arial" w:hAnsi="Arial" w:cs="Arial"/>
                <w:b w:val="0"/>
                <w:color w:val="000000" w:themeColor="text1"/>
              </w:rPr>
              <w:instrText xml:space="preserve"> MERGEFIELD  EmailAddress \* FirstCap  \* MERGEFORMAT </w:instrText>
            </w:r>
            <w:r>
              <w:rPr>
                <w:rFonts w:ascii="Arial" w:hAnsi="Arial" w:cs="Arial"/>
                <w:b w:val="0"/>
                <w:color w:val="000000" w:themeColor="text1"/>
              </w:rPr>
              <w:fldChar w:fldCharType="separate"/>
            </w:r>
            <w:r>
              <w:rPr>
                <w:rFonts w:ascii="Arial" w:hAnsi="Arial" w:cs="Arial"/>
                <w:b w:val="0"/>
                <w:noProof/>
                <w:color w:val="000000" w:themeColor="text1"/>
              </w:rPr>
              <w:t>«EmailAddress»</w:t>
            </w:r>
            <w:r>
              <w:rPr>
                <w:rFonts w:ascii="Arial" w:hAnsi="Arial" w:cs="Arial"/>
                <w:b w:val="0"/>
                <w:color w:val="000000" w:themeColor="text1"/>
              </w:rPr>
              <w:fldChar w:fldCharType="end"/>
            </w:r>
          </w:p>
        </w:tc>
      </w:tr>
    </w:tbl>
    <w:p w14:paraId="529150FD" w14:textId="77777777" w:rsidR="000B17E1" w:rsidRDefault="000B17E1"/>
    <w:tbl>
      <w:tblPr>
        <w:tblStyle w:val="TableGridLight"/>
        <w:tblW w:w="5000" w:type="pct"/>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435"/>
        <w:gridCol w:w="6120"/>
        <w:gridCol w:w="1530"/>
        <w:gridCol w:w="1705"/>
      </w:tblGrid>
      <w:tr w:rsidR="000B17E1" w14:paraId="7FAB3999" w14:textId="77777777" w:rsidTr="001025F8">
        <w:trPr>
          <w:tblHeader/>
        </w:trPr>
        <w:tc>
          <w:tcPr>
            <w:tcW w:w="1435" w:type="dxa"/>
          </w:tcPr>
          <w:p w14:paraId="2BDCD360" w14:textId="77777777" w:rsidR="000B17E1" w:rsidRPr="00B81888" w:rsidRDefault="00B02CB9" w:rsidP="00B62E08">
            <w:pPr>
              <w:pStyle w:val="Heading4"/>
              <w:rPr>
                <w:b w:val="0"/>
              </w:rPr>
            </w:pPr>
            <w:sdt>
              <w:sdtPr>
                <w:rPr>
                  <w:b w:val="0"/>
                </w:rPr>
                <w:alias w:val="Quantity:"/>
                <w:tag w:val="Quantity:"/>
                <w:id w:val="-1508984698"/>
                <w:placeholder>
                  <w:docPart w:val="A5F3B8E6B3B540F980AD59B7A5D92503"/>
                </w:placeholder>
                <w:temporary/>
                <w:showingPlcHdr/>
                <w15:appearance w15:val="hidden"/>
              </w:sdtPr>
              <w:sdtEndPr/>
              <w:sdtContent>
                <w:r w:rsidR="00710955" w:rsidRPr="00B81888">
                  <w:rPr>
                    <w:b w:val="0"/>
                  </w:rPr>
                  <w:t>QUANTITY</w:t>
                </w:r>
              </w:sdtContent>
            </w:sdt>
          </w:p>
        </w:tc>
        <w:tc>
          <w:tcPr>
            <w:tcW w:w="6120" w:type="dxa"/>
          </w:tcPr>
          <w:p w14:paraId="51A5DF11" w14:textId="77777777" w:rsidR="000B17E1" w:rsidRDefault="00B02CB9" w:rsidP="00B62E08">
            <w:pPr>
              <w:pStyle w:val="Heading4"/>
            </w:pPr>
            <w:sdt>
              <w:sdtPr>
                <w:alias w:val="Description:"/>
                <w:tag w:val="Description:"/>
                <w:id w:val="248772286"/>
                <w:placeholder>
                  <w:docPart w:val="0532A0535300418A81F6A752EF2C724D"/>
                </w:placeholder>
                <w:temporary/>
                <w:showingPlcHdr/>
                <w15:appearance w15:val="hidden"/>
              </w:sdtPr>
              <w:sdtEndPr/>
              <w:sdtContent>
                <w:r w:rsidR="00710955">
                  <w:t>DESCRIPTION</w:t>
                </w:r>
              </w:sdtContent>
            </w:sdt>
          </w:p>
        </w:tc>
        <w:tc>
          <w:tcPr>
            <w:tcW w:w="1530" w:type="dxa"/>
          </w:tcPr>
          <w:p w14:paraId="636B7D2B" w14:textId="77777777" w:rsidR="000B17E1" w:rsidRPr="00B81888" w:rsidRDefault="00B02CB9" w:rsidP="00B62E08">
            <w:pPr>
              <w:pStyle w:val="Heading4"/>
              <w:rPr>
                <w:b w:val="0"/>
              </w:rPr>
            </w:pPr>
            <w:sdt>
              <w:sdtPr>
                <w:rPr>
                  <w:b w:val="0"/>
                </w:rPr>
                <w:alias w:val="Unit price:"/>
                <w:tag w:val="Unit price:"/>
                <w:id w:val="1023050660"/>
                <w:placeholder>
                  <w:docPart w:val="BED25EB4224443708D754E9212C6B23D"/>
                </w:placeholder>
                <w:temporary/>
                <w:showingPlcHdr/>
                <w15:appearance w15:val="hidden"/>
              </w:sdtPr>
              <w:sdtEndPr/>
              <w:sdtContent>
                <w:r w:rsidR="00710955" w:rsidRPr="00B81888">
                  <w:rPr>
                    <w:b w:val="0"/>
                  </w:rPr>
                  <w:t>UNIT PRICE</w:t>
                </w:r>
              </w:sdtContent>
            </w:sdt>
          </w:p>
        </w:tc>
        <w:tc>
          <w:tcPr>
            <w:tcW w:w="1705" w:type="dxa"/>
          </w:tcPr>
          <w:p w14:paraId="2DADCD56" w14:textId="25D29851" w:rsidR="000B17E1" w:rsidRPr="00B81888" w:rsidRDefault="00B22F7D" w:rsidP="00B62E08">
            <w:pPr>
              <w:pStyle w:val="Heading4"/>
              <w:rPr>
                <w:b w:val="0"/>
              </w:rPr>
            </w:pPr>
            <w:r w:rsidRPr="00B81888">
              <w:rPr>
                <w:b w:val="0"/>
              </w:rPr>
              <w:t>SUB</w:t>
            </w:r>
            <w:sdt>
              <w:sdtPr>
                <w:rPr>
                  <w:b w:val="0"/>
                </w:rPr>
                <w:alias w:val="Total:"/>
                <w:tag w:val="Total:"/>
                <w:id w:val="464622556"/>
                <w:placeholder>
                  <w:docPart w:val="BBDAC20F007345C485A4EB9F11C5D8DD"/>
                </w:placeholder>
                <w:temporary/>
                <w:showingPlcHdr/>
                <w15:appearance w15:val="hidden"/>
              </w:sdtPr>
              <w:sdtEndPr/>
              <w:sdtContent>
                <w:r w:rsidR="00710955" w:rsidRPr="00B81888">
                  <w:rPr>
                    <w:b w:val="0"/>
                  </w:rPr>
                  <w:t>TOTAL</w:t>
                </w:r>
              </w:sdtContent>
            </w:sdt>
          </w:p>
        </w:tc>
      </w:tr>
      <w:tr w:rsidR="000B17E1" w14:paraId="2FED0B41" w14:textId="77777777" w:rsidTr="001025F8">
        <w:tc>
          <w:tcPr>
            <w:tcW w:w="1435" w:type="dxa"/>
          </w:tcPr>
          <w:p w14:paraId="66CDAF38" w14:textId="65EBACA5" w:rsidR="000B17E1" w:rsidRPr="00B81888" w:rsidRDefault="001025F8" w:rsidP="009A090A">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77A0B3FA" w14:textId="720F3EA1" w:rsidR="00B81888" w:rsidRPr="00B81888" w:rsidRDefault="00B81888" w:rsidP="00B81888">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15FF1959" w14:textId="624F7EFA" w:rsidR="00B81888" w:rsidRPr="00B81888" w:rsidRDefault="00B81888" w:rsidP="00B81888">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sidR="001277AD">
              <w:rPr>
                <w:rFonts w:ascii="Arial" w:hAnsi="Arial" w:cs="Arial"/>
                <w:color w:val="000000" w:themeColor="text1"/>
              </w:rPr>
              <w:t xml:space="preserve">   |   </w:t>
            </w:r>
            <w:r w:rsidR="001277AD" w:rsidRPr="001277AD">
              <w:rPr>
                <w:rFonts w:ascii="Arial" w:hAnsi="Arial" w:cs="Arial"/>
                <w:b/>
                <w:color w:val="000000" w:themeColor="text1"/>
              </w:rPr>
              <w:t xml:space="preserve">Case No. </w:t>
            </w:r>
            <w:r w:rsidR="001277AD">
              <w:rPr>
                <w:rFonts w:ascii="Arial" w:hAnsi="Arial" w:cs="Arial"/>
                <w:color w:val="000000" w:themeColor="text1"/>
              </w:rPr>
              <w:fldChar w:fldCharType="begin"/>
            </w:r>
            <w:r w:rsidR="001277AD">
              <w:rPr>
                <w:rFonts w:ascii="Arial" w:hAnsi="Arial" w:cs="Arial"/>
                <w:color w:val="000000" w:themeColor="text1"/>
              </w:rPr>
              <w:instrText xml:space="preserve"> MERGEFIELD  CaseNumber1 \* FirstCap  \* MERGEFORMAT </w:instrText>
            </w:r>
            <w:r w:rsidR="001277AD">
              <w:rPr>
                <w:rFonts w:ascii="Arial" w:hAnsi="Arial" w:cs="Arial"/>
                <w:color w:val="000000" w:themeColor="text1"/>
              </w:rPr>
              <w:fldChar w:fldCharType="separate"/>
            </w:r>
            <w:r w:rsidR="001277AD">
              <w:rPr>
                <w:rFonts w:ascii="Arial" w:hAnsi="Arial" w:cs="Arial"/>
                <w:noProof/>
                <w:color w:val="000000" w:themeColor="text1"/>
              </w:rPr>
              <w:t>«CaseNumber1»</w:t>
            </w:r>
            <w:r w:rsidR="001277AD">
              <w:rPr>
                <w:rFonts w:ascii="Arial" w:hAnsi="Arial" w:cs="Arial"/>
                <w:color w:val="000000" w:themeColor="text1"/>
              </w:rPr>
              <w:fldChar w:fldCharType="end"/>
            </w:r>
          </w:p>
          <w:p w14:paraId="767C1CB5" w14:textId="77777777" w:rsidR="00B81888" w:rsidRPr="00B81888" w:rsidRDefault="00B81888" w:rsidP="00B81888">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1266407F" w14:textId="77777777" w:rsidR="00B81888" w:rsidRPr="00B81888" w:rsidRDefault="00B81888" w:rsidP="00B81888">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50DA1B12" w14:textId="6627595B" w:rsidR="00B81888" w:rsidRPr="00B81888" w:rsidRDefault="00B81888" w:rsidP="00B81888">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7BC7F54B" w14:textId="33BDFCFD" w:rsidR="00B81888" w:rsidRPr="00B81888" w:rsidRDefault="00B81888" w:rsidP="00B81888">
            <w:pPr>
              <w:rPr>
                <w:rFonts w:ascii="Arial" w:hAnsi="Arial" w:cs="Arial"/>
                <w:b/>
                <w:color w:val="000000" w:themeColor="text1"/>
              </w:rPr>
            </w:pPr>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11A4B69" w14:textId="15DBBA97" w:rsidR="000B17E1" w:rsidRPr="00B81888" w:rsidRDefault="00EF4510" w:rsidP="009A090A">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28CBDD14" w14:textId="7AA434AB" w:rsidR="000B17E1" w:rsidRPr="00B81888" w:rsidRDefault="00EF4510" w:rsidP="009A090A">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9C4DBD" w14:paraId="2874A5B0" w14:textId="77777777" w:rsidTr="001025F8">
        <w:tc>
          <w:tcPr>
            <w:tcW w:w="1435" w:type="dxa"/>
          </w:tcPr>
          <w:p w14:paraId="33D57EED" w14:textId="3DF84F60" w:rsidR="009C4DBD" w:rsidRPr="00B81888" w:rsidRDefault="001025F8" w:rsidP="009A090A">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15B1692F" w14:textId="25ECF331"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521CE413"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396688FD"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2DA234D1"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42D106C6"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20731A6C" w14:textId="1A1BE355" w:rsidR="009C4DBD"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7AC97048" w14:textId="630890C6" w:rsidR="009C4DBD" w:rsidRPr="00B81888" w:rsidRDefault="00EF4510" w:rsidP="009A090A">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1CE56C33" w14:textId="473B38B3" w:rsidR="009C4DBD" w:rsidRPr="00B81888" w:rsidRDefault="00EF4510" w:rsidP="009A090A">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286349" w14:paraId="05ED63DB" w14:textId="77777777" w:rsidTr="001025F8">
        <w:tc>
          <w:tcPr>
            <w:tcW w:w="1435" w:type="dxa"/>
          </w:tcPr>
          <w:p w14:paraId="1E051D84" w14:textId="164511F9" w:rsidR="00286349" w:rsidRPr="00B81888" w:rsidRDefault="00286349" w:rsidP="00286349">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117B33AA" w14:textId="77777777"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3E79B296"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5DC4F650"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682A4263"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3841BC50"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454A1CDB" w14:textId="4CE21590" w:rsidR="00286349"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741D779" w14:textId="0789DEB6"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43F41599" w14:textId="3D87FE9B"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286349" w14:paraId="57DF0B29" w14:textId="77777777" w:rsidTr="001025F8">
        <w:tc>
          <w:tcPr>
            <w:tcW w:w="1435" w:type="dxa"/>
          </w:tcPr>
          <w:p w14:paraId="7F1C70CB" w14:textId="24F8FD7E" w:rsidR="00286349" w:rsidRPr="00B81888" w:rsidRDefault="00286349" w:rsidP="00286349">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449BBBE9" w14:textId="77777777"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2584BB21"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700BA086"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091A3616"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4D9991C7"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01200A58" w14:textId="177A6A71" w:rsidR="00286349"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5398957" w14:textId="449A2F50"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4B56B15D" w14:textId="657617B1"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286349" w14:paraId="47236A72" w14:textId="77777777" w:rsidTr="001025F8">
        <w:tc>
          <w:tcPr>
            <w:tcW w:w="1435" w:type="dxa"/>
          </w:tcPr>
          <w:p w14:paraId="22BBFD96" w14:textId="39F27034" w:rsidR="00286349" w:rsidRPr="00B81888" w:rsidRDefault="00286349" w:rsidP="00286349">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0A448710" w14:textId="77777777"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01FE2770"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0E3BB720"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23ED0C63"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58010090"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20FC273B" w14:textId="397F82E8" w:rsidR="00286349"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0479BDB5" w14:textId="537E6835"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4D6F6FDE" w14:textId="031DB67F"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286349" w14:paraId="0AF30044" w14:textId="77777777" w:rsidTr="001025F8">
        <w:tc>
          <w:tcPr>
            <w:tcW w:w="1435" w:type="dxa"/>
          </w:tcPr>
          <w:p w14:paraId="34B7663D" w14:textId="0195C697" w:rsidR="00286349" w:rsidRPr="00B81888" w:rsidRDefault="00286349" w:rsidP="00286349">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3FBAB93C" w14:textId="77777777"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7961122D"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1C035152"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46536BC3"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095A01CB"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7ADA0F4B" w14:textId="5D037614" w:rsidR="00286349"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1A89A7FC" w14:textId="69403F97"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2DFE2C37" w14:textId="5342ABF9"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286349" w14:paraId="7D6D4FD6" w14:textId="77777777" w:rsidTr="001025F8">
        <w:tc>
          <w:tcPr>
            <w:tcW w:w="1435" w:type="dxa"/>
          </w:tcPr>
          <w:p w14:paraId="275DF2B7" w14:textId="2A7E4E42" w:rsidR="00286349" w:rsidRPr="00B81888" w:rsidRDefault="00286349" w:rsidP="00286349">
            <w:r w:rsidRPr="00B81888">
              <w:rPr>
                <w:rFonts w:ascii="Arial" w:hAnsi="Arial" w:cs="Arial"/>
                <w:color w:val="000000" w:themeColor="text1"/>
              </w:rPr>
              <w:lastRenderedPageBreak/>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1F77EA89" w14:textId="77777777"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566D4A5B"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39CA74ED"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26F48935"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0E407951"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5A35314B" w14:textId="5A7AE1B4" w:rsidR="00286349"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5B0E9C8" w14:textId="072B8E6F"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2F0567D6" w14:textId="07D387AB"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286349" w14:paraId="017D035F" w14:textId="77777777" w:rsidTr="001025F8">
        <w:tc>
          <w:tcPr>
            <w:tcW w:w="1435" w:type="dxa"/>
          </w:tcPr>
          <w:p w14:paraId="659CAF70" w14:textId="0C3DF0AC" w:rsidR="00286349" w:rsidRPr="00B81888" w:rsidRDefault="00286349" w:rsidP="00286349">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176B7797" w14:textId="77777777"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10D79CF9"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3AADAA04"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33601FB7"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09AD752B"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47034EB4" w14:textId="5E74A33F" w:rsidR="00286349"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64EF2242" w14:textId="293EB3A9"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45023A22" w14:textId="58240016"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286349" w14:paraId="5A4E709D" w14:textId="77777777" w:rsidTr="001025F8">
        <w:tc>
          <w:tcPr>
            <w:tcW w:w="1435" w:type="dxa"/>
          </w:tcPr>
          <w:p w14:paraId="33F6FEE5" w14:textId="5550D19B" w:rsidR="00286349" w:rsidRPr="00B81888" w:rsidRDefault="00286349" w:rsidP="00286349">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6BB554A2" w14:textId="77777777"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267CBAA5"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1A112615"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1EEEBAD0"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47818678"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259D778D" w14:textId="4F107951" w:rsidR="00286349"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w:t>
            </w:r>
            <w:bookmarkStart w:id="0" w:name="_GoBack"/>
            <w:bookmarkEnd w:id="0"/>
            <w:r w:rsidRPr="00B81888">
              <w:rPr>
                <w:rFonts w:ascii="Arial" w:hAnsi="Arial" w:cs="Arial"/>
                <w:noProof/>
                <w:color w:val="000000" w:themeColor="text1"/>
              </w:rPr>
              <w:t>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250031D5" w14:textId="2E83DACA"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13846CCB" w14:textId="603FB281"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286349" w14:paraId="7907BA75" w14:textId="77777777" w:rsidTr="00EF4510">
        <w:trPr>
          <w:trHeight w:val="415"/>
        </w:trPr>
        <w:tc>
          <w:tcPr>
            <w:tcW w:w="1435" w:type="dxa"/>
          </w:tcPr>
          <w:p w14:paraId="0E431676" w14:textId="74DC4E52" w:rsidR="00286349" w:rsidRPr="00B81888" w:rsidRDefault="00286349" w:rsidP="00286349">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48E511C4" w14:textId="77777777"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16E77302"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4833CF4B"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06A45999"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6A0E04E4"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3EC15960" w14:textId="36DE9584" w:rsidR="00286349"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1A8E8DAC" w14:textId="6011CA0A"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69DDB222" w14:textId="5945845E"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14:paraId="04E2AEBA" w14:textId="77777777" w:rsidTr="009A090A">
        <w:trPr>
          <w:trHeight w:val="144"/>
        </w:trPr>
        <w:sdt>
          <w:sdtPr>
            <w:alias w:val="Total due:"/>
            <w:tag w:val="Total due:"/>
            <w:id w:val="-1162542090"/>
            <w:placeholder>
              <w:docPart w:val="81BAF7805AAC49F99F33343CEEA9B147"/>
            </w:placeholder>
            <w:temporary/>
            <w:showingPlcHdr/>
            <w15:appearance w15:val="hidden"/>
          </w:sdtPr>
          <w:sdtEndPr/>
          <w:sdtContent>
            <w:tc>
              <w:tcPr>
                <w:tcW w:w="3330" w:type="dxa"/>
                <w:tcBorders>
                  <w:top w:val="nil"/>
                  <w:left w:val="nil"/>
                  <w:bottom w:val="nil"/>
                </w:tcBorders>
              </w:tcPr>
              <w:p w14:paraId="0208A053" w14:textId="77777777" w:rsidR="004F72C5" w:rsidRDefault="004F72C5" w:rsidP="008A78EB">
                <w:pPr>
                  <w:pStyle w:val="Heading5"/>
                </w:pPr>
                <w:r>
                  <w:t>TOTAL DUE</w:t>
                </w:r>
              </w:p>
            </w:tc>
          </w:sdtContent>
        </w:sdt>
        <w:tc>
          <w:tcPr>
            <w:tcW w:w="1711" w:type="dxa"/>
          </w:tcPr>
          <w:p w14:paraId="1FFB4069" w14:textId="3E1C771D" w:rsidR="004F72C5" w:rsidRPr="002E3D51" w:rsidRDefault="004F72C5" w:rsidP="009A090A">
            <w:pPr>
              <w:jc w:val="right"/>
            </w:pP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00" w:firstRow="0"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52B91BB5" w14:textId="77777777" w:rsidTr="00362932">
        <w:tc>
          <w:tcPr>
            <w:tcW w:w="10790" w:type="dxa"/>
            <w:tcMar>
              <w:top w:w="288" w:type="dxa"/>
              <w:bottom w:w="115" w:type="dxa"/>
            </w:tcMar>
          </w:tcPr>
          <w:p w14:paraId="7FFA7874" w14:textId="69139C59" w:rsidR="00145BC0" w:rsidRPr="000D394B" w:rsidRDefault="00B22F7D" w:rsidP="000D394B">
            <w:pPr>
              <w:pStyle w:val="Heading3"/>
              <w:jc w:val="right"/>
              <w:outlineLvl w:val="2"/>
            </w:pPr>
            <w:r>
              <w:rPr>
                <w:szCs w:val="22"/>
              </w:rPr>
              <w:t>What happens next?</w:t>
            </w:r>
            <w:r w:rsidR="000D394B">
              <w:rPr>
                <w:szCs w:val="22"/>
              </w:rPr>
              <w:t xml:space="preserve">                                                                                    </w:t>
            </w:r>
            <w:r w:rsidR="000D394B">
              <w:t>PAY YOUR BILL ONLINE AT PAYPAL HERE</w:t>
            </w:r>
          </w:p>
          <w:p w14:paraId="46EC0475" w14:textId="77777777" w:rsidR="00145BC0" w:rsidRPr="00E65154" w:rsidRDefault="00145BC0" w:rsidP="00B22F7D">
            <w:pPr>
              <w:rPr>
                <w:sz w:val="22"/>
                <w:szCs w:val="22"/>
              </w:rPr>
            </w:pPr>
          </w:p>
          <w:p w14:paraId="37889F55" w14:textId="2D924923" w:rsidR="00A91717" w:rsidRPr="00E65154" w:rsidRDefault="00E65154" w:rsidP="00E65154">
            <w:pPr>
              <w:pStyle w:val="Heading1"/>
              <w:spacing w:line="276" w:lineRule="auto"/>
              <w:rPr>
                <w:sz w:val="22"/>
                <w:szCs w:val="22"/>
              </w:rPr>
            </w:pPr>
            <w:r w:rsidRPr="00E65154">
              <w:rPr>
                <w:rFonts w:eastAsiaTheme="minorEastAsia" w:cstheme="minorHAnsi"/>
                <w:b w:val="0"/>
                <w:spacing w:val="0"/>
                <w:sz w:val="22"/>
                <w:szCs w:val="22"/>
              </w:rPr>
              <w:t>This is an invoice for deposit.  The deposit amount has been calculated as 100 percent of the estimated cost of the transcript.  The balance remaining will be due/refunded upon completion of the transcript after a final page count has been determined.</w:t>
            </w:r>
          </w:p>
          <w:p w14:paraId="5ACC52E2" w14:textId="77777777" w:rsidR="00E65154" w:rsidRPr="00E65154" w:rsidRDefault="00E65154" w:rsidP="00E65154">
            <w:pPr>
              <w:spacing w:line="276" w:lineRule="auto"/>
              <w:rPr>
                <w:sz w:val="22"/>
                <w:szCs w:val="22"/>
              </w:rPr>
            </w:pPr>
          </w:p>
          <w:p w14:paraId="5E33D4F9" w14:textId="77777777" w:rsidR="00E65154" w:rsidRPr="00E65154" w:rsidRDefault="00E65154" w:rsidP="00E65154">
            <w:pPr>
              <w:spacing w:line="276" w:lineRule="auto"/>
              <w:rPr>
                <w:sz w:val="22"/>
                <w:szCs w:val="22"/>
              </w:rPr>
            </w:pPr>
            <w:r w:rsidRPr="00E65154">
              <w:rPr>
                <w:sz w:val="22"/>
                <w:szCs w:val="22"/>
              </w:rPr>
              <w:t xml:space="preserve">Once both audio and a deposit has been received, the turnaround time will begin.  We will complete the transcript.  After transcript completion and final payment, the transcript will be filed as well as e-mailed to you in Word and PDF versions.  </w:t>
            </w:r>
          </w:p>
          <w:p w14:paraId="057E39FD" w14:textId="77777777" w:rsidR="00E65154" w:rsidRPr="00E65154" w:rsidRDefault="00E65154" w:rsidP="00E65154">
            <w:pPr>
              <w:spacing w:line="276" w:lineRule="auto"/>
              <w:rPr>
                <w:sz w:val="22"/>
                <w:szCs w:val="22"/>
              </w:rPr>
            </w:pPr>
          </w:p>
          <w:p w14:paraId="5683571B" w14:textId="77777777" w:rsidR="00E65154" w:rsidRPr="00E65154" w:rsidRDefault="00E65154" w:rsidP="00E65154">
            <w:pPr>
              <w:spacing w:line="276" w:lineRule="auto"/>
              <w:rPr>
                <w:sz w:val="22"/>
                <w:szCs w:val="22"/>
              </w:rPr>
            </w:pPr>
            <w:r w:rsidRPr="00E65154">
              <w:rPr>
                <w:sz w:val="22"/>
                <w:szCs w:val="22"/>
              </w:rPr>
              <w:t>We will upload it to our online repository for your 24/7 access and mail out two hard copies that come with a weatherproof color-labeled CD of your audio and transcript.  If you don't want the hard copies mailed or just want the CD, that's fine, too; just let us know.  Otherwise, we will just mail out as described previously.</w:t>
            </w:r>
          </w:p>
          <w:p w14:paraId="07B1897E" w14:textId="77777777" w:rsidR="00E65154" w:rsidRPr="00E65154" w:rsidRDefault="00E65154" w:rsidP="00E65154">
            <w:pPr>
              <w:spacing w:line="276" w:lineRule="auto"/>
              <w:rPr>
                <w:sz w:val="22"/>
                <w:szCs w:val="22"/>
              </w:rPr>
            </w:pPr>
          </w:p>
          <w:p w14:paraId="023F5554" w14:textId="40F462B7" w:rsidR="00E65154" w:rsidRDefault="00E65154" w:rsidP="00E65154">
            <w:pPr>
              <w:spacing w:line="276" w:lineRule="auto"/>
            </w:pPr>
            <w:r w:rsidRPr="00E65154">
              <w:rPr>
                <w:sz w:val="22"/>
                <w:szCs w:val="22"/>
              </w:rPr>
              <w:t>If I have any spellings questions or things like that (hopefully not), I will let you know.</w:t>
            </w:r>
          </w:p>
        </w:tc>
      </w:tr>
      <w:tr w:rsidR="00184E25" w:rsidRPr="005524FD" w14:paraId="275A899D" w14:textId="77777777" w:rsidTr="00362932">
        <w:tc>
          <w:tcPr>
            <w:tcW w:w="10790" w:type="dxa"/>
          </w:tcPr>
          <w:p w14:paraId="2268BE55" w14:textId="77777777" w:rsidR="00184E25" w:rsidRPr="005524FD" w:rsidRDefault="00B02CB9" w:rsidP="005524FD">
            <w:pPr>
              <w:pStyle w:val="Heading4"/>
              <w:outlineLvl w:val="3"/>
            </w:pPr>
            <w:sdt>
              <w:sdtPr>
                <w:alias w:val="Thank your for your business:"/>
                <w:tag w:val="Thank your for your business:"/>
                <w:id w:val="1338572466"/>
                <w:placeholder>
                  <w:docPart w:val="844DF6B11BC04D0DBFA9E9EF7A9AA14D"/>
                </w:placeholder>
                <w:temporary/>
                <w:showingPlcHdr/>
                <w15:appearance w15:val="hidden"/>
              </w:sdtPr>
              <w:sdtEndPr/>
              <w:sdtContent>
                <w:r w:rsidR="00184E25" w:rsidRPr="005524FD">
                  <w:t>Thank you for your business!</w:t>
                </w:r>
              </w:sdtContent>
            </w:sdt>
          </w:p>
        </w:tc>
      </w:tr>
      <w:tr w:rsidR="000D394B" w:rsidRPr="005524FD" w14:paraId="260788A0" w14:textId="77777777" w:rsidTr="00362932">
        <w:tc>
          <w:tcPr>
            <w:tcW w:w="10790" w:type="dxa"/>
          </w:tcPr>
          <w:p w14:paraId="0EAD3644" w14:textId="77777777" w:rsidR="000D394B" w:rsidRDefault="000D394B" w:rsidP="005524FD">
            <w:pPr>
              <w:pStyle w:val="Heading4"/>
              <w:outlineLvl w:val="3"/>
            </w:pPr>
          </w:p>
        </w:tc>
      </w:tr>
    </w:tbl>
    <w:p w14:paraId="575E117E" w14:textId="77777777"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E9143" w14:textId="77777777" w:rsidR="008B5EC8" w:rsidRDefault="008B5EC8" w:rsidP="00602102">
      <w:r>
        <w:separator/>
      </w:r>
    </w:p>
  </w:endnote>
  <w:endnote w:type="continuationSeparator" w:id="0">
    <w:p w14:paraId="14EE4113" w14:textId="77777777" w:rsidR="008B5EC8" w:rsidRDefault="008B5EC8"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6277D" w14:textId="77777777" w:rsidR="008B5EC8" w:rsidRDefault="008B5EC8" w:rsidP="00602102">
      <w:r>
        <w:separator/>
      </w:r>
    </w:p>
  </w:footnote>
  <w:footnote w:type="continuationSeparator" w:id="0">
    <w:p w14:paraId="76898634" w14:textId="77777777" w:rsidR="008B5EC8" w:rsidRDefault="008B5EC8"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C8"/>
    <w:rsid w:val="00044386"/>
    <w:rsid w:val="00074F96"/>
    <w:rsid w:val="000B17E1"/>
    <w:rsid w:val="000D0754"/>
    <w:rsid w:val="000D394B"/>
    <w:rsid w:val="000F4DBE"/>
    <w:rsid w:val="001025F8"/>
    <w:rsid w:val="001277AD"/>
    <w:rsid w:val="00145BC0"/>
    <w:rsid w:val="00160348"/>
    <w:rsid w:val="00184E25"/>
    <w:rsid w:val="001B5363"/>
    <w:rsid w:val="001E0FD3"/>
    <w:rsid w:val="001F6C6A"/>
    <w:rsid w:val="00286349"/>
    <w:rsid w:val="00290CF8"/>
    <w:rsid w:val="002E3D51"/>
    <w:rsid w:val="002F4BA1"/>
    <w:rsid w:val="0031528C"/>
    <w:rsid w:val="0031549A"/>
    <w:rsid w:val="00362932"/>
    <w:rsid w:val="00381330"/>
    <w:rsid w:val="003C59AE"/>
    <w:rsid w:val="0042240B"/>
    <w:rsid w:val="0043168A"/>
    <w:rsid w:val="00464C82"/>
    <w:rsid w:val="004925A5"/>
    <w:rsid w:val="004F72C5"/>
    <w:rsid w:val="005272A2"/>
    <w:rsid w:val="005524FD"/>
    <w:rsid w:val="005964BE"/>
    <w:rsid w:val="005C5B97"/>
    <w:rsid w:val="005E42DA"/>
    <w:rsid w:val="00602102"/>
    <w:rsid w:val="00623975"/>
    <w:rsid w:val="006479CF"/>
    <w:rsid w:val="006B1498"/>
    <w:rsid w:val="006B4C5A"/>
    <w:rsid w:val="0070247A"/>
    <w:rsid w:val="007034AB"/>
    <w:rsid w:val="00710955"/>
    <w:rsid w:val="007241E4"/>
    <w:rsid w:val="00733557"/>
    <w:rsid w:val="0078217D"/>
    <w:rsid w:val="007C601A"/>
    <w:rsid w:val="00820B2B"/>
    <w:rsid w:val="00856D18"/>
    <w:rsid w:val="00864A39"/>
    <w:rsid w:val="00870088"/>
    <w:rsid w:val="008773FD"/>
    <w:rsid w:val="00882C99"/>
    <w:rsid w:val="008A68A8"/>
    <w:rsid w:val="008B5EC8"/>
    <w:rsid w:val="008B612D"/>
    <w:rsid w:val="008C793D"/>
    <w:rsid w:val="0094399F"/>
    <w:rsid w:val="009538CD"/>
    <w:rsid w:val="009A090A"/>
    <w:rsid w:val="009C13BA"/>
    <w:rsid w:val="009C4DBD"/>
    <w:rsid w:val="009D13FC"/>
    <w:rsid w:val="00A1405C"/>
    <w:rsid w:val="00A253A9"/>
    <w:rsid w:val="00A4589C"/>
    <w:rsid w:val="00A91717"/>
    <w:rsid w:val="00A94A24"/>
    <w:rsid w:val="00AF2058"/>
    <w:rsid w:val="00B02CB9"/>
    <w:rsid w:val="00B1432F"/>
    <w:rsid w:val="00B15E47"/>
    <w:rsid w:val="00B22F7D"/>
    <w:rsid w:val="00B51AAA"/>
    <w:rsid w:val="00B62E08"/>
    <w:rsid w:val="00B81888"/>
    <w:rsid w:val="00BD12C5"/>
    <w:rsid w:val="00CA46F2"/>
    <w:rsid w:val="00CD2C2E"/>
    <w:rsid w:val="00CD319D"/>
    <w:rsid w:val="00CD7C08"/>
    <w:rsid w:val="00D37145"/>
    <w:rsid w:val="00D456C2"/>
    <w:rsid w:val="00D60FC2"/>
    <w:rsid w:val="00E01E7E"/>
    <w:rsid w:val="00E11A1B"/>
    <w:rsid w:val="00E125CB"/>
    <w:rsid w:val="00E305D4"/>
    <w:rsid w:val="00E65154"/>
    <w:rsid w:val="00EA0BC4"/>
    <w:rsid w:val="00EC04A5"/>
    <w:rsid w:val="00EF4510"/>
    <w:rsid w:val="00F2746D"/>
    <w:rsid w:val="00F35B85"/>
    <w:rsid w:val="00F6691F"/>
    <w:rsid w:val="00F75FAE"/>
    <w:rsid w:val="00F8619B"/>
    <w:rsid w:val="00FA2BCC"/>
    <w:rsid w:val="00FA582A"/>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57A47A38"/>
  <w15:docId w15:val="{34495475-705D-45CE-8299-05A25140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0247A"/>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0088"/>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700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00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A253A9"/>
    <w:pPr>
      <w:spacing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A253A9"/>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qui\AppData\Roaming\Microsoft\Templates\Sales%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F3B8E6B3B540F980AD59B7A5D92503"/>
        <w:category>
          <w:name w:val="General"/>
          <w:gallery w:val="placeholder"/>
        </w:category>
        <w:types>
          <w:type w:val="bbPlcHdr"/>
        </w:types>
        <w:behaviors>
          <w:behavior w:val="content"/>
        </w:behaviors>
        <w:guid w:val="{BFFCC77F-C95E-4260-82B7-AD08545386E3}"/>
      </w:docPartPr>
      <w:docPartBody>
        <w:p w:rsidR="00580E6B" w:rsidRDefault="00CF4348">
          <w:pPr>
            <w:pStyle w:val="A5F3B8E6B3B540F980AD59B7A5D92503"/>
          </w:pPr>
          <w:r>
            <w:t>QUANTITY</w:t>
          </w:r>
        </w:p>
      </w:docPartBody>
    </w:docPart>
    <w:docPart>
      <w:docPartPr>
        <w:name w:val="0532A0535300418A81F6A752EF2C724D"/>
        <w:category>
          <w:name w:val="General"/>
          <w:gallery w:val="placeholder"/>
        </w:category>
        <w:types>
          <w:type w:val="bbPlcHdr"/>
        </w:types>
        <w:behaviors>
          <w:behavior w:val="content"/>
        </w:behaviors>
        <w:guid w:val="{9D733EB6-E6CA-4FED-B707-B9ED6F5C3A48}"/>
      </w:docPartPr>
      <w:docPartBody>
        <w:p w:rsidR="00580E6B" w:rsidRDefault="00CF4348">
          <w:pPr>
            <w:pStyle w:val="0532A0535300418A81F6A752EF2C724D"/>
          </w:pPr>
          <w:r>
            <w:t>DESCRIPTION</w:t>
          </w:r>
        </w:p>
      </w:docPartBody>
    </w:docPart>
    <w:docPart>
      <w:docPartPr>
        <w:name w:val="BED25EB4224443708D754E9212C6B23D"/>
        <w:category>
          <w:name w:val="General"/>
          <w:gallery w:val="placeholder"/>
        </w:category>
        <w:types>
          <w:type w:val="bbPlcHdr"/>
        </w:types>
        <w:behaviors>
          <w:behavior w:val="content"/>
        </w:behaviors>
        <w:guid w:val="{31F712C5-1402-44C6-87AC-33CBCA46260C}"/>
      </w:docPartPr>
      <w:docPartBody>
        <w:p w:rsidR="00580E6B" w:rsidRDefault="00CF4348">
          <w:pPr>
            <w:pStyle w:val="BED25EB4224443708D754E9212C6B23D"/>
          </w:pPr>
          <w:r>
            <w:t>UNIT PRICE</w:t>
          </w:r>
        </w:p>
      </w:docPartBody>
    </w:docPart>
    <w:docPart>
      <w:docPartPr>
        <w:name w:val="BBDAC20F007345C485A4EB9F11C5D8DD"/>
        <w:category>
          <w:name w:val="General"/>
          <w:gallery w:val="placeholder"/>
        </w:category>
        <w:types>
          <w:type w:val="bbPlcHdr"/>
        </w:types>
        <w:behaviors>
          <w:behavior w:val="content"/>
        </w:behaviors>
        <w:guid w:val="{92ED1014-49EF-42F0-8ABA-C92DFBC028CE}"/>
      </w:docPartPr>
      <w:docPartBody>
        <w:p w:rsidR="00580E6B" w:rsidRDefault="00CF4348">
          <w:pPr>
            <w:pStyle w:val="BBDAC20F007345C485A4EB9F11C5D8DD"/>
          </w:pPr>
          <w:r>
            <w:t>TOTAL</w:t>
          </w:r>
        </w:p>
      </w:docPartBody>
    </w:docPart>
    <w:docPart>
      <w:docPartPr>
        <w:name w:val="81BAF7805AAC49F99F33343CEEA9B147"/>
        <w:category>
          <w:name w:val="General"/>
          <w:gallery w:val="placeholder"/>
        </w:category>
        <w:types>
          <w:type w:val="bbPlcHdr"/>
        </w:types>
        <w:behaviors>
          <w:behavior w:val="content"/>
        </w:behaviors>
        <w:guid w:val="{2C6A71B6-A3A1-4C98-87CE-3FA334F5BA34}"/>
      </w:docPartPr>
      <w:docPartBody>
        <w:p w:rsidR="00580E6B" w:rsidRDefault="00CF4348">
          <w:pPr>
            <w:pStyle w:val="81BAF7805AAC49F99F33343CEEA9B147"/>
          </w:pPr>
          <w:r>
            <w:t>TOTAL DUE</w:t>
          </w:r>
        </w:p>
      </w:docPartBody>
    </w:docPart>
    <w:docPart>
      <w:docPartPr>
        <w:name w:val="844DF6B11BC04D0DBFA9E9EF7A9AA14D"/>
        <w:category>
          <w:name w:val="General"/>
          <w:gallery w:val="placeholder"/>
        </w:category>
        <w:types>
          <w:type w:val="bbPlcHdr"/>
        </w:types>
        <w:behaviors>
          <w:behavior w:val="content"/>
        </w:behaviors>
        <w:guid w:val="{0ABECD1C-1BDB-402C-BEEE-44F58F2D11E7}"/>
      </w:docPartPr>
      <w:docPartBody>
        <w:p w:rsidR="00580E6B" w:rsidRDefault="00CF4348">
          <w:pPr>
            <w:pStyle w:val="844DF6B11BC04D0DBFA9E9EF7A9AA14D"/>
          </w:pPr>
          <w:r w:rsidRPr="00CA46F2">
            <w:t>Thank you for your business!</w:t>
          </w:r>
        </w:p>
      </w:docPartBody>
    </w:docPart>
    <w:docPart>
      <w:docPartPr>
        <w:name w:val="ECAB8070D674424AAED656882B3D4A8C"/>
        <w:category>
          <w:name w:val="General"/>
          <w:gallery w:val="placeholder"/>
        </w:category>
        <w:types>
          <w:type w:val="bbPlcHdr"/>
        </w:types>
        <w:behaviors>
          <w:behavior w:val="content"/>
        </w:behaviors>
        <w:guid w:val="{B8D1B36C-7AAA-4B6C-8CCD-571509C74A7A}"/>
      </w:docPartPr>
      <w:docPartBody>
        <w:p w:rsidR="00580E6B" w:rsidRDefault="00CF4348" w:rsidP="00CF4348">
          <w:pPr>
            <w:pStyle w:val="ECAB8070D674424AAED656882B3D4A8C"/>
          </w:pPr>
          <w:r w:rsidRPr="00F35B85">
            <w:t>Company Name</w:t>
          </w:r>
        </w:p>
      </w:docPartBody>
    </w:docPart>
    <w:docPart>
      <w:docPartPr>
        <w:name w:val="F34B14DEDA3E45D58C684A94F25316E4"/>
        <w:category>
          <w:name w:val="General"/>
          <w:gallery w:val="placeholder"/>
        </w:category>
        <w:types>
          <w:type w:val="bbPlcHdr"/>
        </w:types>
        <w:behaviors>
          <w:behavior w:val="content"/>
        </w:behaviors>
        <w:guid w:val="{ACF34FE8-75C8-4FD5-A6D0-4E65FB1CDD85}"/>
      </w:docPartPr>
      <w:docPartBody>
        <w:p w:rsidR="00580E6B" w:rsidRDefault="00CF4348" w:rsidP="00CF4348">
          <w:pPr>
            <w:pStyle w:val="F34B14DEDA3E45D58C684A94F25316E4"/>
          </w:pPr>
          <w:r>
            <w:t>Company Address</w:t>
          </w:r>
        </w:p>
      </w:docPartBody>
    </w:docPart>
    <w:docPart>
      <w:docPartPr>
        <w:name w:val="0BB8C2D8A65640EAA53B547B8FD98D19"/>
        <w:category>
          <w:name w:val="General"/>
          <w:gallery w:val="placeholder"/>
        </w:category>
        <w:types>
          <w:type w:val="bbPlcHdr"/>
        </w:types>
        <w:behaviors>
          <w:behavior w:val="content"/>
        </w:behaviors>
        <w:guid w:val="{7385E626-6A90-4A8C-BC51-BF3B20189B83}"/>
      </w:docPartPr>
      <w:docPartBody>
        <w:p w:rsidR="00580E6B" w:rsidRDefault="00CF4348" w:rsidP="00CF4348">
          <w:pPr>
            <w:pStyle w:val="0BB8C2D8A65640EAA53B547B8FD98D19"/>
          </w:pPr>
          <w:r>
            <w:t>Phone</w:t>
          </w:r>
        </w:p>
      </w:docPartBody>
    </w:docPart>
    <w:docPart>
      <w:docPartPr>
        <w:name w:val="C1DC713AEF374F60A4D99D60A8EEA7BA"/>
        <w:category>
          <w:name w:val="General"/>
          <w:gallery w:val="placeholder"/>
        </w:category>
        <w:types>
          <w:type w:val="bbPlcHdr"/>
        </w:types>
        <w:behaviors>
          <w:behavior w:val="content"/>
        </w:behaviors>
        <w:guid w:val="{CE07938E-7051-4F7B-93BD-A984DE0B589E}"/>
      </w:docPartPr>
      <w:docPartBody>
        <w:p w:rsidR="00580E6B" w:rsidRDefault="00CF4348" w:rsidP="00CF4348">
          <w:pPr>
            <w:pStyle w:val="C1DC713AEF374F60A4D99D60A8EEA7BA"/>
          </w:pPr>
          <w:r>
            <w:t>Enter phone</w:t>
          </w:r>
        </w:p>
      </w:docPartBody>
    </w:docPart>
    <w:docPart>
      <w:docPartPr>
        <w:name w:val="5F5A243F3D1249A1AA2263670803BF28"/>
        <w:category>
          <w:name w:val="General"/>
          <w:gallery w:val="placeholder"/>
        </w:category>
        <w:types>
          <w:type w:val="bbPlcHdr"/>
        </w:types>
        <w:behaviors>
          <w:behavior w:val="content"/>
        </w:behaviors>
        <w:guid w:val="{6E3FBB2F-EAD7-40B4-9DB5-6B45056C91C4}"/>
      </w:docPartPr>
      <w:docPartBody>
        <w:p w:rsidR="00580E6B" w:rsidRDefault="00CF4348" w:rsidP="00CF4348">
          <w:pPr>
            <w:pStyle w:val="5F5A243F3D1249A1AA2263670803BF28"/>
          </w:pPr>
          <w:r w:rsidRPr="00B1432F">
            <w:t>Date</w:t>
          </w:r>
        </w:p>
      </w:docPartBody>
    </w:docPart>
    <w:docPart>
      <w:docPartPr>
        <w:name w:val="11880763D41B4731A7446BC50346B7B9"/>
        <w:category>
          <w:name w:val="General"/>
          <w:gallery w:val="placeholder"/>
        </w:category>
        <w:types>
          <w:type w:val="bbPlcHdr"/>
        </w:types>
        <w:behaviors>
          <w:behavior w:val="content"/>
        </w:behaviors>
        <w:guid w:val="{973BAF3C-FFFA-4D4E-AFC7-8E5A48F2D3F5}"/>
      </w:docPartPr>
      <w:docPartBody>
        <w:p w:rsidR="00580E6B" w:rsidRDefault="00CF4348" w:rsidP="00CF4348">
          <w:pPr>
            <w:pStyle w:val="11880763D41B4731A7446BC50346B7B9"/>
          </w:pPr>
          <w:r w:rsidRPr="00B1432F">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48"/>
    <w:rsid w:val="00580E6B"/>
    <w:rsid w:val="00CF4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F070CD59984D4BAAC93CA087F5721D">
    <w:name w:val="F3F070CD59984D4BAAC93CA087F5721D"/>
  </w:style>
  <w:style w:type="paragraph" w:customStyle="1" w:styleId="59E47EA5D2614F0BA9CB9FDD6EEADE2A">
    <w:name w:val="59E47EA5D2614F0BA9CB9FDD6EEADE2A"/>
  </w:style>
  <w:style w:type="paragraph" w:customStyle="1" w:styleId="BEA1E171235D4D1B9F4615007D1A50C4">
    <w:name w:val="BEA1E171235D4D1B9F4615007D1A50C4"/>
  </w:style>
  <w:style w:type="paragraph" w:customStyle="1" w:styleId="321E73C283E240F69D72E1C68C0EF43F">
    <w:name w:val="321E73C283E240F69D72E1C68C0EF43F"/>
  </w:style>
  <w:style w:type="paragraph" w:customStyle="1" w:styleId="4BD7478AA7DF4D0ABE0930CDD4AA625E">
    <w:name w:val="4BD7478AA7DF4D0ABE0930CDD4AA625E"/>
  </w:style>
  <w:style w:type="paragraph" w:customStyle="1" w:styleId="24B2A9DAD68C4A508385D40AB626F97B">
    <w:name w:val="24B2A9DAD68C4A508385D40AB626F97B"/>
  </w:style>
  <w:style w:type="paragraph" w:customStyle="1" w:styleId="83B78566BC464E43A9C7FD3C3B4C3091">
    <w:name w:val="83B78566BC464E43A9C7FD3C3B4C3091"/>
  </w:style>
  <w:style w:type="paragraph" w:customStyle="1" w:styleId="3784744F648D4BFABA63B94008F16825">
    <w:name w:val="3784744F648D4BFABA63B94008F16825"/>
  </w:style>
  <w:style w:type="paragraph" w:customStyle="1" w:styleId="E9DEAE9224B342F8B7D7EDD2F076A7EA">
    <w:name w:val="E9DEAE9224B342F8B7D7EDD2F076A7EA"/>
  </w:style>
  <w:style w:type="paragraph" w:customStyle="1" w:styleId="27E399A6877C4DC48DE927969B6FD2F7">
    <w:name w:val="27E399A6877C4DC48DE927969B6FD2F7"/>
  </w:style>
  <w:style w:type="paragraph" w:customStyle="1" w:styleId="7A51A1E32CC84F9D99B00A8D81464C0B">
    <w:name w:val="7A51A1E32CC84F9D99B00A8D81464C0B"/>
  </w:style>
  <w:style w:type="paragraph" w:customStyle="1" w:styleId="160F4CE282D843BF9F1626F4E83AAD6D">
    <w:name w:val="160F4CE282D843BF9F1626F4E83AAD6D"/>
  </w:style>
  <w:style w:type="paragraph" w:customStyle="1" w:styleId="DCC272CF4919450D88EB903723B0D29A">
    <w:name w:val="DCC272CF4919450D88EB903723B0D29A"/>
  </w:style>
  <w:style w:type="paragraph" w:customStyle="1" w:styleId="7C3C866643C7415B938B536C1617909B">
    <w:name w:val="7C3C866643C7415B938B536C1617909B"/>
  </w:style>
  <w:style w:type="paragraph" w:customStyle="1" w:styleId="8813C727411641B883DD93FBE10A16E3">
    <w:name w:val="8813C727411641B883DD93FBE10A16E3"/>
  </w:style>
  <w:style w:type="paragraph" w:customStyle="1" w:styleId="73E989754F884F72B8545A1AEA0AEC70">
    <w:name w:val="73E989754F884F72B8545A1AEA0AEC70"/>
  </w:style>
  <w:style w:type="paragraph" w:customStyle="1" w:styleId="BCE5B59B5678469B8AAB5396A517F050">
    <w:name w:val="BCE5B59B5678469B8AAB5396A517F050"/>
  </w:style>
  <w:style w:type="paragraph" w:customStyle="1" w:styleId="E9C71304532443EF8D88691CC7D81B6B">
    <w:name w:val="E9C71304532443EF8D88691CC7D81B6B"/>
  </w:style>
  <w:style w:type="paragraph" w:customStyle="1" w:styleId="355E62696675416A821DA56D62C700CD">
    <w:name w:val="355E62696675416A821DA56D62C700CD"/>
  </w:style>
  <w:style w:type="paragraph" w:customStyle="1" w:styleId="94215466E01F4561A47F820795B311B6">
    <w:name w:val="94215466E01F4561A47F820795B311B6"/>
  </w:style>
  <w:style w:type="paragraph" w:customStyle="1" w:styleId="9214F6A0FE6447D0AD4A814066AB5ABB">
    <w:name w:val="9214F6A0FE6447D0AD4A814066AB5ABB"/>
  </w:style>
  <w:style w:type="paragraph" w:customStyle="1" w:styleId="8FF6055767C7474492F3AF522DD4D91D">
    <w:name w:val="8FF6055767C7474492F3AF522DD4D91D"/>
  </w:style>
  <w:style w:type="paragraph" w:customStyle="1" w:styleId="5C3C9FA519654038988B9EB72C6627F1">
    <w:name w:val="5C3C9FA519654038988B9EB72C6627F1"/>
  </w:style>
  <w:style w:type="paragraph" w:customStyle="1" w:styleId="A30E46580E3C4E10938B5AFC92DF12B2">
    <w:name w:val="A30E46580E3C4E10938B5AFC92DF12B2"/>
  </w:style>
  <w:style w:type="paragraph" w:customStyle="1" w:styleId="717C09F6F0834EE5BB60243FEA2ED2B2">
    <w:name w:val="717C09F6F0834EE5BB60243FEA2ED2B2"/>
  </w:style>
  <w:style w:type="paragraph" w:customStyle="1" w:styleId="2DE15A0121C4424A8D80204D967BADE0">
    <w:name w:val="2DE15A0121C4424A8D80204D967BADE0"/>
  </w:style>
  <w:style w:type="paragraph" w:customStyle="1" w:styleId="BE5F2EAC089A49749DE738EDF6E714EB">
    <w:name w:val="BE5F2EAC089A49749DE738EDF6E714EB"/>
  </w:style>
  <w:style w:type="paragraph" w:customStyle="1" w:styleId="72DBCA5A21A64B2190FFACDEFE5E5C34">
    <w:name w:val="72DBCA5A21A64B2190FFACDEFE5E5C34"/>
  </w:style>
  <w:style w:type="paragraph" w:customStyle="1" w:styleId="AE135AA5525548E0862E9E1A38114AED">
    <w:name w:val="AE135AA5525548E0862E9E1A38114AED"/>
  </w:style>
  <w:style w:type="paragraph" w:customStyle="1" w:styleId="CE88D6C2DC5C49629D6F6E2EE0DEB1F9">
    <w:name w:val="CE88D6C2DC5C49629D6F6E2EE0DEB1F9"/>
  </w:style>
  <w:style w:type="paragraph" w:customStyle="1" w:styleId="B3C56FBB0957425584D0444966B5CDBE">
    <w:name w:val="B3C56FBB0957425584D0444966B5CDBE"/>
  </w:style>
  <w:style w:type="paragraph" w:customStyle="1" w:styleId="63C4C9ACFF934345B8EEA83CDF08A1C2">
    <w:name w:val="63C4C9ACFF934345B8EEA83CDF08A1C2"/>
  </w:style>
  <w:style w:type="paragraph" w:customStyle="1" w:styleId="7A0411E3E6F04A75BF27A032EF0DC6AF">
    <w:name w:val="7A0411E3E6F04A75BF27A032EF0DC6AF"/>
  </w:style>
  <w:style w:type="paragraph" w:customStyle="1" w:styleId="B8F783344BE54A2FBCBB313022AC9EBF">
    <w:name w:val="B8F783344BE54A2FBCBB313022AC9EBF"/>
  </w:style>
  <w:style w:type="paragraph" w:customStyle="1" w:styleId="2D50E1D0296D44428B3DFDCAFC63EE76">
    <w:name w:val="2D50E1D0296D44428B3DFDCAFC63EE76"/>
  </w:style>
  <w:style w:type="paragraph" w:customStyle="1" w:styleId="035961D50948460C960E0E8736408AA4">
    <w:name w:val="035961D50948460C960E0E8736408AA4"/>
  </w:style>
  <w:style w:type="paragraph" w:customStyle="1" w:styleId="C4A3097206FB40F0B66A2995A24803FE">
    <w:name w:val="C4A3097206FB40F0B66A2995A24803FE"/>
  </w:style>
  <w:style w:type="paragraph" w:customStyle="1" w:styleId="D53DE1EA7C514725AEC5CDFCA457C0FE">
    <w:name w:val="D53DE1EA7C514725AEC5CDFCA457C0FE"/>
  </w:style>
  <w:style w:type="paragraph" w:customStyle="1" w:styleId="A5F3B8E6B3B540F980AD59B7A5D92503">
    <w:name w:val="A5F3B8E6B3B540F980AD59B7A5D92503"/>
  </w:style>
  <w:style w:type="paragraph" w:customStyle="1" w:styleId="0532A0535300418A81F6A752EF2C724D">
    <w:name w:val="0532A0535300418A81F6A752EF2C724D"/>
  </w:style>
  <w:style w:type="paragraph" w:customStyle="1" w:styleId="BED25EB4224443708D754E9212C6B23D">
    <w:name w:val="BED25EB4224443708D754E9212C6B23D"/>
  </w:style>
  <w:style w:type="paragraph" w:customStyle="1" w:styleId="BBDAC20F007345C485A4EB9F11C5D8DD">
    <w:name w:val="BBDAC20F007345C485A4EB9F11C5D8DD"/>
  </w:style>
  <w:style w:type="paragraph" w:customStyle="1" w:styleId="8E4E7404F6544E5FBB401E3FB108B240">
    <w:name w:val="8E4E7404F6544E5FBB401E3FB108B240"/>
  </w:style>
  <w:style w:type="paragraph" w:customStyle="1" w:styleId="FA1D4EA7BF534B8084AE61CC4C89BE6B">
    <w:name w:val="FA1D4EA7BF534B8084AE61CC4C89BE6B"/>
  </w:style>
  <w:style w:type="paragraph" w:customStyle="1" w:styleId="18A57E144C0540609E2694DA912E9385">
    <w:name w:val="18A57E144C0540609E2694DA912E9385"/>
  </w:style>
  <w:style w:type="paragraph" w:customStyle="1" w:styleId="268D3889FFAE490C9D7DE65082FE267C">
    <w:name w:val="268D3889FFAE490C9D7DE65082FE267C"/>
  </w:style>
  <w:style w:type="paragraph" w:customStyle="1" w:styleId="74FB3A81FA964050B1CDDC48B34C7A30">
    <w:name w:val="74FB3A81FA964050B1CDDC48B34C7A30"/>
  </w:style>
  <w:style w:type="paragraph" w:customStyle="1" w:styleId="1A29A0634D804D71B69866236409C613">
    <w:name w:val="1A29A0634D804D71B69866236409C613"/>
  </w:style>
  <w:style w:type="paragraph" w:customStyle="1" w:styleId="F846A40638B440748AB9146C33C8AC48">
    <w:name w:val="F846A40638B440748AB9146C33C8AC48"/>
  </w:style>
  <w:style w:type="paragraph" w:customStyle="1" w:styleId="F6F99E1C87A94EBA915C4C8A4D702672">
    <w:name w:val="F6F99E1C87A94EBA915C4C8A4D702672"/>
  </w:style>
  <w:style w:type="paragraph" w:customStyle="1" w:styleId="319B583622FB40F3B10D37BB34ECF972">
    <w:name w:val="319B583622FB40F3B10D37BB34ECF972"/>
  </w:style>
  <w:style w:type="paragraph" w:customStyle="1" w:styleId="79FC78D177074BE194AAACBBC62E239B">
    <w:name w:val="79FC78D177074BE194AAACBBC62E239B"/>
  </w:style>
  <w:style w:type="paragraph" w:customStyle="1" w:styleId="71B6C59B3CBD422E95B74C409AAA7E1D">
    <w:name w:val="71B6C59B3CBD422E95B74C409AAA7E1D"/>
  </w:style>
  <w:style w:type="paragraph" w:customStyle="1" w:styleId="DC751383F1FA47C89DD836047A3BED2E">
    <w:name w:val="DC751383F1FA47C89DD836047A3BED2E"/>
  </w:style>
  <w:style w:type="paragraph" w:customStyle="1" w:styleId="949A3131453A4E8EB2D74AE4649940BF">
    <w:name w:val="949A3131453A4E8EB2D74AE4649940BF"/>
  </w:style>
  <w:style w:type="paragraph" w:customStyle="1" w:styleId="76F8D747AB4440C4887B37FBB02EDE90">
    <w:name w:val="76F8D747AB4440C4887B37FBB02EDE90"/>
  </w:style>
  <w:style w:type="paragraph" w:customStyle="1" w:styleId="2B90732CBD6E4C39942E78FAA1DC99DF">
    <w:name w:val="2B90732CBD6E4C39942E78FAA1DC99DF"/>
  </w:style>
  <w:style w:type="paragraph" w:customStyle="1" w:styleId="9BAEAD1B706E47F4A3C8AE960D572402">
    <w:name w:val="9BAEAD1B706E47F4A3C8AE960D572402"/>
  </w:style>
  <w:style w:type="paragraph" w:customStyle="1" w:styleId="3F60E0D165834995A1241510E95A007B">
    <w:name w:val="3F60E0D165834995A1241510E95A007B"/>
  </w:style>
  <w:style w:type="paragraph" w:customStyle="1" w:styleId="6FA18F8F4BDF48E69EE09E372C0ABF78">
    <w:name w:val="6FA18F8F4BDF48E69EE09E372C0ABF78"/>
  </w:style>
  <w:style w:type="paragraph" w:customStyle="1" w:styleId="997DE2106333450E905361E4938B2A77">
    <w:name w:val="997DE2106333450E905361E4938B2A77"/>
  </w:style>
  <w:style w:type="paragraph" w:customStyle="1" w:styleId="8E3D714BB9E24DB2A696085FF033D39B">
    <w:name w:val="8E3D714BB9E24DB2A696085FF033D39B"/>
  </w:style>
  <w:style w:type="paragraph" w:customStyle="1" w:styleId="20A584F27256406A9D1604F240F476CA">
    <w:name w:val="20A584F27256406A9D1604F240F476CA"/>
  </w:style>
  <w:style w:type="paragraph" w:customStyle="1" w:styleId="BB1D8F585E244FDD93B40126EC442B88">
    <w:name w:val="BB1D8F585E244FDD93B40126EC442B88"/>
  </w:style>
  <w:style w:type="paragraph" w:customStyle="1" w:styleId="CE742BAD1BC54C29A0F8181CD01A2A23">
    <w:name w:val="CE742BAD1BC54C29A0F8181CD01A2A23"/>
  </w:style>
  <w:style w:type="paragraph" w:customStyle="1" w:styleId="5ADDB64A9B5B465ABD86F58412EC7876">
    <w:name w:val="5ADDB64A9B5B465ABD86F58412EC7876"/>
  </w:style>
  <w:style w:type="paragraph" w:customStyle="1" w:styleId="A6291FE1BB904DCD93FE8FF5789B724A">
    <w:name w:val="A6291FE1BB904DCD93FE8FF5789B724A"/>
  </w:style>
  <w:style w:type="paragraph" w:customStyle="1" w:styleId="C36E883CAEF146A39FAE6AE5630EECB2">
    <w:name w:val="C36E883CAEF146A39FAE6AE5630EECB2"/>
  </w:style>
  <w:style w:type="paragraph" w:customStyle="1" w:styleId="C9495764D9A6451F939D31670CCA8596">
    <w:name w:val="C9495764D9A6451F939D31670CCA8596"/>
  </w:style>
  <w:style w:type="paragraph" w:customStyle="1" w:styleId="2FD56E572AF445ADA07129182152ACD8">
    <w:name w:val="2FD56E572AF445ADA07129182152ACD8"/>
  </w:style>
  <w:style w:type="paragraph" w:customStyle="1" w:styleId="BC552F56B7AF4E56A6F5AC326003E5B6">
    <w:name w:val="BC552F56B7AF4E56A6F5AC326003E5B6"/>
  </w:style>
  <w:style w:type="paragraph" w:customStyle="1" w:styleId="6DB7C543C11F4206B940B42945D69470">
    <w:name w:val="6DB7C543C11F4206B940B42945D69470"/>
  </w:style>
  <w:style w:type="paragraph" w:customStyle="1" w:styleId="05842E0D58124B34A5361020F67DA6D4">
    <w:name w:val="05842E0D58124B34A5361020F67DA6D4"/>
  </w:style>
  <w:style w:type="paragraph" w:customStyle="1" w:styleId="F6BB1B5F69744620841AD9B9E7B13F47">
    <w:name w:val="F6BB1B5F69744620841AD9B9E7B13F47"/>
  </w:style>
  <w:style w:type="paragraph" w:customStyle="1" w:styleId="1193A614F680481D9DABF4197A7645BA">
    <w:name w:val="1193A614F680481D9DABF4197A7645BA"/>
  </w:style>
  <w:style w:type="paragraph" w:customStyle="1" w:styleId="DE883C95B81C4CD3864BD544607046E6">
    <w:name w:val="DE883C95B81C4CD3864BD544607046E6"/>
  </w:style>
  <w:style w:type="paragraph" w:customStyle="1" w:styleId="CC75FAC905404475BD07B7BC91778DD4">
    <w:name w:val="CC75FAC905404475BD07B7BC91778DD4"/>
  </w:style>
  <w:style w:type="paragraph" w:customStyle="1" w:styleId="2AACECF807934FD7AF036154DD022C67">
    <w:name w:val="2AACECF807934FD7AF036154DD022C67"/>
  </w:style>
  <w:style w:type="paragraph" w:customStyle="1" w:styleId="56E825CE04204B1DAFC2079EA45FC795">
    <w:name w:val="56E825CE04204B1DAFC2079EA45FC795"/>
  </w:style>
  <w:style w:type="paragraph" w:customStyle="1" w:styleId="36B06E5CE525458D9C8DAAA65A0E6852">
    <w:name w:val="36B06E5CE525458D9C8DAAA65A0E6852"/>
  </w:style>
  <w:style w:type="paragraph" w:customStyle="1" w:styleId="FD54C58F53E14C2AB5208B224F3F42B5">
    <w:name w:val="FD54C58F53E14C2AB5208B224F3F42B5"/>
  </w:style>
  <w:style w:type="paragraph" w:customStyle="1" w:styleId="9CF503D4C5304F019224A1FCF8F7DA1E">
    <w:name w:val="9CF503D4C5304F019224A1FCF8F7DA1E"/>
  </w:style>
  <w:style w:type="paragraph" w:customStyle="1" w:styleId="D57363BCC7154073A46C3EF4B0E2A22F">
    <w:name w:val="D57363BCC7154073A46C3EF4B0E2A22F"/>
  </w:style>
  <w:style w:type="paragraph" w:customStyle="1" w:styleId="DD71C521A1C24E35B7022D7F6A399AA2">
    <w:name w:val="DD71C521A1C24E35B7022D7F6A399AA2"/>
  </w:style>
  <w:style w:type="paragraph" w:customStyle="1" w:styleId="3BE390AB0EEA4CADBCEEE2A9C500ECEC">
    <w:name w:val="3BE390AB0EEA4CADBCEEE2A9C500ECEC"/>
  </w:style>
  <w:style w:type="paragraph" w:customStyle="1" w:styleId="F6F3C9DF5AF04B4D9522049BB7C3E7DD">
    <w:name w:val="F6F3C9DF5AF04B4D9522049BB7C3E7DD"/>
  </w:style>
  <w:style w:type="paragraph" w:customStyle="1" w:styleId="35D3672D13694978A637679A7B906211">
    <w:name w:val="35D3672D13694978A637679A7B906211"/>
  </w:style>
  <w:style w:type="paragraph" w:customStyle="1" w:styleId="EF44B2FE3068455D84B81D0D63DCA879">
    <w:name w:val="EF44B2FE3068455D84B81D0D63DCA879"/>
  </w:style>
  <w:style w:type="paragraph" w:customStyle="1" w:styleId="81BAF7805AAC49F99F33343CEEA9B147">
    <w:name w:val="81BAF7805AAC49F99F33343CEEA9B147"/>
  </w:style>
  <w:style w:type="paragraph" w:customStyle="1" w:styleId="063B891C75BD498BB6C45292E35FA84C">
    <w:name w:val="063B891C75BD498BB6C45292E35FA84C"/>
  </w:style>
  <w:style w:type="paragraph" w:customStyle="1" w:styleId="E3DEEFC3BF80463CB7AC9B6C68159012">
    <w:name w:val="E3DEEFC3BF80463CB7AC9B6C68159012"/>
  </w:style>
  <w:style w:type="paragraph" w:customStyle="1" w:styleId="15752BD5F78A44B68C871D29D703930D">
    <w:name w:val="15752BD5F78A44B68C871D29D703930D"/>
  </w:style>
  <w:style w:type="paragraph" w:customStyle="1" w:styleId="8C4686993DF5426898B63AD5FD786163">
    <w:name w:val="8C4686993DF5426898B63AD5FD786163"/>
  </w:style>
  <w:style w:type="paragraph" w:customStyle="1" w:styleId="C9317E432BEF4C52897A3113CCF5356F">
    <w:name w:val="C9317E432BEF4C52897A3113CCF5356F"/>
  </w:style>
  <w:style w:type="paragraph" w:customStyle="1" w:styleId="EF246157095C48F0AF6B9168E9A5F321">
    <w:name w:val="EF246157095C48F0AF6B9168E9A5F321"/>
  </w:style>
  <w:style w:type="paragraph" w:customStyle="1" w:styleId="D562D5E963A449C0A885FA79F0120695">
    <w:name w:val="D562D5E963A449C0A885FA79F0120695"/>
  </w:style>
  <w:style w:type="paragraph" w:customStyle="1" w:styleId="9CE0EF01AEE94948B4BCB4D1A5890337">
    <w:name w:val="9CE0EF01AEE94948B4BCB4D1A5890337"/>
  </w:style>
  <w:style w:type="paragraph" w:customStyle="1" w:styleId="4B00F3EE491B483094F2FCAF02863FD6">
    <w:name w:val="4B00F3EE491B483094F2FCAF02863FD6"/>
  </w:style>
  <w:style w:type="paragraph" w:customStyle="1" w:styleId="4B1A561B10E448B4820ABC38353A9282">
    <w:name w:val="4B1A561B10E448B4820ABC38353A9282"/>
  </w:style>
  <w:style w:type="paragraph" w:customStyle="1" w:styleId="844DF6B11BC04D0DBFA9E9EF7A9AA14D">
    <w:name w:val="844DF6B11BC04D0DBFA9E9EF7A9AA14D"/>
  </w:style>
  <w:style w:type="paragraph" w:customStyle="1" w:styleId="079CFB3A66A2451C881AB22D9369E0C5">
    <w:name w:val="079CFB3A66A2451C881AB22D9369E0C5"/>
    <w:rsid w:val="00CF4348"/>
  </w:style>
  <w:style w:type="paragraph" w:customStyle="1" w:styleId="8016EC29788E44D3A464F3B85158BBB3">
    <w:name w:val="8016EC29788E44D3A464F3B85158BBB3"/>
    <w:rsid w:val="00CF4348"/>
  </w:style>
  <w:style w:type="paragraph" w:customStyle="1" w:styleId="0A77FA578AAC423AA2D8995EF091429C">
    <w:name w:val="0A77FA578AAC423AA2D8995EF091429C"/>
    <w:rsid w:val="00CF4348"/>
  </w:style>
  <w:style w:type="paragraph" w:customStyle="1" w:styleId="D6F4249D70C343DAB8ED6E546B8231C8">
    <w:name w:val="D6F4249D70C343DAB8ED6E546B8231C8"/>
    <w:rsid w:val="00CF4348"/>
  </w:style>
  <w:style w:type="paragraph" w:customStyle="1" w:styleId="65028A62F4454826BDF583731F49D005">
    <w:name w:val="65028A62F4454826BDF583731F49D005"/>
    <w:rsid w:val="00CF4348"/>
  </w:style>
  <w:style w:type="paragraph" w:customStyle="1" w:styleId="9A00FFC5134844E5A542B4E7842A3BC0">
    <w:name w:val="9A00FFC5134844E5A542B4E7842A3BC0"/>
    <w:rsid w:val="00CF4348"/>
  </w:style>
  <w:style w:type="paragraph" w:customStyle="1" w:styleId="13ECB2A3D9944570A940084A35BBDB9D">
    <w:name w:val="13ECB2A3D9944570A940084A35BBDB9D"/>
    <w:rsid w:val="00CF4348"/>
  </w:style>
  <w:style w:type="paragraph" w:customStyle="1" w:styleId="4685BAFE74A54F4986CFA999561EE546">
    <w:name w:val="4685BAFE74A54F4986CFA999561EE546"/>
    <w:rsid w:val="00CF4348"/>
  </w:style>
  <w:style w:type="paragraph" w:customStyle="1" w:styleId="D5A71DA62FE44F769EF6A00D2EF86538">
    <w:name w:val="D5A71DA62FE44F769EF6A00D2EF86538"/>
    <w:rsid w:val="00CF4348"/>
  </w:style>
  <w:style w:type="paragraph" w:customStyle="1" w:styleId="B4F433C8494A4BF2B91406A9E7DE938A">
    <w:name w:val="B4F433C8494A4BF2B91406A9E7DE938A"/>
    <w:rsid w:val="00CF4348"/>
  </w:style>
  <w:style w:type="paragraph" w:customStyle="1" w:styleId="ADCAFBA432E94C688F592DF688271EF1">
    <w:name w:val="ADCAFBA432E94C688F592DF688271EF1"/>
    <w:rsid w:val="00CF4348"/>
  </w:style>
  <w:style w:type="paragraph" w:customStyle="1" w:styleId="04D5BA649D73433C8890328B0E9F6F0F">
    <w:name w:val="04D5BA649D73433C8890328B0E9F6F0F"/>
    <w:rsid w:val="00CF4348"/>
  </w:style>
  <w:style w:type="paragraph" w:customStyle="1" w:styleId="1A5D9E15B2E24225B77FB8FBEF80E5C9">
    <w:name w:val="1A5D9E15B2E24225B77FB8FBEF80E5C9"/>
    <w:rsid w:val="00CF4348"/>
  </w:style>
  <w:style w:type="paragraph" w:customStyle="1" w:styleId="0B53F26CE0474E22A39AC522203B7D13">
    <w:name w:val="0B53F26CE0474E22A39AC522203B7D13"/>
    <w:rsid w:val="00CF4348"/>
  </w:style>
  <w:style w:type="paragraph" w:customStyle="1" w:styleId="144DB46E81524A8CAADF36829DCDC1B0">
    <w:name w:val="144DB46E81524A8CAADF36829DCDC1B0"/>
    <w:rsid w:val="00CF4348"/>
  </w:style>
  <w:style w:type="paragraph" w:customStyle="1" w:styleId="CF2CD8FF7DD643D58269568270400195">
    <w:name w:val="CF2CD8FF7DD643D58269568270400195"/>
    <w:rsid w:val="00CF4348"/>
  </w:style>
  <w:style w:type="paragraph" w:customStyle="1" w:styleId="D50DEE0EA77D4E0F82299B88FBBC96E1">
    <w:name w:val="D50DEE0EA77D4E0F82299B88FBBC96E1"/>
    <w:rsid w:val="00CF4348"/>
  </w:style>
  <w:style w:type="paragraph" w:customStyle="1" w:styleId="5B4D68CEF82D4C64A76221279B5B85D5">
    <w:name w:val="5B4D68CEF82D4C64A76221279B5B85D5"/>
    <w:rsid w:val="00CF4348"/>
  </w:style>
  <w:style w:type="paragraph" w:customStyle="1" w:styleId="0812DCC3DCD644AC83EA2DBE8314CB21">
    <w:name w:val="0812DCC3DCD644AC83EA2DBE8314CB21"/>
    <w:rsid w:val="00CF4348"/>
  </w:style>
  <w:style w:type="paragraph" w:customStyle="1" w:styleId="81B734ECB6524E6390059F1781FB94BB">
    <w:name w:val="81B734ECB6524E6390059F1781FB94BB"/>
    <w:rsid w:val="00CF4348"/>
  </w:style>
  <w:style w:type="paragraph" w:customStyle="1" w:styleId="AFD482EC47174B2E92B4269F64D71A6D">
    <w:name w:val="AFD482EC47174B2E92B4269F64D71A6D"/>
    <w:rsid w:val="00CF4348"/>
  </w:style>
  <w:style w:type="paragraph" w:customStyle="1" w:styleId="FB74EDA0E8DF4214B6CAD7DFFF2994DC">
    <w:name w:val="FB74EDA0E8DF4214B6CAD7DFFF2994DC"/>
    <w:rsid w:val="00CF4348"/>
  </w:style>
  <w:style w:type="paragraph" w:customStyle="1" w:styleId="40BFACDE10064728BAE1827737D5F98D">
    <w:name w:val="40BFACDE10064728BAE1827737D5F98D"/>
    <w:rsid w:val="00CF4348"/>
  </w:style>
  <w:style w:type="paragraph" w:customStyle="1" w:styleId="6D39E8443838472E92A82FD9895E673D">
    <w:name w:val="6D39E8443838472E92A82FD9895E673D"/>
    <w:rsid w:val="00CF4348"/>
  </w:style>
  <w:style w:type="paragraph" w:customStyle="1" w:styleId="D2058242C1EB4F32B36D7D49E9F04EE9">
    <w:name w:val="D2058242C1EB4F32B36D7D49E9F04EE9"/>
    <w:rsid w:val="00CF4348"/>
  </w:style>
  <w:style w:type="paragraph" w:customStyle="1" w:styleId="C32B75FDAB914A95A69AC4FF89618C02">
    <w:name w:val="C32B75FDAB914A95A69AC4FF89618C02"/>
    <w:rsid w:val="00CF4348"/>
  </w:style>
  <w:style w:type="paragraph" w:customStyle="1" w:styleId="7A504254097A4C5FA83F3B171A059656">
    <w:name w:val="7A504254097A4C5FA83F3B171A059656"/>
    <w:rsid w:val="00CF4348"/>
  </w:style>
  <w:style w:type="paragraph" w:customStyle="1" w:styleId="E8A9666BF9174D37850D6B8DB1B00AA9">
    <w:name w:val="E8A9666BF9174D37850D6B8DB1B00AA9"/>
    <w:rsid w:val="00CF4348"/>
  </w:style>
  <w:style w:type="paragraph" w:customStyle="1" w:styleId="5F0F4D420521424D85AE3824638B0F63">
    <w:name w:val="5F0F4D420521424D85AE3824638B0F63"/>
    <w:rsid w:val="00CF4348"/>
  </w:style>
  <w:style w:type="paragraph" w:customStyle="1" w:styleId="F5AA545698A647AEA2312E79C45D427D">
    <w:name w:val="F5AA545698A647AEA2312E79C45D427D"/>
    <w:rsid w:val="00CF4348"/>
  </w:style>
  <w:style w:type="paragraph" w:customStyle="1" w:styleId="B0F22A1D6FB841E585A41E02C1782FA5">
    <w:name w:val="B0F22A1D6FB841E585A41E02C1782FA5"/>
    <w:rsid w:val="00CF4348"/>
  </w:style>
  <w:style w:type="paragraph" w:customStyle="1" w:styleId="A675CE7F249E401E96B76FE34E1B6412">
    <w:name w:val="A675CE7F249E401E96B76FE34E1B6412"/>
    <w:rsid w:val="00CF4348"/>
  </w:style>
  <w:style w:type="paragraph" w:customStyle="1" w:styleId="9F9B9C779C96452EB798849492B5A747">
    <w:name w:val="9F9B9C779C96452EB798849492B5A747"/>
    <w:rsid w:val="00CF4348"/>
  </w:style>
  <w:style w:type="paragraph" w:customStyle="1" w:styleId="72A91984255048968D010D2F3BC9F30B">
    <w:name w:val="72A91984255048968D010D2F3BC9F30B"/>
    <w:rsid w:val="00CF4348"/>
  </w:style>
  <w:style w:type="paragraph" w:customStyle="1" w:styleId="517BC59BFE1B46D9B7AADE97CF2CD907">
    <w:name w:val="517BC59BFE1B46D9B7AADE97CF2CD907"/>
    <w:rsid w:val="00CF4348"/>
  </w:style>
  <w:style w:type="paragraph" w:customStyle="1" w:styleId="5FB75AB54BCB4AEE896EEA7A583FAAC0">
    <w:name w:val="5FB75AB54BCB4AEE896EEA7A583FAAC0"/>
    <w:rsid w:val="00CF4348"/>
  </w:style>
  <w:style w:type="paragraph" w:customStyle="1" w:styleId="93CA1F4CF62249199751ACA6813B9881">
    <w:name w:val="93CA1F4CF62249199751ACA6813B9881"/>
    <w:rsid w:val="00CF4348"/>
  </w:style>
  <w:style w:type="paragraph" w:customStyle="1" w:styleId="9CDF6ECB71B44115898842DEB8563E15">
    <w:name w:val="9CDF6ECB71B44115898842DEB8563E15"/>
    <w:rsid w:val="00CF4348"/>
  </w:style>
  <w:style w:type="paragraph" w:customStyle="1" w:styleId="FD434B25689C440C862D81DF8BA5AC1C">
    <w:name w:val="FD434B25689C440C862D81DF8BA5AC1C"/>
    <w:rsid w:val="00CF4348"/>
  </w:style>
  <w:style w:type="paragraph" w:customStyle="1" w:styleId="B0BE3E942B7C4DE5A26455050CFE9606">
    <w:name w:val="B0BE3E942B7C4DE5A26455050CFE9606"/>
    <w:rsid w:val="00CF4348"/>
  </w:style>
  <w:style w:type="paragraph" w:customStyle="1" w:styleId="38A5C3BAC76A4A10B300A512A7758C1D">
    <w:name w:val="38A5C3BAC76A4A10B300A512A7758C1D"/>
    <w:rsid w:val="00CF4348"/>
  </w:style>
  <w:style w:type="paragraph" w:customStyle="1" w:styleId="86FE922077734577B4B96488F19CE0A6">
    <w:name w:val="86FE922077734577B4B96488F19CE0A6"/>
    <w:rsid w:val="00CF4348"/>
  </w:style>
  <w:style w:type="paragraph" w:customStyle="1" w:styleId="8C6AB669272644C5A4B3CACC6CB9B54A">
    <w:name w:val="8C6AB669272644C5A4B3CACC6CB9B54A"/>
    <w:rsid w:val="00CF4348"/>
  </w:style>
  <w:style w:type="paragraph" w:customStyle="1" w:styleId="68DF11836C00414998CCF6766E5ABA02">
    <w:name w:val="68DF11836C00414998CCF6766E5ABA02"/>
    <w:rsid w:val="00CF4348"/>
  </w:style>
  <w:style w:type="paragraph" w:customStyle="1" w:styleId="6A08D7D300AD4E84B3A85383989A7A0D">
    <w:name w:val="6A08D7D300AD4E84B3A85383989A7A0D"/>
    <w:rsid w:val="00CF4348"/>
  </w:style>
  <w:style w:type="paragraph" w:customStyle="1" w:styleId="8A27A9DD2486419F8DDFC10037900280">
    <w:name w:val="8A27A9DD2486419F8DDFC10037900280"/>
    <w:rsid w:val="00CF4348"/>
  </w:style>
  <w:style w:type="paragraph" w:customStyle="1" w:styleId="3CB5BFB56FE24C8F9C918B7F0AFFF2DA">
    <w:name w:val="3CB5BFB56FE24C8F9C918B7F0AFFF2DA"/>
    <w:rsid w:val="00CF4348"/>
  </w:style>
  <w:style w:type="paragraph" w:customStyle="1" w:styleId="F60B03D15E42427C866670434B1D0824">
    <w:name w:val="F60B03D15E42427C866670434B1D0824"/>
    <w:rsid w:val="00CF4348"/>
  </w:style>
  <w:style w:type="paragraph" w:customStyle="1" w:styleId="39E6E9022C5F42E7A5EF8B4B382F7F7F">
    <w:name w:val="39E6E9022C5F42E7A5EF8B4B382F7F7F"/>
    <w:rsid w:val="00CF4348"/>
  </w:style>
  <w:style w:type="paragraph" w:customStyle="1" w:styleId="7EE1ACB3E19D4905B955F3CC46E24447">
    <w:name w:val="7EE1ACB3E19D4905B955F3CC46E24447"/>
    <w:rsid w:val="00CF4348"/>
  </w:style>
  <w:style w:type="paragraph" w:customStyle="1" w:styleId="EDB5AEA66FB14B9BA99469BBB6596341">
    <w:name w:val="EDB5AEA66FB14B9BA99469BBB6596341"/>
    <w:rsid w:val="00CF4348"/>
  </w:style>
  <w:style w:type="paragraph" w:customStyle="1" w:styleId="DB419591DCCE4F40AEF18A609216870B">
    <w:name w:val="DB419591DCCE4F40AEF18A609216870B"/>
    <w:rsid w:val="00CF4348"/>
  </w:style>
  <w:style w:type="paragraph" w:customStyle="1" w:styleId="EE755B61C233408693EE33B415ECF27C">
    <w:name w:val="EE755B61C233408693EE33B415ECF27C"/>
    <w:rsid w:val="00CF4348"/>
  </w:style>
  <w:style w:type="paragraph" w:customStyle="1" w:styleId="FCA9FF0042C6416CAE4AF09C58F7A689">
    <w:name w:val="FCA9FF0042C6416CAE4AF09C58F7A689"/>
    <w:rsid w:val="00CF4348"/>
  </w:style>
  <w:style w:type="paragraph" w:customStyle="1" w:styleId="F6B56A90CF4F45CABAE7579559763223">
    <w:name w:val="F6B56A90CF4F45CABAE7579559763223"/>
    <w:rsid w:val="00CF4348"/>
  </w:style>
  <w:style w:type="paragraph" w:customStyle="1" w:styleId="3F0DC460350A440DAA1CF27DAD7C402E">
    <w:name w:val="3F0DC460350A440DAA1CF27DAD7C402E"/>
    <w:rsid w:val="00CF4348"/>
  </w:style>
  <w:style w:type="paragraph" w:customStyle="1" w:styleId="E662DFDB4C27431292D1A70B5F452D89">
    <w:name w:val="E662DFDB4C27431292D1A70B5F452D89"/>
    <w:rsid w:val="00CF4348"/>
  </w:style>
  <w:style w:type="paragraph" w:customStyle="1" w:styleId="ECAB8070D674424AAED656882B3D4A8C">
    <w:name w:val="ECAB8070D674424AAED656882B3D4A8C"/>
    <w:rsid w:val="00CF4348"/>
  </w:style>
  <w:style w:type="paragraph" w:customStyle="1" w:styleId="0FA28384201247B48D39C276F67A5B25">
    <w:name w:val="0FA28384201247B48D39C276F67A5B25"/>
    <w:rsid w:val="00CF4348"/>
  </w:style>
  <w:style w:type="paragraph" w:customStyle="1" w:styleId="F34B14DEDA3E45D58C684A94F25316E4">
    <w:name w:val="F34B14DEDA3E45D58C684A94F25316E4"/>
    <w:rsid w:val="00CF4348"/>
  </w:style>
  <w:style w:type="paragraph" w:customStyle="1" w:styleId="0BB8C2D8A65640EAA53B547B8FD98D19">
    <w:name w:val="0BB8C2D8A65640EAA53B547B8FD98D19"/>
    <w:rsid w:val="00CF4348"/>
  </w:style>
  <w:style w:type="paragraph" w:customStyle="1" w:styleId="C1DC713AEF374F60A4D99D60A8EEA7BA">
    <w:name w:val="C1DC713AEF374F60A4D99D60A8EEA7BA"/>
    <w:rsid w:val="00CF4348"/>
  </w:style>
  <w:style w:type="paragraph" w:customStyle="1" w:styleId="2E962E84FDA6430CBEA86545A2F6D21F">
    <w:name w:val="2E962E84FDA6430CBEA86545A2F6D21F"/>
    <w:rsid w:val="00CF4348"/>
  </w:style>
  <w:style w:type="paragraph" w:customStyle="1" w:styleId="5F5A243F3D1249A1AA2263670803BF28">
    <w:name w:val="5F5A243F3D1249A1AA2263670803BF28"/>
    <w:rsid w:val="00CF4348"/>
  </w:style>
  <w:style w:type="paragraph" w:customStyle="1" w:styleId="11880763D41B4731A7446BC50346B7B9">
    <w:name w:val="11880763D41B4731A7446BC50346B7B9"/>
    <w:rsid w:val="00CF43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320 W Republican, Suite 207
Seattle, Washington 98119</CompanyAddress>
  <CompanyPhone>206 693 2390</CompanyPhone>
  <CompanyFax>866 220 0887</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Sales invoice.dotx</Template>
  <TotalTime>22</TotalTime>
  <Pages>2</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 Quo Co.</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Erica Ingram</dc:creator>
  <cp:keywords/>
  <cp:lastModifiedBy>Erica Ingram</cp:lastModifiedBy>
  <cp:revision>17</cp:revision>
  <cp:lastPrinted>2006-08-01T17:47:00Z</cp:lastPrinted>
  <dcterms:created xsi:type="dcterms:W3CDTF">2018-08-30T15:20:00Z</dcterms:created>
  <dcterms:modified xsi:type="dcterms:W3CDTF">2018-08-30T15:50:00Z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