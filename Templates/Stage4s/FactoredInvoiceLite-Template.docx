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4683"/>
        <w:gridCol w:w="6117"/>
      </w:tblGrid>
      <w:tr w:rsidR="00B22F7D" w14:paraId="072AA204" w14:textId="77777777" w:rsidTr="00A253A9">
        <w:tc>
          <w:tcPr>
            <w:tcW w:w="5412" w:type="dxa"/>
            <w:tcMar>
              <w:left w:w="115" w:type="dxa"/>
              <w:right w:w="115" w:type="dxa"/>
            </w:tcMar>
          </w:tcPr>
          <w:sdt>
            <w:sdtPr>
              <w:alias w:val="Enter company name:"/>
              <w:tag w:val="Enter company name:"/>
              <w:id w:val="241333376"/>
              <w:placeholder>
                <w:docPart w:val="ECAB8070D674424AAED656882B3D4A8C"/>
              </w:placeholder>
              <w:dataBinding w:prefixMappings="xmlns:ns0='http://schemas.openxmlformats.org/officeDocument/2006/extended-properties'" w:xpath="/ns0:Properties[1]/ns0:Company[1]" w:storeItemID="{6668398D-A668-4E3E-A5EB-62B293D839F1}"/>
              <w15:appearance w15:val="hidden"/>
              <w:text w:multiLine="1"/>
            </w:sdtPr>
            <w:sdtEndPr/>
            <w:sdtContent>
              <w:p w14:paraId="5885A6FE" w14:textId="5DA38490" w:rsidR="00B22F7D" w:rsidRPr="00F35B85" w:rsidRDefault="00B22F7D" w:rsidP="00F35B85">
                <w:pPr>
                  <w:pStyle w:val="Heading1"/>
                </w:pPr>
                <w:r>
                  <w:t>A Quo Co.</w:t>
                </w:r>
              </w:p>
            </w:sdtContent>
          </w:sdt>
          <w:p w14:paraId="1A643079" w14:textId="63A68B12" w:rsidR="00B22F7D" w:rsidRDefault="00AA04BB" w:rsidP="00867B55">
            <w:pPr>
              <w:pStyle w:val="Slogan"/>
            </w:pPr>
            <w:r>
              <w:t>We provide</w:t>
            </w:r>
            <w:r w:rsidR="00867B55">
              <w:t xml:space="preserve"> EXPERTISE AND EXPERIENCE</w:t>
            </w:r>
            <w:r>
              <w:t xml:space="preserve"> </w:t>
            </w:r>
            <w:r w:rsidR="00867B55">
              <w:t xml:space="preserve">you can rely upon </w:t>
            </w:r>
            <w:r>
              <w:t>with</w:t>
            </w:r>
            <w:r w:rsidR="00867B55">
              <w:t xml:space="preserve"> the PERSONAL SERVIC</w:t>
            </w:r>
            <w:r>
              <w:t xml:space="preserve">E </w:t>
            </w:r>
            <w:r w:rsidR="00867B55">
              <w:t>of a small business.</w:t>
            </w:r>
          </w:p>
          <w:p w14:paraId="6D1D1BBE" w14:textId="77777777" w:rsidR="00312B9A" w:rsidRDefault="00312B9A" w:rsidP="00312B9A">
            <w:pPr>
              <w:pStyle w:val="Slogan"/>
              <w:rPr>
                <w:rFonts w:eastAsiaTheme="minorEastAsia" w:cstheme="minorHAnsi"/>
                <w:i w:val="0"/>
                <w:spacing w:val="0"/>
                <w:sz w:val="24"/>
                <w:szCs w:val="24"/>
              </w:rPr>
            </w:pPr>
          </w:p>
          <w:p w14:paraId="10BE356C" w14:textId="77777777" w:rsidR="00312B9A" w:rsidRPr="00A35390" w:rsidRDefault="00312B9A" w:rsidP="00312B9A">
            <w:pPr>
              <w:pStyle w:val="Slogan"/>
              <w:rPr>
                <w:rFonts w:eastAsiaTheme="minorEastAsia" w:cstheme="minorHAnsi"/>
                <w:i w:val="0"/>
                <w:spacing w:val="0"/>
                <w:sz w:val="24"/>
                <w:szCs w:val="24"/>
              </w:rPr>
            </w:pPr>
            <w:r>
              <w:rPr>
                <w:rFonts w:eastAsiaTheme="minorEastAsia" w:cstheme="minorHAnsi"/>
                <w:i w:val="0"/>
                <w:noProof/>
                <w:spacing w:val="0"/>
                <w:sz w:val="24"/>
                <w:szCs w:val="24"/>
              </w:rPr>
              <w:drawing>
                <wp:anchor distT="0" distB="0" distL="114300" distR="114300" simplePos="0" relativeHeight="251659264" behindDoc="1" locked="0" layoutInCell="1" allowOverlap="1" wp14:anchorId="6F4F322C" wp14:editId="4C44A4F7">
                  <wp:simplePos x="0" y="0"/>
                  <wp:positionH relativeFrom="column">
                    <wp:posOffset>1403</wp:posOffset>
                  </wp:positionH>
                  <wp:positionV relativeFrom="paragraph">
                    <wp:posOffset>-1255</wp:posOffset>
                  </wp:positionV>
                  <wp:extent cx="903767" cy="903767"/>
                  <wp:effectExtent l="0" t="0" r="0" b="0"/>
                  <wp:wrapTight wrapText="bothSides">
                    <wp:wrapPolygon edited="0">
                      <wp:start x="0" y="0"/>
                      <wp:lineTo x="0" y="20947"/>
                      <wp:lineTo x="20947" y="20947"/>
                      <wp:lineTo x="209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anchor>
              </w:drawing>
            </w:r>
            <w:r w:rsidRPr="00A35390">
              <w:rPr>
                <w:rFonts w:eastAsiaTheme="minorEastAsia" w:cstheme="minorHAnsi"/>
                <w:i w:val="0"/>
                <w:spacing w:val="0"/>
                <w:sz w:val="24"/>
                <w:szCs w:val="24"/>
              </w:rPr>
              <w:t>c/o American Funding Solutions</w:t>
            </w:r>
          </w:p>
          <w:p w14:paraId="6C142B33" w14:textId="77777777" w:rsidR="00312B9A" w:rsidRPr="00A35390" w:rsidRDefault="00312B9A" w:rsidP="00312B9A">
            <w:pPr>
              <w:pStyle w:val="Slogan"/>
              <w:rPr>
                <w:rFonts w:eastAsiaTheme="minorEastAsia" w:cstheme="minorHAnsi"/>
                <w:i w:val="0"/>
                <w:spacing w:val="0"/>
                <w:sz w:val="24"/>
                <w:szCs w:val="24"/>
              </w:rPr>
            </w:pPr>
            <w:r w:rsidRPr="00A35390">
              <w:rPr>
                <w:rFonts w:eastAsiaTheme="minorEastAsia" w:cstheme="minorHAnsi"/>
                <w:i w:val="0"/>
                <w:spacing w:val="0"/>
                <w:sz w:val="24"/>
                <w:szCs w:val="24"/>
              </w:rPr>
              <w:t>P.O. Box 572</w:t>
            </w:r>
          </w:p>
          <w:p w14:paraId="5CCA41DB" w14:textId="77777777" w:rsidR="00312B9A" w:rsidRPr="00A35390" w:rsidRDefault="00312B9A" w:rsidP="00312B9A">
            <w:pPr>
              <w:pStyle w:val="Slogan"/>
              <w:rPr>
                <w:rFonts w:eastAsiaTheme="minorEastAsia" w:cstheme="minorHAnsi"/>
                <w:i w:val="0"/>
                <w:spacing w:val="0"/>
                <w:sz w:val="24"/>
                <w:szCs w:val="24"/>
              </w:rPr>
            </w:pPr>
            <w:r w:rsidRPr="00A35390">
              <w:rPr>
                <w:rFonts w:eastAsiaTheme="minorEastAsia" w:cstheme="minorHAnsi"/>
                <w:i w:val="0"/>
                <w:spacing w:val="0"/>
                <w:sz w:val="24"/>
                <w:szCs w:val="24"/>
              </w:rPr>
              <w:t>Blue Springs, MO 64013</w:t>
            </w:r>
          </w:p>
          <w:p w14:paraId="7178077B" w14:textId="564D51FD" w:rsidR="00B22F7D" w:rsidRDefault="00312B9A" w:rsidP="00312B9A">
            <w:pPr>
              <w:pStyle w:val="Slogan"/>
            </w:pPr>
            <w:r w:rsidRPr="00A35390">
              <w:rPr>
                <w:rFonts w:eastAsiaTheme="minorEastAsia" w:cstheme="minorHAnsi"/>
                <w:i w:val="0"/>
                <w:spacing w:val="0"/>
                <w:sz w:val="24"/>
                <w:szCs w:val="24"/>
              </w:rPr>
              <w:t>inquiries@aquoco.co</w:t>
            </w:r>
          </w:p>
        </w:tc>
        <w:tc>
          <w:tcPr>
            <w:tcW w:w="5388" w:type="dxa"/>
            <w:tcMar>
              <w:left w:w="0" w:type="dxa"/>
              <w:right w:w="0" w:type="dxa"/>
            </w:tcMar>
          </w:tcPr>
          <w:p w14:paraId="0FBB4D29" w14:textId="2E428C9B" w:rsidR="00B22F7D" w:rsidRDefault="008B612D" w:rsidP="00B22F7D">
            <w:pPr>
              <w:pStyle w:val="Heading2"/>
              <w:rPr>
                <w:rFonts w:ascii="Arial" w:hAnsi="Arial" w:cs="Arial"/>
                <w:b/>
                <w:color w:val="000000" w:themeColor="text1"/>
                <w:sz w:val="24"/>
                <w:szCs w:val="24"/>
              </w:rPr>
            </w:pPr>
            <w:r>
              <w:t>PRICE QUOTE</w:t>
            </w:r>
            <w:r w:rsidR="00B22F7D" w:rsidRPr="00B1432F">
              <w:t xml:space="preserve"> </w:t>
            </w:r>
            <w:r w:rsidR="00C3597B">
              <w:rPr>
                <w:rFonts w:ascii="Arial" w:hAnsi="Arial" w:cs="Arial"/>
                <w:b/>
                <w:color w:val="000000" w:themeColor="text1"/>
                <w:sz w:val="24"/>
                <w:szCs w:val="24"/>
              </w:rPr>
              <w:fldChar w:fldCharType="begin"/>
            </w:r>
            <w:r w:rsidR="00C3597B">
              <w:rPr>
                <w:rFonts w:ascii="Arial" w:hAnsi="Arial" w:cs="Arial"/>
                <w:b/>
                <w:color w:val="000000" w:themeColor="text1"/>
                <w:sz w:val="24"/>
                <w:szCs w:val="24"/>
              </w:rPr>
              <w:instrText xml:space="preserve"> MERGEFIELD TRInvoiceCasesQGetInvoiceNoFromCDIDID </w:instrText>
            </w:r>
            <w:r w:rsidR="00C3597B">
              <w:rPr>
                <w:rFonts w:ascii="Arial" w:hAnsi="Arial" w:cs="Arial"/>
                <w:b/>
                <w:color w:val="000000" w:themeColor="text1"/>
                <w:sz w:val="24"/>
                <w:szCs w:val="24"/>
              </w:rPr>
              <w:fldChar w:fldCharType="separate"/>
            </w:r>
            <w:r w:rsidR="00C3597B">
              <w:rPr>
                <w:rFonts w:ascii="Arial" w:hAnsi="Arial" w:cs="Arial"/>
                <w:b/>
                <w:noProof/>
                <w:color w:val="000000" w:themeColor="text1"/>
                <w:sz w:val="24"/>
                <w:szCs w:val="24"/>
              </w:rPr>
              <w:t>«TRInvoiceCasesQGetInvoiceNoFromCDIDID»</w:t>
            </w:r>
            <w:r w:rsidR="00C3597B">
              <w:rPr>
                <w:rFonts w:ascii="Arial" w:hAnsi="Arial" w:cs="Arial"/>
                <w:b/>
                <w:color w:val="000000" w:themeColor="text1"/>
                <w:sz w:val="24"/>
                <w:szCs w:val="24"/>
              </w:rPr>
              <w:fldChar w:fldCharType="end"/>
            </w:r>
          </w:p>
          <w:p w14:paraId="48DCD946" w14:textId="77777777" w:rsidR="001C6FC0" w:rsidRDefault="00E24E34" w:rsidP="001C6FC0">
            <w:pPr>
              <w:pStyle w:val="Title"/>
              <w:rPr>
                <w:rFonts w:ascii="Arial" w:hAnsi="Arial" w:cs="Arial"/>
                <w:b w:val="0"/>
                <w:color w:val="000000" w:themeColor="text1"/>
                <w:sz w:val="24"/>
                <w:szCs w:val="24"/>
              </w:rPr>
            </w:pPr>
            <w:sdt>
              <w:sdtPr>
                <w:alias w:val="Date:"/>
                <w:tag w:val="Date:"/>
                <w:id w:val="-14149049"/>
                <w:placeholder>
                  <w:docPart w:val="5F5A243F3D1249A1AA2263670803BF28"/>
                </w:placeholder>
                <w:temporary/>
                <w:showingPlcHdr/>
                <w15:appearance w15:val="hidden"/>
              </w:sdtPr>
              <w:sdtEndPr/>
              <w:sdtContent>
                <w:r w:rsidR="00B22F7D" w:rsidRPr="00B1432F">
                  <w:t>Date</w:t>
                </w:r>
              </w:sdtContent>
            </w:sdt>
            <w:r w:rsidR="00B22F7D" w:rsidRPr="00B1432F">
              <w:t xml:space="preserve">: </w:t>
            </w:r>
            <w:r w:rsidR="007F59D4">
              <w:rPr>
                <w:rFonts w:ascii="Arial" w:hAnsi="Arial" w:cs="Arial"/>
                <w:b w:val="0"/>
                <w:color w:val="000000" w:themeColor="text1"/>
                <w:sz w:val="24"/>
                <w:szCs w:val="24"/>
              </w:rPr>
              <w:fldChar w:fldCharType="begin"/>
            </w:r>
            <w:r w:rsidR="007F59D4">
              <w:rPr>
                <w:rFonts w:ascii="Arial" w:hAnsi="Arial" w:cs="Arial"/>
                <w:b w:val="0"/>
                <w:color w:val="000000" w:themeColor="text1"/>
                <w:sz w:val="24"/>
                <w:szCs w:val="24"/>
              </w:rPr>
              <w:instrText xml:space="preserve"> MERGEFIELD  TRInvoiceCasesQInvoiceDate \* FirstCap  \* MERGEFORMAT </w:instrText>
            </w:r>
            <w:r w:rsidR="007F59D4">
              <w:rPr>
                <w:rFonts w:ascii="Arial" w:hAnsi="Arial" w:cs="Arial"/>
                <w:b w:val="0"/>
                <w:color w:val="000000" w:themeColor="text1"/>
                <w:sz w:val="24"/>
                <w:szCs w:val="24"/>
              </w:rPr>
              <w:fldChar w:fldCharType="separate"/>
            </w:r>
            <w:r w:rsidR="007F59D4">
              <w:rPr>
                <w:rFonts w:ascii="Arial" w:hAnsi="Arial" w:cs="Arial"/>
                <w:b w:val="0"/>
                <w:noProof/>
                <w:color w:val="000000" w:themeColor="text1"/>
                <w:sz w:val="24"/>
                <w:szCs w:val="24"/>
              </w:rPr>
              <w:t>«TRInvoiceCasesQInvoiceDate»</w:t>
            </w:r>
            <w:r w:rsidR="007F59D4">
              <w:rPr>
                <w:rFonts w:ascii="Arial" w:hAnsi="Arial" w:cs="Arial"/>
                <w:b w:val="0"/>
                <w:color w:val="000000" w:themeColor="text1"/>
                <w:sz w:val="24"/>
                <w:szCs w:val="24"/>
              </w:rPr>
              <w:fldChar w:fldCharType="end"/>
            </w:r>
            <w:r w:rsidR="001C6FC0">
              <w:rPr>
                <w:rFonts w:ascii="Arial" w:hAnsi="Arial" w:cs="Arial"/>
                <w:b w:val="0"/>
                <w:color w:val="000000" w:themeColor="text1"/>
                <w:sz w:val="24"/>
                <w:szCs w:val="24"/>
              </w:rPr>
              <w:t xml:space="preserve"> |  </w:t>
            </w:r>
            <w:r w:rsidR="001C6FC0">
              <w:t>DuE DATE</w:t>
            </w:r>
            <w:r w:rsidR="001C6FC0" w:rsidRPr="00B1432F">
              <w:t xml:space="preserve">: </w:t>
            </w:r>
            <w:r w:rsidR="001C6FC0">
              <w:rPr>
                <w:rFonts w:ascii="Arial" w:hAnsi="Arial" w:cs="Arial"/>
                <w:b w:val="0"/>
                <w:color w:val="000000" w:themeColor="text1"/>
                <w:sz w:val="24"/>
                <w:szCs w:val="24"/>
              </w:rPr>
              <w:fldChar w:fldCharType="begin"/>
            </w:r>
            <w:r w:rsidR="001C6FC0">
              <w:rPr>
                <w:rFonts w:ascii="Arial" w:hAnsi="Arial" w:cs="Arial"/>
                <w:b w:val="0"/>
                <w:color w:val="000000" w:themeColor="text1"/>
                <w:sz w:val="24"/>
                <w:szCs w:val="24"/>
              </w:rPr>
              <w:instrText xml:space="preserve"> MERGEFIELD  TRInvoiceCasesQDueDate </w:instrText>
            </w:r>
            <w:r w:rsidR="001C6FC0">
              <w:rPr>
                <w:rFonts w:ascii="Arial" w:hAnsi="Arial" w:cs="Arial"/>
                <w:b w:val="0"/>
                <w:color w:val="000000" w:themeColor="text1"/>
                <w:sz w:val="24"/>
                <w:szCs w:val="24"/>
              </w:rPr>
              <w:fldChar w:fldCharType="separate"/>
            </w:r>
            <w:r w:rsidR="001C6FC0">
              <w:rPr>
                <w:rFonts w:ascii="Arial" w:hAnsi="Arial" w:cs="Arial"/>
                <w:b w:val="0"/>
                <w:noProof/>
                <w:color w:val="000000" w:themeColor="text1"/>
                <w:sz w:val="24"/>
                <w:szCs w:val="24"/>
              </w:rPr>
              <w:t>«TRInvoiceCasesQDueDate»</w:t>
            </w:r>
            <w:r w:rsidR="001C6FC0">
              <w:rPr>
                <w:rFonts w:ascii="Arial" w:hAnsi="Arial" w:cs="Arial"/>
                <w:b w:val="0"/>
                <w:color w:val="000000" w:themeColor="text1"/>
                <w:sz w:val="24"/>
                <w:szCs w:val="24"/>
              </w:rPr>
              <w:fldChar w:fldCharType="end"/>
            </w:r>
          </w:p>
          <w:p w14:paraId="1F8BCE9A" w14:textId="53F1976F" w:rsidR="00B22F7D" w:rsidRDefault="00B22F7D" w:rsidP="00B22F7D">
            <w:pPr>
              <w:pStyle w:val="Title"/>
              <w:rPr>
                <w:rFonts w:ascii="Arial" w:hAnsi="Arial" w:cs="Arial"/>
                <w:b w:val="0"/>
                <w:color w:val="000000" w:themeColor="text1"/>
                <w:sz w:val="24"/>
                <w:szCs w:val="24"/>
              </w:rPr>
            </w:pPr>
          </w:p>
          <w:p w14:paraId="51819FF8" w14:textId="77777777" w:rsidR="00B22F7D" w:rsidRPr="00B1432F" w:rsidRDefault="00E24E34" w:rsidP="00B22F7D">
            <w:pPr>
              <w:pStyle w:val="Heading3"/>
            </w:pPr>
            <w:sdt>
              <w:sdtPr>
                <w:alias w:val="To:"/>
                <w:tag w:val="To:"/>
                <w:id w:val="-1751190371"/>
                <w:placeholder>
                  <w:docPart w:val="11880763D41B4731A7446BC50346B7B9"/>
                </w:placeholder>
                <w:temporary/>
                <w:showingPlcHdr/>
                <w15:appearance w15:val="hidden"/>
              </w:sdtPr>
              <w:sdtEndPr/>
              <w:sdtContent>
                <w:r w:rsidR="00B22F7D" w:rsidRPr="00B1432F">
                  <w:t>To:</w:t>
                </w:r>
              </w:sdtContent>
            </w:sdt>
          </w:p>
          <w:p w14:paraId="74E2C582" w14:textId="352C95DB"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FirstName \* FirstCap  \* MERGEFORMAT </w:instrText>
            </w:r>
            <w:r>
              <w:rPr>
                <w:rFonts w:ascii="Arial" w:hAnsi="Arial" w:cs="Arial"/>
                <w:b/>
                <w:color w:val="000000" w:themeColor="text1"/>
              </w:rPr>
              <w:fldChar w:fldCharType="separate"/>
            </w:r>
            <w:r w:rsidR="00C3597B" w:rsidRPr="00C3597B">
              <w:rPr>
                <w:rFonts w:ascii="Arial" w:hAnsi="Arial" w:cs="Arial"/>
                <w:bCs/>
                <w:noProof/>
                <w:color w:val="000000" w:themeColor="text1"/>
              </w:rPr>
              <w:t>«</w:t>
            </w:r>
            <w:r w:rsidR="00C3597B">
              <w:rPr>
                <w:rFonts w:ascii="Arial" w:hAnsi="Arial" w:cs="Arial"/>
                <w:b/>
                <w:noProof/>
                <w:color w:val="000000" w:themeColor="text1"/>
              </w:rPr>
              <w:t>FirstName»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LastName \* FirstCap  \* MERGEFORMAT </w:instrText>
            </w:r>
            <w:r>
              <w:rPr>
                <w:rFonts w:ascii="Arial" w:hAnsi="Arial" w:cs="Arial"/>
                <w:b/>
                <w:color w:val="000000" w:themeColor="text1"/>
              </w:rPr>
              <w:fldChar w:fldCharType="separate"/>
            </w:r>
            <w:r w:rsidR="00C3597B" w:rsidRPr="00C3597B">
              <w:rPr>
                <w:rFonts w:ascii="Arial" w:hAnsi="Arial" w:cs="Arial"/>
                <w:bCs/>
                <w:noProof/>
                <w:color w:val="000000" w:themeColor="text1"/>
              </w:rPr>
              <w:t>«</w:t>
            </w:r>
            <w:r w:rsidR="00C3597B">
              <w:rPr>
                <w:rFonts w:ascii="Arial" w:hAnsi="Arial" w:cs="Arial"/>
                <w:b/>
                <w:noProof/>
                <w:color w:val="000000" w:themeColor="text1"/>
              </w:rPr>
              <w:t>LastName»</w:t>
            </w:r>
            <w:r>
              <w:rPr>
                <w:rFonts w:ascii="Arial" w:hAnsi="Arial" w:cs="Arial"/>
                <w:b/>
                <w:color w:val="000000" w:themeColor="text1"/>
              </w:rPr>
              <w:fldChar w:fldCharType="end"/>
            </w:r>
          </w:p>
          <w:p w14:paraId="3ABFF2F4" w14:textId="3A0424FF" w:rsidR="00B22F7D" w:rsidRPr="0076472E" w:rsidRDefault="00B22F7D" w:rsidP="00B22F7D">
            <w:pPr>
              <w:rPr>
                <w:rFonts w:ascii="Arial" w:hAnsi="Arial" w:cs="Arial"/>
                <w:b/>
                <w:color w:val="000000" w:themeColor="text1"/>
              </w:rPr>
            </w:pPr>
            <w:r w:rsidRPr="0076472E">
              <w:rPr>
                <w:rFonts w:ascii="Arial" w:hAnsi="Arial" w:cs="Arial"/>
                <w:b/>
                <w:color w:val="000000" w:themeColor="text1"/>
              </w:rPr>
              <w:fldChar w:fldCharType="begin"/>
            </w:r>
            <w:r w:rsidRPr="0076472E">
              <w:rPr>
                <w:rFonts w:ascii="Arial" w:hAnsi="Arial" w:cs="Arial"/>
                <w:b/>
                <w:color w:val="000000" w:themeColor="text1"/>
              </w:rPr>
              <w:instrText xml:space="preserve"> MERGEFIELD  Company \* FirstCap  \* MERGEFORMAT </w:instrText>
            </w:r>
            <w:r w:rsidRPr="0076472E">
              <w:rPr>
                <w:rFonts w:ascii="Arial" w:hAnsi="Arial" w:cs="Arial"/>
                <w:b/>
                <w:color w:val="000000" w:themeColor="text1"/>
              </w:rPr>
              <w:fldChar w:fldCharType="separate"/>
            </w:r>
            <w:r w:rsidR="00C3597B" w:rsidRPr="0076472E">
              <w:rPr>
                <w:rFonts w:ascii="Arial" w:hAnsi="Arial" w:cs="Arial"/>
                <w:b/>
                <w:bCs/>
                <w:noProof/>
                <w:color w:val="000000" w:themeColor="text1"/>
              </w:rPr>
              <w:t>«Company»</w:t>
            </w:r>
            <w:r w:rsidRPr="0076472E">
              <w:rPr>
                <w:rFonts w:ascii="Arial" w:hAnsi="Arial" w:cs="Arial"/>
                <w:b/>
                <w:color w:val="000000" w:themeColor="text1"/>
              </w:rPr>
              <w:fldChar w:fldCharType="end"/>
            </w:r>
          </w:p>
          <w:p w14:paraId="70D855AD" w14:textId="6C3683D8" w:rsidR="00B22F7D" w:rsidRPr="0076472E" w:rsidRDefault="00B22F7D" w:rsidP="00B22F7D">
            <w:pPr>
              <w:rPr>
                <w:b/>
              </w:rPr>
            </w:pPr>
            <w:r w:rsidRPr="0076472E">
              <w:rPr>
                <w:rFonts w:ascii="Arial" w:hAnsi="Arial" w:cs="Arial"/>
                <w:b/>
                <w:color w:val="000000" w:themeColor="text1"/>
              </w:rPr>
              <w:fldChar w:fldCharType="begin"/>
            </w:r>
            <w:r w:rsidRPr="0076472E">
              <w:rPr>
                <w:rFonts w:ascii="Arial" w:hAnsi="Arial" w:cs="Arial"/>
                <w:b/>
                <w:color w:val="000000" w:themeColor="text1"/>
              </w:rPr>
              <w:instrText xml:space="preserve"> MERGEFIELD  Address \* FirstCap  \* MERGEFORMAT </w:instrText>
            </w:r>
            <w:r w:rsidRPr="0076472E">
              <w:rPr>
                <w:rFonts w:ascii="Arial" w:hAnsi="Arial" w:cs="Arial"/>
                <w:b/>
                <w:color w:val="000000" w:themeColor="text1"/>
              </w:rPr>
              <w:fldChar w:fldCharType="separate"/>
            </w:r>
            <w:r w:rsidR="00C3597B" w:rsidRPr="0076472E">
              <w:rPr>
                <w:rFonts w:ascii="Arial" w:hAnsi="Arial" w:cs="Arial"/>
                <w:b/>
                <w:bCs/>
                <w:noProof/>
                <w:color w:val="000000" w:themeColor="text1"/>
              </w:rPr>
              <w:t>«Address»</w:t>
            </w:r>
            <w:r w:rsidRPr="0076472E">
              <w:rPr>
                <w:rFonts w:ascii="Arial" w:hAnsi="Arial" w:cs="Arial"/>
                <w:b/>
                <w:color w:val="000000" w:themeColor="text1"/>
              </w:rPr>
              <w:fldChar w:fldCharType="end"/>
            </w:r>
          </w:p>
          <w:p w14:paraId="365BC24A" w14:textId="6DAC7252" w:rsidR="00B22F7D" w:rsidRDefault="00B22F7D" w:rsidP="00B22F7D">
            <w:pPr>
              <w:rPr>
                <w:rFonts w:ascii="Arial" w:hAnsi="Arial" w:cs="Arial"/>
                <w:b/>
                <w:color w:val="000000" w:themeColor="text1"/>
              </w:rPr>
            </w:pPr>
            <w:r w:rsidRPr="0076472E">
              <w:rPr>
                <w:rFonts w:ascii="Arial" w:hAnsi="Arial" w:cs="Arial"/>
                <w:b/>
                <w:color w:val="000000" w:themeColor="text1"/>
              </w:rPr>
              <w:fldChar w:fldCharType="begin"/>
            </w:r>
            <w:r w:rsidRPr="0076472E">
              <w:rPr>
                <w:rFonts w:ascii="Arial" w:hAnsi="Arial" w:cs="Arial"/>
                <w:b/>
                <w:color w:val="000000" w:themeColor="text1"/>
              </w:rPr>
              <w:instrText xml:space="preserve"> MERGEFIELD  City \* FirstCap  \* MERGEFORMAT </w:instrText>
            </w:r>
            <w:r w:rsidRPr="0076472E">
              <w:rPr>
                <w:rFonts w:ascii="Arial" w:hAnsi="Arial" w:cs="Arial"/>
                <w:b/>
                <w:color w:val="000000" w:themeColor="text1"/>
              </w:rPr>
              <w:fldChar w:fldCharType="separate"/>
            </w:r>
            <w:r w:rsidR="00C3597B" w:rsidRPr="0076472E">
              <w:rPr>
                <w:rFonts w:ascii="Arial" w:hAnsi="Arial" w:cs="Arial"/>
                <w:b/>
                <w:bCs/>
                <w:noProof/>
                <w:color w:val="000000" w:themeColor="text1"/>
              </w:rPr>
              <w:t>«City»</w:t>
            </w:r>
            <w:r w:rsidRPr="0076472E">
              <w:rPr>
                <w:rFonts w:ascii="Arial" w:hAnsi="Arial" w:cs="Arial"/>
                <w:b/>
                <w:color w:val="000000" w:themeColor="text1"/>
              </w:rPr>
              <w:fldChar w:fldCharType="end"/>
            </w:r>
            <w:r w:rsidRPr="0076472E">
              <w:rPr>
                <w:rFonts w:ascii="Arial" w:hAnsi="Arial" w:cs="Arial"/>
                <w:b/>
                <w:color w:val="000000" w:themeColor="text1"/>
              </w:rPr>
              <w:t>,</w:t>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State \* Upper  \* MERGEFORMAT </w:instrText>
            </w:r>
            <w:r>
              <w:rPr>
                <w:rFonts w:ascii="Arial" w:hAnsi="Arial" w:cs="Arial"/>
                <w:b/>
                <w:color w:val="000000" w:themeColor="text1"/>
              </w:rPr>
              <w:fldChar w:fldCharType="separate"/>
            </w:r>
            <w:r w:rsidR="00C3597B" w:rsidRPr="00C3597B">
              <w:rPr>
                <w:rFonts w:ascii="Arial" w:hAnsi="Arial" w:cs="Arial"/>
                <w:bCs/>
                <w:noProof/>
                <w:color w:val="000000" w:themeColor="text1"/>
              </w:rPr>
              <w:t>«</w:t>
            </w:r>
            <w:r w:rsidR="00C3597B">
              <w:rPr>
                <w:rFonts w:ascii="Arial" w:hAnsi="Arial" w:cs="Arial"/>
                <w:b/>
                <w:noProof/>
                <w:color w:val="000000" w:themeColor="text1"/>
              </w:rPr>
              <w:t>STATE»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ZIP \* FirstCap  \* MERGEFORMAT </w:instrText>
            </w:r>
            <w:r>
              <w:rPr>
                <w:rFonts w:ascii="Arial" w:hAnsi="Arial" w:cs="Arial"/>
                <w:b/>
                <w:color w:val="000000" w:themeColor="text1"/>
              </w:rPr>
              <w:fldChar w:fldCharType="separate"/>
            </w:r>
            <w:r w:rsidR="00C3597B" w:rsidRPr="00C3597B">
              <w:rPr>
                <w:rFonts w:ascii="Arial" w:hAnsi="Arial" w:cs="Arial"/>
                <w:bCs/>
                <w:noProof/>
                <w:color w:val="000000" w:themeColor="text1"/>
              </w:rPr>
              <w:t>«</w:t>
            </w:r>
            <w:r w:rsidR="00C3597B">
              <w:rPr>
                <w:rFonts w:ascii="Arial" w:hAnsi="Arial" w:cs="Arial"/>
                <w:b/>
                <w:noProof/>
                <w:color w:val="000000" w:themeColor="text1"/>
              </w:rPr>
              <w:t>ZIP»</w:t>
            </w:r>
            <w:r>
              <w:rPr>
                <w:rFonts w:ascii="Arial" w:hAnsi="Arial" w:cs="Arial"/>
                <w:b/>
                <w:color w:val="000000" w:themeColor="text1"/>
              </w:rPr>
              <w:fldChar w:fldCharType="end"/>
            </w:r>
          </w:p>
          <w:p w14:paraId="436B51B7" w14:textId="648E6D9C" w:rsidR="00B22F7D" w:rsidRDefault="00B94DE5" w:rsidP="00B22F7D">
            <w:pPr>
              <w:pStyle w:val="Heading1"/>
            </w:pPr>
            <w:r>
              <w:rPr>
                <w:rFonts w:ascii="Arial" w:hAnsi="Arial" w:cs="Arial"/>
                <w:b w:val="0"/>
                <w:color w:val="000000" w:themeColor="text1"/>
              </w:rPr>
              <w:fldChar w:fldCharType="begin"/>
            </w:r>
            <w:r>
              <w:rPr>
                <w:rFonts w:ascii="Arial" w:hAnsi="Arial" w:cs="Arial"/>
                <w:b w:val="0"/>
                <w:color w:val="000000" w:themeColor="text1"/>
              </w:rPr>
              <w:instrText xml:space="preserve"> MERGEFIELD  TRAppAddrInvQNotes \* FirstCap  \* MERGEFORMAT </w:instrText>
            </w:r>
            <w:r>
              <w:rPr>
                <w:rFonts w:ascii="Arial" w:hAnsi="Arial" w:cs="Arial"/>
                <w:b w:val="0"/>
                <w:color w:val="000000" w:themeColor="text1"/>
              </w:rPr>
              <w:fldChar w:fldCharType="separate"/>
            </w:r>
            <w:r>
              <w:rPr>
                <w:rFonts w:ascii="Arial" w:hAnsi="Arial" w:cs="Arial"/>
                <w:b w:val="0"/>
                <w:noProof/>
                <w:color w:val="000000" w:themeColor="text1"/>
              </w:rPr>
              <w:t>«TRAppAddrInvQNotes»</w:t>
            </w:r>
            <w:r>
              <w:rPr>
                <w:rFonts w:ascii="Arial" w:hAnsi="Arial" w:cs="Arial"/>
                <w:b w:val="0"/>
                <w:color w:val="000000" w:themeColor="text1"/>
              </w:rPr>
              <w:fldChar w:fldCharType="end"/>
            </w:r>
            <w:bookmarkStart w:id="0" w:name="_GoBack"/>
            <w:bookmarkEnd w:id="0"/>
          </w:p>
        </w:tc>
      </w:tr>
    </w:tbl>
    <w:p w14:paraId="529150FD" w14:textId="77777777" w:rsidR="000B17E1" w:rsidRDefault="000B17E1"/>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435"/>
        <w:gridCol w:w="6120"/>
        <w:gridCol w:w="1530"/>
        <w:gridCol w:w="1705"/>
      </w:tblGrid>
      <w:tr w:rsidR="000B17E1" w14:paraId="7FAB3999" w14:textId="77777777" w:rsidTr="00A551CE">
        <w:trPr>
          <w:tblHeader/>
        </w:trPr>
        <w:tc>
          <w:tcPr>
            <w:tcW w:w="1435" w:type="dxa"/>
          </w:tcPr>
          <w:p w14:paraId="2BDCD360" w14:textId="77777777" w:rsidR="000B17E1" w:rsidRPr="00B81888" w:rsidRDefault="00E24E34" w:rsidP="00B62E08">
            <w:pPr>
              <w:pStyle w:val="Heading4"/>
              <w:rPr>
                <w:b w:val="0"/>
              </w:rPr>
            </w:pPr>
            <w:sdt>
              <w:sdtPr>
                <w:rPr>
                  <w:b w:val="0"/>
                </w:rPr>
                <w:alias w:val="Quantity:"/>
                <w:tag w:val="Quantity:"/>
                <w:id w:val="-1508984698"/>
                <w:placeholder>
                  <w:docPart w:val="A5F3B8E6B3B540F980AD59B7A5D92503"/>
                </w:placeholder>
                <w:temporary/>
                <w:showingPlcHdr/>
                <w15:appearance w15:val="hidden"/>
              </w:sdtPr>
              <w:sdtEndPr/>
              <w:sdtContent>
                <w:r w:rsidR="00710955" w:rsidRPr="00B81888">
                  <w:rPr>
                    <w:b w:val="0"/>
                  </w:rPr>
                  <w:t>QUANTITY</w:t>
                </w:r>
              </w:sdtContent>
            </w:sdt>
          </w:p>
        </w:tc>
        <w:tc>
          <w:tcPr>
            <w:tcW w:w="6120" w:type="dxa"/>
          </w:tcPr>
          <w:p w14:paraId="51A5DF11" w14:textId="77777777" w:rsidR="000B17E1" w:rsidRDefault="00E24E34" w:rsidP="00B62E08">
            <w:pPr>
              <w:pStyle w:val="Heading4"/>
            </w:pPr>
            <w:sdt>
              <w:sdtPr>
                <w:alias w:val="Description:"/>
                <w:tag w:val="Description:"/>
                <w:id w:val="248772286"/>
                <w:placeholder>
                  <w:docPart w:val="0532A0535300418A81F6A752EF2C724D"/>
                </w:placeholder>
                <w:temporary/>
                <w:showingPlcHdr/>
                <w15:appearance w15:val="hidden"/>
              </w:sdtPr>
              <w:sdtEndPr/>
              <w:sdtContent>
                <w:r w:rsidR="00710955">
                  <w:t>DESCRIPTION</w:t>
                </w:r>
              </w:sdtContent>
            </w:sdt>
          </w:p>
        </w:tc>
        <w:tc>
          <w:tcPr>
            <w:tcW w:w="1530" w:type="dxa"/>
          </w:tcPr>
          <w:p w14:paraId="636B7D2B" w14:textId="77777777" w:rsidR="000B17E1" w:rsidRPr="00B81888" w:rsidRDefault="00E24E34" w:rsidP="00B62E08">
            <w:pPr>
              <w:pStyle w:val="Heading4"/>
              <w:rPr>
                <w:b w:val="0"/>
              </w:rPr>
            </w:pPr>
            <w:sdt>
              <w:sdtPr>
                <w:rPr>
                  <w:b w:val="0"/>
                </w:rPr>
                <w:alias w:val="Unit price:"/>
                <w:tag w:val="Unit price:"/>
                <w:id w:val="1023050660"/>
                <w:placeholder>
                  <w:docPart w:val="BED25EB4224443708D754E9212C6B23D"/>
                </w:placeholder>
                <w:temporary/>
                <w:showingPlcHdr/>
                <w15:appearance w15:val="hidden"/>
              </w:sdtPr>
              <w:sdtEndPr/>
              <w:sdtContent>
                <w:r w:rsidR="00710955" w:rsidRPr="00B81888">
                  <w:rPr>
                    <w:b w:val="0"/>
                  </w:rPr>
                  <w:t>UNIT PRICE</w:t>
                </w:r>
              </w:sdtContent>
            </w:sdt>
          </w:p>
        </w:tc>
        <w:tc>
          <w:tcPr>
            <w:tcW w:w="1705" w:type="dxa"/>
          </w:tcPr>
          <w:p w14:paraId="2DADCD56" w14:textId="25D29851" w:rsidR="000B17E1" w:rsidRPr="00B81888" w:rsidRDefault="00B22F7D" w:rsidP="00B62E08">
            <w:pPr>
              <w:pStyle w:val="Heading4"/>
              <w:rPr>
                <w:b w:val="0"/>
              </w:rPr>
            </w:pPr>
            <w:r w:rsidRPr="00B81888">
              <w:rPr>
                <w:b w:val="0"/>
              </w:rPr>
              <w:t>SUB</w:t>
            </w:r>
            <w:sdt>
              <w:sdtPr>
                <w:rPr>
                  <w:b w:val="0"/>
                </w:rPr>
                <w:alias w:val="Total:"/>
                <w:tag w:val="Total:"/>
                <w:id w:val="464622556"/>
                <w:placeholder>
                  <w:docPart w:val="BBDAC20F007345C485A4EB9F11C5D8DD"/>
                </w:placeholder>
                <w:temporary/>
                <w:showingPlcHdr/>
                <w15:appearance w15:val="hidden"/>
              </w:sdtPr>
              <w:sdtEndPr/>
              <w:sdtContent>
                <w:r w:rsidR="00710955" w:rsidRPr="00B81888">
                  <w:rPr>
                    <w:b w:val="0"/>
                  </w:rPr>
                  <w:t>TOTAL</w:t>
                </w:r>
              </w:sdtContent>
            </w:sdt>
          </w:p>
        </w:tc>
      </w:tr>
      <w:tr w:rsidR="002A3FF8" w14:paraId="2FED0B41" w14:textId="77777777" w:rsidTr="00A551CE">
        <w:tc>
          <w:tcPr>
            <w:tcW w:w="1435" w:type="dxa"/>
          </w:tcPr>
          <w:p w14:paraId="66CDAF38" w14:textId="59A0AC7E" w:rsidR="002A3FF8" w:rsidRPr="00B81888" w:rsidRDefault="002A3FF8" w:rsidP="002A3FF8">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77A0B3FA" w14:textId="0D88505C" w:rsidR="002A3FF8" w:rsidRPr="00B81888" w:rsidRDefault="002A3FF8" w:rsidP="002A3FF8">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15FF1959" w14:textId="73CE4831" w:rsidR="002A3FF8" w:rsidRPr="00B81888" w:rsidRDefault="002A3FF8" w:rsidP="002A3FF8">
            <w:pPr>
              <w:rPr>
                <w:rFonts w:ascii="Arial" w:hAnsi="Arial" w:cs="Arial"/>
                <w:color w:val="000000" w:themeColor="text1"/>
              </w:rPr>
            </w:pPr>
            <w:r w:rsidRPr="00ED368E">
              <w:rPr>
                <w:rFonts w:ascii="Arial" w:hAnsi="Arial" w:cs="Arial"/>
                <w:color w:val="000000" w:themeColor="text1"/>
              </w:rPr>
              <w:fldChar w:fldCharType="begin"/>
            </w:r>
            <w:r w:rsidRPr="00ED368E">
              <w:rPr>
                <w:rFonts w:ascii="Arial" w:hAnsi="Arial" w:cs="Arial"/>
                <w:color w:val="000000" w:themeColor="text1"/>
              </w:rPr>
              <w:instrText xml:space="preserve"> MERGEFIELD  Party1 \* FirstCap  \* MERGEFORMAT </w:instrText>
            </w:r>
            <w:r w:rsidRPr="00ED368E">
              <w:rPr>
                <w:rFonts w:ascii="Arial" w:hAnsi="Arial" w:cs="Arial"/>
                <w:color w:val="000000" w:themeColor="text1"/>
              </w:rPr>
              <w:fldChar w:fldCharType="separate"/>
            </w:r>
            <w:r w:rsidRPr="00ED368E">
              <w:rPr>
                <w:rFonts w:ascii="Arial" w:hAnsi="Arial" w:cs="Arial"/>
                <w:bCs/>
                <w:noProof/>
                <w:color w:val="000000" w:themeColor="text1"/>
              </w:rPr>
              <w:t>«Party1»</w:t>
            </w:r>
            <w:r w:rsidRPr="00ED368E">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C3597B">
              <w:rPr>
                <w:rFonts w:ascii="Arial" w:hAnsi="Arial" w:cs="Arial"/>
                <w:b/>
                <w:bCs/>
                <w:noProof/>
                <w:color w:val="000000" w:themeColor="text1"/>
              </w:rPr>
              <w:t>«</w:t>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sidRPr="00C3597B">
              <w:rPr>
                <w:rFonts w:ascii="Arial" w:hAnsi="Arial" w:cs="Arial"/>
                <w:b/>
                <w:bCs/>
                <w:noProof/>
                <w:color w:val="000000" w:themeColor="text1"/>
              </w:rPr>
              <w:t>«</w:t>
            </w:r>
            <w:r>
              <w:rPr>
                <w:rFonts w:ascii="Arial" w:hAnsi="Arial" w:cs="Arial"/>
                <w:noProof/>
                <w:color w:val="000000" w:themeColor="text1"/>
              </w:rPr>
              <w:t>CaseNumber1»</w:t>
            </w:r>
            <w:r>
              <w:rPr>
                <w:rFonts w:ascii="Arial" w:hAnsi="Arial" w:cs="Arial"/>
                <w:color w:val="000000" w:themeColor="text1"/>
              </w:rPr>
              <w:fldChar w:fldCharType="end"/>
            </w:r>
          </w:p>
          <w:p w14:paraId="59D8682D" w14:textId="77777777" w:rsidR="00906C6A" w:rsidRPr="00B81888" w:rsidRDefault="00906C6A" w:rsidP="00906C6A">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5E215BFD" w14:textId="77777777" w:rsidR="00906C6A" w:rsidRPr="00B81888" w:rsidRDefault="00906C6A" w:rsidP="00906C6A">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40D2EA5A" w14:textId="77777777" w:rsidR="00906C6A" w:rsidRPr="00B81888" w:rsidRDefault="00906C6A" w:rsidP="00906C6A">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7BC7F54B" w14:textId="767558AE" w:rsidR="002A3FF8" w:rsidRPr="00B81888" w:rsidRDefault="00906C6A" w:rsidP="00906C6A">
            <w:pPr>
              <w:rPr>
                <w:rFonts w:ascii="Arial" w:hAnsi="Arial" w:cs="Arial"/>
                <w:b/>
                <w:color w:val="000000" w:themeColor="text1"/>
              </w:rPr>
            </w:pPr>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11A4B69" w14:textId="024ED2DC" w:rsidR="002A3FF8" w:rsidRPr="00B81888" w:rsidRDefault="002A3FF8" w:rsidP="002A3FF8">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8CBDD14" w14:textId="5BE4FCE5" w:rsidR="002A3FF8" w:rsidRPr="00B81888" w:rsidRDefault="004F5F7A" w:rsidP="002A3FF8">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r w:rsidR="00285586" w14:paraId="2874A5B0" w14:textId="77777777" w:rsidTr="00A551CE">
        <w:tc>
          <w:tcPr>
            <w:tcW w:w="1435" w:type="dxa"/>
          </w:tcPr>
          <w:p w14:paraId="33D57EED" w14:textId="082BC632" w:rsidR="00285586" w:rsidRPr="00B81888" w:rsidRDefault="00285586" w:rsidP="00285586">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665EE779"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61E2F3FB" w14:textId="77777777" w:rsidR="00285586" w:rsidRPr="00B81888" w:rsidRDefault="00285586" w:rsidP="00285586">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AB6DB05"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33FD2BCE"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12864146" w14:textId="77777777" w:rsidR="00285586" w:rsidRPr="00B81888" w:rsidRDefault="00285586" w:rsidP="00285586">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20731A6C" w14:textId="4382E030" w:rsidR="00285586" w:rsidRPr="009C4DBD" w:rsidRDefault="00285586" w:rsidP="00285586">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7AC97048" w14:textId="2CC16D5A" w:rsidR="00285586" w:rsidRPr="00B81888" w:rsidRDefault="00285586"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CE56C33" w14:textId="2E036DD6" w:rsidR="00285586" w:rsidRPr="00B81888" w:rsidRDefault="004F5F7A"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r w:rsidR="00285586" w14:paraId="05ED63DB" w14:textId="77777777" w:rsidTr="00A551CE">
        <w:tc>
          <w:tcPr>
            <w:tcW w:w="1435" w:type="dxa"/>
          </w:tcPr>
          <w:p w14:paraId="1E051D84" w14:textId="67FAF575" w:rsidR="00285586" w:rsidRPr="00B81888" w:rsidRDefault="00285586" w:rsidP="00285586">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3271E0E7"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55CDCBD8" w14:textId="77777777" w:rsidR="00285586" w:rsidRPr="00B81888" w:rsidRDefault="00285586" w:rsidP="00285586">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311F3B6"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72BF6993"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34423226" w14:textId="77777777" w:rsidR="00285586" w:rsidRPr="00B81888" w:rsidRDefault="00285586" w:rsidP="00285586">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454A1CDB" w14:textId="6A8ABE7C" w:rsidR="00285586" w:rsidRPr="009C4DBD" w:rsidRDefault="00285586" w:rsidP="00285586">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741D779" w14:textId="7867CB85" w:rsidR="00285586" w:rsidRPr="00B81888" w:rsidRDefault="00285586"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3F41599" w14:textId="50B69533" w:rsidR="00285586" w:rsidRPr="00B81888" w:rsidRDefault="004F5F7A"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r w:rsidR="00285586" w14:paraId="57DF0B29" w14:textId="77777777" w:rsidTr="00A551CE">
        <w:tc>
          <w:tcPr>
            <w:tcW w:w="1435" w:type="dxa"/>
          </w:tcPr>
          <w:p w14:paraId="7F1C70CB" w14:textId="1C01A049" w:rsidR="00285586" w:rsidRPr="00B81888" w:rsidRDefault="00285586" w:rsidP="00285586">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0955B1CA"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37924C9A" w14:textId="77777777" w:rsidR="00285586" w:rsidRPr="00B81888" w:rsidRDefault="00285586" w:rsidP="00285586">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02918EF5"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25260CC5"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3FC4AB26" w14:textId="77777777" w:rsidR="00285586" w:rsidRPr="00B81888" w:rsidRDefault="00285586" w:rsidP="00285586">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01200A58" w14:textId="76E6A984" w:rsidR="00285586" w:rsidRPr="009C4DBD" w:rsidRDefault="00285586" w:rsidP="00285586">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5398957" w14:textId="10E72525" w:rsidR="00285586" w:rsidRPr="00B81888" w:rsidRDefault="00285586"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B56B15D" w14:textId="5EADBEC7" w:rsidR="00285586" w:rsidRPr="00B81888" w:rsidRDefault="004F5F7A"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r w:rsidR="00285586" w14:paraId="47236A72" w14:textId="77777777" w:rsidTr="00A551CE">
        <w:tc>
          <w:tcPr>
            <w:tcW w:w="1435" w:type="dxa"/>
          </w:tcPr>
          <w:p w14:paraId="22BBFD96" w14:textId="29DEA62A" w:rsidR="00285586" w:rsidRPr="00B81888" w:rsidRDefault="00285586" w:rsidP="00285586">
            <w:r>
              <w:rPr>
                <w:rFonts w:ascii="Arial" w:hAnsi="Arial" w:cs="Arial"/>
                <w:color w:val="000000" w:themeColor="text1"/>
              </w:rPr>
              <w:lastRenderedPageBreak/>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6007389A"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10135047" w14:textId="77777777" w:rsidR="00285586" w:rsidRPr="00B81888" w:rsidRDefault="00285586" w:rsidP="00285586">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4FFB6F96"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7BF4A561"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73797CE9" w14:textId="77777777" w:rsidR="00285586" w:rsidRPr="00B81888" w:rsidRDefault="00285586" w:rsidP="00285586">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20FC273B" w14:textId="16B9EE75" w:rsidR="00285586" w:rsidRPr="009C4DBD" w:rsidRDefault="00285586" w:rsidP="00285586">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0479BDB5" w14:textId="23311E5F" w:rsidR="00285586" w:rsidRPr="00B81888" w:rsidRDefault="00285586"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D6F6FDE" w14:textId="54924982" w:rsidR="00285586" w:rsidRPr="00B81888" w:rsidRDefault="004F5F7A"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r w:rsidR="00285586" w14:paraId="0AF30044" w14:textId="77777777" w:rsidTr="00A551CE">
        <w:tc>
          <w:tcPr>
            <w:tcW w:w="1435" w:type="dxa"/>
          </w:tcPr>
          <w:p w14:paraId="34B7663D" w14:textId="779B7A4A" w:rsidR="00285586" w:rsidRPr="00B81888" w:rsidRDefault="00285586" w:rsidP="00285586">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3AAD8D5D"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2F14F6DD" w14:textId="77777777" w:rsidR="00285586" w:rsidRPr="00B81888" w:rsidRDefault="00285586" w:rsidP="00285586">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24F3A1A"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4474CBAA"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4FB618E4" w14:textId="77777777" w:rsidR="00285586" w:rsidRPr="00B81888" w:rsidRDefault="00285586" w:rsidP="00285586">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7ADA0F4B" w14:textId="17E5BE65" w:rsidR="00285586" w:rsidRPr="009C4DBD" w:rsidRDefault="00285586" w:rsidP="00285586">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1A89A7FC" w14:textId="3868719F" w:rsidR="00285586" w:rsidRPr="00B81888" w:rsidRDefault="00285586"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DFE2C37" w14:textId="251E16F7" w:rsidR="00285586" w:rsidRPr="00B81888" w:rsidRDefault="004F5F7A"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r w:rsidR="00285586" w14:paraId="7D6D4FD6" w14:textId="77777777" w:rsidTr="00A551CE">
        <w:tc>
          <w:tcPr>
            <w:tcW w:w="1435" w:type="dxa"/>
          </w:tcPr>
          <w:p w14:paraId="275DF2B7" w14:textId="078B756A" w:rsidR="00285586" w:rsidRPr="00B81888" w:rsidRDefault="00285586" w:rsidP="00285586">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617E1D1A"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3E2F6009" w14:textId="77777777" w:rsidR="00285586" w:rsidRPr="00B81888" w:rsidRDefault="00285586" w:rsidP="00285586">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A842132"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79FA5287"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133CFD4E" w14:textId="77777777" w:rsidR="00285586" w:rsidRPr="00B81888" w:rsidRDefault="00285586" w:rsidP="00285586">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5A35314B" w14:textId="25CE6158" w:rsidR="00285586" w:rsidRPr="009C4DBD" w:rsidRDefault="00285586" w:rsidP="00285586">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5B0E9C8" w14:textId="3A11C23B" w:rsidR="00285586" w:rsidRPr="00B81888" w:rsidRDefault="00285586"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F0567D6" w14:textId="6F140D57" w:rsidR="00285586" w:rsidRPr="00B81888" w:rsidRDefault="004F5F7A"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r w:rsidR="00285586" w14:paraId="017D035F" w14:textId="77777777" w:rsidTr="00A551CE">
        <w:tc>
          <w:tcPr>
            <w:tcW w:w="1435" w:type="dxa"/>
          </w:tcPr>
          <w:p w14:paraId="659CAF70" w14:textId="3CAF2CC1" w:rsidR="00285586" w:rsidRPr="00B81888" w:rsidRDefault="00285586" w:rsidP="00285586">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7B286DB9"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59063A95" w14:textId="77777777" w:rsidR="00285586" w:rsidRPr="00B81888" w:rsidRDefault="00285586" w:rsidP="00285586">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F024104"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74851CF4"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31B4A910" w14:textId="77777777" w:rsidR="00285586" w:rsidRPr="00B81888" w:rsidRDefault="00285586" w:rsidP="00285586">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47034EB4" w14:textId="7AC69E5B" w:rsidR="00285586" w:rsidRPr="009C4DBD" w:rsidRDefault="00285586" w:rsidP="00285586">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64EF2242" w14:textId="4FD96054" w:rsidR="00285586" w:rsidRPr="00B81888" w:rsidRDefault="00285586"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5023A22" w14:textId="37B98338" w:rsidR="00285586" w:rsidRPr="00B81888" w:rsidRDefault="004F5F7A"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r w:rsidR="00285586" w14:paraId="5A4E709D" w14:textId="77777777" w:rsidTr="00A551CE">
        <w:tc>
          <w:tcPr>
            <w:tcW w:w="1435" w:type="dxa"/>
          </w:tcPr>
          <w:p w14:paraId="33F6FEE5" w14:textId="41BC3F9E" w:rsidR="00285586" w:rsidRPr="00B81888" w:rsidRDefault="00285586" w:rsidP="00285586">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78B31A7D"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0A0C2539" w14:textId="77777777" w:rsidR="00285586" w:rsidRPr="00B81888" w:rsidRDefault="00285586" w:rsidP="00285586">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0EFCC045"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1168D243"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7D571AD8" w14:textId="77777777" w:rsidR="00285586" w:rsidRPr="00B81888" w:rsidRDefault="00285586" w:rsidP="00285586">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259D778D" w14:textId="11ADCDC1" w:rsidR="00285586" w:rsidRPr="009C4DBD" w:rsidRDefault="00285586" w:rsidP="00285586">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250031D5" w14:textId="49F63E2F" w:rsidR="00285586" w:rsidRPr="00B81888" w:rsidRDefault="00285586"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3846CCB" w14:textId="57DC93D2" w:rsidR="00285586" w:rsidRPr="00B81888" w:rsidRDefault="004F5F7A"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r w:rsidR="00285586" w14:paraId="7907BA75" w14:textId="77777777" w:rsidTr="00A551CE">
        <w:trPr>
          <w:trHeight w:val="415"/>
        </w:trPr>
        <w:tc>
          <w:tcPr>
            <w:tcW w:w="1435" w:type="dxa"/>
          </w:tcPr>
          <w:p w14:paraId="0E431676" w14:textId="7B4E9624" w:rsidR="00285586" w:rsidRPr="00B81888" w:rsidRDefault="00285586" w:rsidP="00285586">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Pr>
                <w:rFonts w:ascii="Arial" w:hAnsi="Arial" w:cs="Arial"/>
                <w:color w:val="000000" w:themeColor="text1"/>
              </w:rPr>
              <w:fldChar w:fldCharType="separate"/>
            </w:r>
            <w:r>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6A3EDE06"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08D875AF" w14:textId="77777777" w:rsidR="00285586" w:rsidRPr="00B81888" w:rsidRDefault="00285586" w:rsidP="00285586">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73276475"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4945CAF3" w14:textId="77777777" w:rsidR="00285586" w:rsidRPr="00B81888" w:rsidRDefault="00285586" w:rsidP="00285586">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15879C3B" w14:textId="77777777" w:rsidR="00285586" w:rsidRPr="00B81888" w:rsidRDefault="00285586" w:rsidP="00285586">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3EC15960" w14:textId="0E812FA5" w:rsidR="00285586" w:rsidRPr="009C4DBD" w:rsidRDefault="00285586" w:rsidP="00285586">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1A8E8DAC" w14:textId="5AFB8F6B" w:rsidR="00285586" w:rsidRPr="00B81888" w:rsidRDefault="00285586"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69DDB222" w14:textId="23E71936" w:rsidR="00285586" w:rsidRPr="00B81888" w:rsidRDefault="004F5F7A" w:rsidP="00285586">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Pr>
                <w:rFonts w:ascii="Arial" w:hAnsi="Arial" w:cs="Arial"/>
                <w:noProof/>
                <w:color w:val="000000" w:themeColor="text1"/>
              </w:rPr>
              <w:t>«OAISubtotal»</w:t>
            </w:r>
            <w:r>
              <w:rPr>
                <w:rFonts w:ascii="Arial" w:hAnsi="Arial" w:cs="Arial"/>
                <w:color w:val="000000" w:themeColor="text1"/>
              </w:rPr>
              <w:fldChar w:fldCharType="end"/>
            </w: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04E2AEBA" w14:textId="77777777" w:rsidTr="009A090A">
        <w:trPr>
          <w:trHeight w:val="144"/>
        </w:trPr>
        <w:sdt>
          <w:sdtPr>
            <w:alias w:val="Total due:"/>
            <w:tag w:val="Total due:"/>
            <w:id w:val="-1162542090"/>
            <w:placeholder>
              <w:docPart w:val="81BAF7805AAC49F99F33343CEEA9B147"/>
            </w:placeholder>
            <w:temporary/>
            <w:showingPlcHdr/>
            <w15:appearance w15:val="hidden"/>
          </w:sdtPr>
          <w:sdtEndPr/>
          <w:sdtContent>
            <w:tc>
              <w:tcPr>
                <w:tcW w:w="3330" w:type="dxa"/>
                <w:tcBorders>
                  <w:top w:val="nil"/>
                  <w:left w:val="nil"/>
                  <w:bottom w:val="nil"/>
                </w:tcBorders>
              </w:tcPr>
              <w:p w14:paraId="0208A053" w14:textId="77777777" w:rsidR="004F72C5" w:rsidRDefault="004F72C5" w:rsidP="008A78EB">
                <w:pPr>
                  <w:pStyle w:val="Heading5"/>
                </w:pPr>
                <w:r>
                  <w:t>TOTAL DUE</w:t>
                </w:r>
              </w:p>
            </w:tc>
          </w:sdtContent>
        </w:sdt>
        <w:tc>
          <w:tcPr>
            <w:tcW w:w="1711" w:type="dxa"/>
          </w:tcPr>
          <w:p w14:paraId="1FFB4069" w14:textId="022EA0AD" w:rsidR="004F72C5" w:rsidRPr="002E3D51" w:rsidRDefault="008B5671" w:rsidP="009A090A">
            <w:pPr>
              <w:jc w:val="right"/>
            </w:pPr>
            <w:r>
              <w:fldChar w:fldCharType="begin"/>
            </w:r>
            <w:r>
              <w:instrText xml:space="preserve"> =sum(Above) \# "#,##0.00" </w:instrText>
            </w:r>
            <w:r>
              <w:fldChar w:fldCharType="separate"/>
            </w:r>
            <w:r>
              <w:rPr>
                <w:noProof/>
              </w:rPr>
              <w:t xml:space="preserve">   0.00</w:t>
            </w:r>
            <w:r>
              <w:fldChar w:fldCharType="end"/>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52B91BB5" w14:textId="77777777" w:rsidTr="00362932">
        <w:tc>
          <w:tcPr>
            <w:tcW w:w="10790" w:type="dxa"/>
            <w:tcMar>
              <w:top w:w="288" w:type="dxa"/>
              <w:bottom w:w="115" w:type="dxa"/>
            </w:tcMar>
          </w:tcPr>
          <w:p w14:paraId="7FFA7874" w14:textId="21947813" w:rsidR="00145BC0" w:rsidRPr="00B22F7D" w:rsidRDefault="00B22F7D" w:rsidP="00B22F7D">
            <w:pPr>
              <w:pStyle w:val="Heading3"/>
              <w:outlineLvl w:val="2"/>
              <w:rPr>
                <w:szCs w:val="22"/>
              </w:rPr>
            </w:pPr>
            <w:r>
              <w:rPr>
                <w:szCs w:val="22"/>
              </w:rPr>
              <w:t>What happens next?</w:t>
            </w:r>
          </w:p>
          <w:p w14:paraId="46EC0475" w14:textId="77777777" w:rsidR="00145BC0" w:rsidRPr="00B22F7D" w:rsidRDefault="00145BC0" w:rsidP="00B22F7D">
            <w:pPr>
              <w:rPr>
                <w:sz w:val="22"/>
                <w:szCs w:val="22"/>
              </w:rPr>
            </w:pPr>
          </w:p>
          <w:p w14:paraId="53BD6682" w14:textId="505BD871" w:rsidR="00145BC0" w:rsidRDefault="008E7650" w:rsidP="0018116D">
            <w:pPr>
              <w:pStyle w:val="Heading3"/>
              <w:spacing w:line="276" w:lineRule="auto"/>
              <w:outlineLvl w:val="2"/>
              <w:rPr>
                <w:szCs w:val="22"/>
              </w:rPr>
            </w:pPr>
            <w:r>
              <w:rPr>
                <w:rFonts w:eastAsiaTheme="minorEastAsia" w:cstheme="minorHAnsi"/>
                <w:b w:val="0"/>
                <w:caps w:val="0"/>
                <w:spacing w:val="0"/>
                <w:szCs w:val="22"/>
              </w:rPr>
              <w:t xml:space="preserve">Your transcript is attached with this invoice.  </w:t>
            </w:r>
            <w:r w:rsidR="0018116D">
              <w:rPr>
                <w:rFonts w:eastAsiaTheme="minorEastAsia" w:cstheme="minorHAnsi"/>
                <w:b w:val="0"/>
                <w:caps w:val="0"/>
                <w:spacing w:val="0"/>
                <w:szCs w:val="22"/>
              </w:rPr>
              <w:t>No hard copy will be provided per our previous agreement.</w:t>
            </w:r>
          </w:p>
          <w:p w14:paraId="2589AD4F" w14:textId="77777777" w:rsidR="00B22F7D" w:rsidRPr="00B22F7D" w:rsidRDefault="00B22F7D" w:rsidP="00B22F7D">
            <w:pPr>
              <w:spacing w:line="276" w:lineRule="auto"/>
              <w:rPr>
                <w:sz w:val="22"/>
                <w:szCs w:val="22"/>
              </w:rPr>
            </w:pPr>
          </w:p>
          <w:p w14:paraId="3BCDAE32" w14:textId="283792D9" w:rsidR="00184E25" w:rsidRPr="00B22F7D" w:rsidRDefault="00E24E34" w:rsidP="00B22F7D">
            <w:pPr>
              <w:spacing w:line="276" w:lineRule="auto"/>
              <w:rPr>
                <w:sz w:val="22"/>
                <w:szCs w:val="22"/>
              </w:rPr>
            </w:pPr>
            <w:sdt>
              <w:sdtPr>
                <w:rPr>
                  <w:sz w:val="22"/>
                  <w:szCs w:val="22"/>
                </w:rPr>
                <w:alias w:val="If you have any questions concerning this invoice, contact:"/>
                <w:tag w:val="If you have any questions concerning this invoice, contact:"/>
                <w:id w:val="1340276880"/>
                <w:placeholder>
                  <w:docPart w:val="8C4686993DF5426898B63AD5FD786163"/>
                </w:placeholder>
                <w:temporary/>
                <w:showingPlcHdr/>
                <w15:appearance w15:val="hidden"/>
              </w:sdtPr>
              <w:sdtEndPr/>
              <w:sdtContent>
                <w:r w:rsidR="00184E25" w:rsidRPr="00B22F7D">
                  <w:rPr>
                    <w:sz w:val="22"/>
                    <w:szCs w:val="22"/>
                  </w:rPr>
                  <w:t>If you have any questions concerning this invoice,</w:t>
                </w:r>
              </w:sdtContent>
            </w:sdt>
            <w:r w:rsidR="00184E25" w:rsidRPr="00B22F7D">
              <w:rPr>
                <w:sz w:val="22"/>
                <w:szCs w:val="22"/>
              </w:rPr>
              <w:t xml:space="preserve"> </w:t>
            </w:r>
            <w:sdt>
              <w:sdtPr>
                <w:rPr>
                  <w:sz w:val="22"/>
                  <w:szCs w:val="22"/>
                </w:rPr>
                <w:alias w:val="Contact:"/>
                <w:tag w:val="Contact:"/>
                <w:id w:val="-1644964002"/>
                <w:placeholder>
                  <w:docPart w:val="C9317E432BEF4C52897A3113CCF5356F"/>
                </w:placeholder>
                <w:temporary/>
                <w:showingPlcHdr/>
                <w15:appearance w15:val="hidden"/>
              </w:sdtPr>
              <w:sdtEndPr/>
              <w:sdtContent>
                <w:r w:rsidR="00184E25" w:rsidRPr="00B22F7D">
                  <w:rPr>
                    <w:sz w:val="22"/>
                    <w:szCs w:val="22"/>
                  </w:rPr>
                  <w:t>contact:</w:t>
                </w:r>
              </w:sdtContent>
            </w:sdt>
            <w:r w:rsidR="00184E25" w:rsidRPr="00B22F7D">
              <w:rPr>
                <w:sz w:val="22"/>
                <w:szCs w:val="22"/>
              </w:rPr>
              <w:t xml:space="preserve"> </w:t>
            </w:r>
            <w:r w:rsidR="00A91717" w:rsidRPr="00B22F7D">
              <w:rPr>
                <w:sz w:val="22"/>
                <w:szCs w:val="22"/>
              </w:rPr>
              <w:t>Erica L. Ingram at inquiries@aquoco.co</w:t>
            </w:r>
            <w:r w:rsidR="00A35390">
              <w:rPr>
                <w:sz w:val="22"/>
                <w:szCs w:val="22"/>
              </w:rPr>
              <w:t>, 320 W Republican, Suite 207, Seattle, Washington 98119, (206) 693-2390</w:t>
            </w:r>
          </w:p>
          <w:p w14:paraId="030B07F2" w14:textId="77777777" w:rsidR="00A91717" w:rsidRPr="00B22F7D" w:rsidRDefault="00A91717" w:rsidP="00B22F7D">
            <w:pPr>
              <w:spacing w:line="276" w:lineRule="auto"/>
              <w:rPr>
                <w:sz w:val="22"/>
                <w:szCs w:val="22"/>
              </w:rPr>
            </w:pPr>
          </w:p>
          <w:p w14:paraId="023F5554" w14:textId="752F3F63" w:rsidR="00A91717" w:rsidRDefault="00A91717" w:rsidP="00B22F7D">
            <w:pPr>
              <w:spacing w:line="276" w:lineRule="auto"/>
            </w:pPr>
            <w:r w:rsidRPr="00B22F7D">
              <w:rPr>
                <w:sz w:val="22"/>
                <w:szCs w:val="22"/>
              </w:rPr>
              <w:t>Please pay within 28 days.  5% interest if payment received after 28 calendar days of invoice date, additional 1% interest added every 7th calendar day after day 28 up to a maximum of 12%.</w:t>
            </w:r>
            <w:r w:rsidR="00290CF8" w:rsidRPr="00B22F7D">
              <w:rPr>
                <w:sz w:val="22"/>
                <w:szCs w:val="22"/>
              </w:rPr>
              <w:t xml:space="preserve">  </w:t>
            </w:r>
            <w:r w:rsidRPr="00B22F7D">
              <w:rPr>
                <w:sz w:val="22"/>
                <w:szCs w:val="22"/>
              </w:rPr>
              <w:t>Please submit payment to A Quo Co., c/o American Funding Solutions, PO Box 572, Blue Springs, MO 64013.</w:t>
            </w:r>
          </w:p>
        </w:tc>
      </w:tr>
      <w:tr w:rsidR="00184E25" w:rsidRPr="005524FD" w14:paraId="275A899D" w14:textId="77777777" w:rsidTr="00362932">
        <w:tc>
          <w:tcPr>
            <w:tcW w:w="10790" w:type="dxa"/>
          </w:tcPr>
          <w:p w14:paraId="2268BE55" w14:textId="77777777" w:rsidR="00184E25" w:rsidRPr="005524FD" w:rsidRDefault="00E24E34" w:rsidP="005524FD">
            <w:pPr>
              <w:pStyle w:val="Heading4"/>
              <w:outlineLvl w:val="3"/>
            </w:pPr>
            <w:sdt>
              <w:sdtPr>
                <w:alias w:val="Thank your for your business:"/>
                <w:tag w:val="Thank your for your business:"/>
                <w:id w:val="1338572466"/>
                <w:placeholder>
                  <w:docPart w:val="844DF6B11BC04D0DBFA9E9EF7A9AA14D"/>
                </w:placeholder>
                <w:temporary/>
                <w:showingPlcHdr/>
                <w15:appearance w15:val="hidden"/>
              </w:sdtPr>
              <w:sdtEndPr/>
              <w:sdtContent>
                <w:r w:rsidR="00184E25" w:rsidRPr="005524FD">
                  <w:t>Thank you for your business!</w:t>
                </w:r>
              </w:sdtContent>
            </w:sdt>
          </w:p>
        </w:tc>
      </w:tr>
    </w:tbl>
    <w:p w14:paraId="575E117E" w14:textId="5D99413A"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9143" w14:textId="77777777" w:rsidR="008B5EC8" w:rsidRDefault="008B5EC8" w:rsidP="00602102">
      <w:r>
        <w:separator/>
      </w:r>
    </w:p>
  </w:endnote>
  <w:endnote w:type="continuationSeparator" w:id="0">
    <w:p w14:paraId="14EE4113" w14:textId="77777777" w:rsidR="008B5EC8" w:rsidRDefault="008B5EC8"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77D" w14:textId="77777777" w:rsidR="008B5EC8" w:rsidRDefault="008B5EC8" w:rsidP="00602102">
      <w:r>
        <w:separator/>
      </w:r>
    </w:p>
  </w:footnote>
  <w:footnote w:type="continuationSeparator" w:id="0">
    <w:p w14:paraId="76898634" w14:textId="77777777" w:rsidR="008B5EC8" w:rsidRDefault="008B5EC8"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8"/>
    <w:rsid w:val="00024987"/>
    <w:rsid w:val="00044386"/>
    <w:rsid w:val="00074F96"/>
    <w:rsid w:val="000B17E1"/>
    <w:rsid w:val="000D0754"/>
    <w:rsid w:val="000F4DBE"/>
    <w:rsid w:val="001025F8"/>
    <w:rsid w:val="001277AD"/>
    <w:rsid w:val="00142EFE"/>
    <w:rsid w:val="00145BC0"/>
    <w:rsid w:val="00160348"/>
    <w:rsid w:val="0018116D"/>
    <w:rsid w:val="00184E25"/>
    <w:rsid w:val="001B5363"/>
    <w:rsid w:val="001C6FC0"/>
    <w:rsid w:val="001E0FD3"/>
    <w:rsid w:val="00241BF7"/>
    <w:rsid w:val="00285586"/>
    <w:rsid w:val="00286349"/>
    <w:rsid w:val="00290CF8"/>
    <w:rsid w:val="002A3FF8"/>
    <w:rsid w:val="002E3D51"/>
    <w:rsid w:val="002F4BA1"/>
    <w:rsid w:val="00312B9A"/>
    <w:rsid w:val="0031528C"/>
    <w:rsid w:val="0031549A"/>
    <w:rsid w:val="00362932"/>
    <w:rsid w:val="00381330"/>
    <w:rsid w:val="003B0EE5"/>
    <w:rsid w:val="003C59AE"/>
    <w:rsid w:val="0042240B"/>
    <w:rsid w:val="0043168A"/>
    <w:rsid w:val="00446BBE"/>
    <w:rsid w:val="00464C82"/>
    <w:rsid w:val="004F5F7A"/>
    <w:rsid w:val="004F72C5"/>
    <w:rsid w:val="005272A2"/>
    <w:rsid w:val="00537D4F"/>
    <w:rsid w:val="005524FD"/>
    <w:rsid w:val="005964BE"/>
    <w:rsid w:val="005C5B97"/>
    <w:rsid w:val="005E42DA"/>
    <w:rsid w:val="00602102"/>
    <w:rsid w:val="00623975"/>
    <w:rsid w:val="006479CF"/>
    <w:rsid w:val="006913DC"/>
    <w:rsid w:val="006B1498"/>
    <w:rsid w:val="006B4C5A"/>
    <w:rsid w:val="006C486B"/>
    <w:rsid w:val="0070247A"/>
    <w:rsid w:val="007034AB"/>
    <w:rsid w:val="00710955"/>
    <w:rsid w:val="00733557"/>
    <w:rsid w:val="0076472E"/>
    <w:rsid w:val="0078217D"/>
    <w:rsid w:val="007C601A"/>
    <w:rsid w:val="007F59D4"/>
    <w:rsid w:val="00820B2B"/>
    <w:rsid w:val="00856D18"/>
    <w:rsid w:val="00864A39"/>
    <w:rsid w:val="00867B55"/>
    <w:rsid w:val="00870088"/>
    <w:rsid w:val="008773FD"/>
    <w:rsid w:val="00882C99"/>
    <w:rsid w:val="008A68A8"/>
    <w:rsid w:val="008B5671"/>
    <w:rsid w:val="008B5EC8"/>
    <w:rsid w:val="008B612D"/>
    <w:rsid w:val="008C793D"/>
    <w:rsid w:val="008E7650"/>
    <w:rsid w:val="00906C6A"/>
    <w:rsid w:val="009357EA"/>
    <w:rsid w:val="0094399F"/>
    <w:rsid w:val="009538CD"/>
    <w:rsid w:val="009A090A"/>
    <w:rsid w:val="009C13BA"/>
    <w:rsid w:val="009C4DBD"/>
    <w:rsid w:val="009D13FC"/>
    <w:rsid w:val="00A1405C"/>
    <w:rsid w:val="00A253A9"/>
    <w:rsid w:val="00A35390"/>
    <w:rsid w:val="00A4589C"/>
    <w:rsid w:val="00A551CE"/>
    <w:rsid w:val="00A66D09"/>
    <w:rsid w:val="00A91717"/>
    <w:rsid w:val="00A94A24"/>
    <w:rsid w:val="00AA04BB"/>
    <w:rsid w:val="00AC190B"/>
    <w:rsid w:val="00AF2058"/>
    <w:rsid w:val="00B1432F"/>
    <w:rsid w:val="00B15E47"/>
    <w:rsid w:val="00B22F7D"/>
    <w:rsid w:val="00B51AAA"/>
    <w:rsid w:val="00B62E08"/>
    <w:rsid w:val="00B81888"/>
    <w:rsid w:val="00B94DE5"/>
    <w:rsid w:val="00BD12C5"/>
    <w:rsid w:val="00C3597B"/>
    <w:rsid w:val="00CA46F2"/>
    <w:rsid w:val="00CD2C2E"/>
    <w:rsid w:val="00CD319D"/>
    <w:rsid w:val="00CD7C08"/>
    <w:rsid w:val="00D37145"/>
    <w:rsid w:val="00D456C2"/>
    <w:rsid w:val="00D60FC2"/>
    <w:rsid w:val="00E01E7E"/>
    <w:rsid w:val="00E11A1B"/>
    <w:rsid w:val="00E125CB"/>
    <w:rsid w:val="00E24E34"/>
    <w:rsid w:val="00E305D4"/>
    <w:rsid w:val="00EA0BC4"/>
    <w:rsid w:val="00EC04A5"/>
    <w:rsid w:val="00ED368E"/>
    <w:rsid w:val="00EF4510"/>
    <w:rsid w:val="00F2746D"/>
    <w:rsid w:val="00F35B85"/>
    <w:rsid w:val="00F6691F"/>
    <w:rsid w:val="00F75FAE"/>
    <w:rsid w:val="00F8619B"/>
    <w:rsid w:val="00F91345"/>
    <w:rsid w:val="00FA2BCC"/>
    <w:rsid w:val="00FA582A"/>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oNotEmbedSmartTags/>
  <w:decimalSymbol w:val="."/>
  <w:listSeparator w:val=","/>
  <w14:docId w14:val="57A47A38"/>
  <w15:docId w15:val="{34495475-705D-45CE-8299-05A2514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qui\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3B8E6B3B540F980AD59B7A5D92503"/>
        <w:category>
          <w:name w:val="General"/>
          <w:gallery w:val="placeholder"/>
        </w:category>
        <w:types>
          <w:type w:val="bbPlcHdr"/>
        </w:types>
        <w:behaviors>
          <w:behavior w:val="content"/>
        </w:behaviors>
        <w:guid w:val="{BFFCC77F-C95E-4260-82B7-AD08545386E3}"/>
      </w:docPartPr>
      <w:docPartBody>
        <w:p w:rsidR="005F6F27" w:rsidRDefault="00CF4348">
          <w:pPr>
            <w:pStyle w:val="A5F3B8E6B3B540F980AD59B7A5D92503"/>
          </w:pPr>
          <w:r>
            <w:t>QUANTITY</w:t>
          </w:r>
        </w:p>
      </w:docPartBody>
    </w:docPart>
    <w:docPart>
      <w:docPartPr>
        <w:name w:val="0532A0535300418A81F6A752EF2C724D"/>
        <w:category>
          <w:name w:val="General"/>
          <w:gallery w:val="placeholder"/>
        </w:category>
        <w:types>
          <w:type w:val="bbPlcHdr"/>
        </w:types>
        <w:behaviors>
          <w:behavior w:val="content"/>
        </w:behaviors>
        <w:guid w:val="{9D733EB6-E6CA-4FED-B707-B9ED6F5C3A48}"/>
      </w:docPartPr>
      <w:docPartBody>
        <w:p w:rsidR="005F6F27" w:rsidRDefault="00CF4348">
          <w:pPr>
            <w:pStyle w:val="0532A0535300418A81F6A752EF2C724D"/>
          </w:pPr>
          <w:r>
            <w:t>DESCRIPTION</w:t>
          </w:r>
        </w:p>
      </w:docPartBody>
    </w:docPart>
    <w:docPart>
      <w:docPartPr>
        <w:name w:val="BED25EB4224443708D754E9212C6B23D"/>
        <w:category>
          <w:name w:val="General"/>
          <w:gallery w:val="placeholder"/>
        </w:category>
        <w:types>
          <w:type w:val="bbPlcHdr"/>
        </w:types>
        <w:behaviors>
          <w:behavior w:val="content"/>
        </w:behaviors>
        <w:guid w:val="{31F712C5-1402-44C6-87AC-33CBCA46260C}"/>
      </w:docPartPr>
      <w:docPartBody>
        <w:p w:rsidR="005F6F27" w:rsidRDefault="00CF4348">
          <w:pPr>
            <w:pStyle w:val="BED25EB4224443708D754E9212C6B23D"/>
          </w:pPr>
          <w:r>
            <w:t>UNIT PRICE</w:t>
          </w:r>
        </w:p>
      </w:docPartBody>
    </w:docPart>
    <w:docPart>
      <w:docPartPr>
        <w:name w:val="BBDAC20F007345C485A4EB9F11C5D8DD"/>
        <w:category>
          <w:name w:val="General"/>
          <w:gallery w:val="placeholder"/>
        </w:category>
        <w:types>
          <w:type w:val="bbPlcHdr"/>
        </w:types>
        <w:behaviors>
          <w:behavior w:val="content"/>
        </w:behaviors>
        <w:guid w:val="{92ED1014-49EF-42F0-8ABA-C92DFBC028CE}"/>
      </w:docPartPr>
      <w:docPartBody>
        <w:p w:rsidR="005F6F27" w:rsidRDefault="00CF4348">
          <w:pPr>
            <w:pStyle w:val="BBDAC20F007345C485A4EB9F11C5D8DD"/>
          </w:pPr>
          <w:r>
            <w:t>TOTAL</w:t>
          </w:r>
        </w:p>
      </w:docPartBody>
    </w:docPart>
    <w:docPart>
      <w:docPartPr>
        <w:name w:val="81BAF7805AAC49F99F33343CEEA9B147"/>
        <w:category>
          <w:name w:val="General"/>
          <w:gallery w:val="placeholder"/>
        </w:category>
        <w:types>
          <w:type w:val="bbPlcHdr"/>
        </w:types>
        <w:behaviors>
          <w:behavior w:val="content"/>
        </w:behaviors>
        <w:guid w:val="{2C6A71B6-A3A1-4C98-87CE-3FA334F5BA34}"/>
      </w:docPartPr>
      <w:docPartBody>
        <w:p w:rsidR="005F6F27" w:rsidRDefault="00CF4348">
          <w:pPr>
            <w:pStyle w:val="81BAF7805AAC49F99F33343CEEA9B147"/>
          </w:pPr>
          <w:r>
            <w:t>TOTAL DUE</w:t>
          </w:r>
        </w:p>
      </w:docPartBody>
    </w:docPart>
    <w:docPart>
      <w:docPartPr>
        <w:name w:val="8C4686993DF5426898B63AD5FD786163"/>
        <w:category>
          <w:name w:val="General"/>
          <w:gallery w:val="placeholder"/>
        </w:category>
        <w:types>
          <w:type w:val="bbPlcHdr"/>
        </w:types>
        <w:behaviors>
          <w:behavior w:val="content"/>
        </w:behaviors>
        <w:guid w:val="{85B06012-7BFC-4726-BBEE-51035E11CC01}"/>
      </w:docPartPr>
      <w:docPartBody>
        <w:p w:rsidR="005F6F27" w:rsidRDefault="00CF4348">
          <w:pPr>
            <w:pStyle w:val="8C4686993DF5426898B63AD5FD786163"/>
          </w:pPr>
          <w:r w:rsidRPr="009C4DBD">
            <w:t>If you have any questions concerning this invoice,</w:t>
          </w:r>
        </w:p>
      </w:docPartBody>
    </w:docPart>
    <w:docPart>
      <w:docPartPr>
        <w:name w:val="C9317E432BEF4C52897A3113CCF5356F"/>
        <w:category>
          <w:name w:val="General"/>
          <w:gallery w:val="placeholder"/>
        </w:category>
        <w:types>
          <w:type w:val="bbPlcHdr"/>
        </w:types>
        <w:behaviors>
          <w:behavior w:val="content"/>
        </w:behaviors>
        <w:guid w:val="{3520FD75-D820-4F53-AF42-7C34DA732574}"/>
      </w:docPartPr>
      <w:docPartBody>
        <w:p w:rsidR="005F6F27" w:rsidRDefault="00CF4348">
          <w:pPr>
            <w:pStyle w:val="C9317E432BEF4C52897A3113CCF5356F"/>
          </w:pPr>
          <w:r>
            <w:t>contact:</w:t>
          </w:r>
        </w:p>
      </w:docPartBody>
    </w:docPart>
    <w:docPart>
      <w:docPartPr>
        <w:name w:val="844DF6B11BC04D0DBFA9E9EF7A9AA14D"/>
        <w:category>
          <w:name w:val="General"/>
          <w:gallery w:val="placeholder"/>
        </w:category>
        <w:types>
          <w:type w:val="bbPlcHdr"/>
        </w:types>
        <w:behaviors>
          <w:behavior w:val="content"/>
        </w:behaviors>
        <w:guid w:val="{0ABECD1C-1BDB-402C-BEEE-44F58F2D11E7}"/>
      </w:docPartPr>
      <w:docPartBody>
        <w:p w:rsidR="005F6F27" w:rsidRDefault="00CF4348">
          <w:pPr>
            <w:pStyle w:val="844DF6B11BC04D0DBFA9E9EF7A9AA14D"/>
          </w:pPr>
          <w:r w:rsidRPr="00CA46F2">
            <w:t>Thank you for your business!</w:t>
          </w:r>
        </w:p>
      </w:docPartBody>
    </w:docPart>
    <w:docPart>
      <w:docPartPr>
        <w:name w:val="ECAB8070D674424AAED656882B3D4A8C"/>
        <w:category>
          <w:name w:val="General"/>
          <w:gallery w:val="placeholder"/>
        </w:category>
        <w:types>
          <w:type w:val="bbPlcHdr"/>
        </w:types>
        <w:behaviors>
          <w:behavior w:val="content"/>
        </w:behaviors>
        <w:guid w:val="{B8D1B36C-7AAA-4B6C-8CCD-571509C74A7A}"/>
      </w:docPartPr>
      <w:docPartBody>
        <w:p w:rsidR="005F6F27" w:rsidRDefault="00CF4348" w:rsidP="00CF4348">
          <w:pPr>
            <w:pStyle w:val="ECAB8070D674424AAED656882B3D4A8C"/>
          </w:pPr>
          <w:r w:rsidRPr="00F35B85">
            <w:t>Company Name</w:t>
          </w:r>
        </w:p>
      </w:docPartBody>
    </w:docPart>
    <w:docPart>
      <w:docPartPr>
        <w:name w:val="5F5A243F3D1249A1AA2263670803BF28"/>
        <w:category>
          <w:name w:val="General"/>
          <w:gallery w:val="placeholder"/>
        </w:category>
        <w:types>
          <w:type w:val="bbPlcHdr"/>
        </w:types>
        <w:behaviors>
          <w:behavior w:val="content"/>
        </w:behaviors>
        <w:guid w:val="{6E3FBB2F-EAD7-40B4-9DB5-6B45056C91C4}"/>
      </w:docPartPr>
      <w:docPartBody>
        <w:p w:rsidR="005F6F27" w:rsidRDefault="00CF4348" w:rsidP="00CF4348">
          <w:pPr>
            <w:pStyle w:val="5F5A243F3D1249A1AA2263670803BF28"/>
          </w:pPr>
          <w:r w:rsidRPr="00B1432F">
            <w:t>Date</w:t>
          </w:r>
        </w:p>
      </w:docPartBody>
    </w:docPart>
    <w:docPart>
      <w:docPartPr>
        <w:name w:val="11880763D41B4731A7446BC50346B7B9"/>
        <w:category>
          <w:name w:val="General"/>
          <w:gallery w:val="placeholder"/>
        </w:category>
        <w:types>
          <w:type w:val="bbPlcHdr"/>
        </w:types>
        <w:behaviors>
          <w:behavior w:val="content"/>
        </w:behaviors>
        <w:guid w:val="{973BAF3C-FFFA-4D4E-AFC7-8E5A48F2D3F5}"/>
      </w:docPartPr>
      <w:docPartBody>
        <w:p w:rsidR="005F6F27" w:rsidRDefault="00CF4348" w:rsidP="00CF4348">
          <w:pPr>
            <w:pStyle w:val="11880763D41B4731A7446BC50346B7B9"/>
          </w:pPr>
          <w:r w:rsidRPr="00B1432F">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8"/>
    <w:rsid w:val="005F6F27"/>
    <w:rsid w:val="007B6AD8"/>
    <w:rsid w:val="00CF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070CD59984D4BAAC93CA087F5721D">
    <w:name w:val="F3F070CD59984D4BAAC93CA087F5721D"/>
  </w:style>
  <w:style w:type="paragraph" w:customStyle="1" w:styleId="59E47EA5D2614F0BA9CB9FDD6EEADE2A">
    <w:name w:val="59E47EA5D2614F0BA9CB9FDD6EEADE2A"/>
  </w:style>
  <w:style w:type="paragraph" w:customStyle="1" w:styleId="BEA1E171235D4D1B9F4615007D1A50C4">
    <w:name w:val="BEA1E171235D4D1B9F4615007D1A50C4"/>
  </w:style>
  <w:style w:type="paragraph" w:customStyle="1" w:styleId="321E73C283E240F69D72E1C68C0EF43F">
    <w:name w:val="321E73C283E240F69D72E1C68C0EF43F"/>
  </w:style>
  <w:style w:type="paragraph" w:customStyle="1" w:styleId="4BD7478AA7DF4D0ABE0930CDD4AA625E">
    <w:name w:val="4BD7478AA7DF4D0ABE0930CDD4AA625E"/>
  </w:style>
  <w:style w:type="paragraph" w:customStyle="1" w:styleId="24B2A9DAD68C4A508385D40AB626F97B">
    <w:name w:val="24B2A9DAD68C4A508385D40AB626F97B"/>
  </w:style>
  <w:style w:type="paragraph" w:customStyle="1" w:styleId="83B78566BC464E43A9C7FD3C3B4C3091">
    <w:name w:val="83B78566BC464E43A9C7FD3C3B4C3091"/>
  </w:style>
  <w:style w:type="paragraph" w:customStyle="1" w:styleId="3784744F648D4BFABA63B94008F16825">
    <w:name w:val="3784744F648D4BFABA63B94008F16825"/>
  </w:style>
  <w:style w:type="paragraph" w:customStyle="1" w:styleId="E9DEAE9224B342F8B7D7EDD2F076A7EA">
    <w:name w:val="E9DEAE9224B342F8B7D7EDD2F076A7EA"/>
  </w:style>
  <w:style w:type="paragraph" w:customStyle="1" w:styleId="27E399A6877C4DC48DE927969B6FD2F7">
    <w:name w:val="27E399A6877C4DC48DE927969B6FD2F7"/>
  </w:style>
  <w:style w:type="paragraph" w:customStyle="1" w:styleId="7A51A1E32CC84F9D99B00A8D81464C0B">
    <w:name w:val="7A51A1E32CC84F9D99B00A8D81464C0B"/>
  </w:style>
  <w:style w:type="paragraph" w:customStyle="1" w:styleId="160F4CE282D843BF9F1626F4E83AAD6D">
    <w:name w:val="160F4CE282D843BF9F1626F4E83AAD6D"/>
  </w:style>
  <w:style w:type="paragraph" w:customStyle="1" w:styleId="DCC272CF4919450D88EB903723B0D29A">
    <w:name w:val="DCC272CF4919450D88EB903723B0D29A"/>
  </w:style>
  <w:style w:type="paragraph" w:customStyle="1" w:styleId="7C3C866643C7415B938B536C1617909B">
    <w:name w:val="7C3C866643C7415B938B536C1617909B"/>
  </w:style>
  <w:style w:type="paragraph" w:customStyle="1" w:styleId="8813C727411641B883DD93FBE10A16E3">
    <w:name w:val="8813C727411641B883DD93FBE10A16E3"/>
  </w:style>
  <w:style w:type="paragraph" w:customStyle="1" w:styleId="73E989754F884F72B8545A1AEA0AEC70">
    <w:name w:val="73E989754F884F72B8545A1AEA0AEC70"/>
  </w:style>
  <w:style w:type="paragraph" w:customStyle="1" w:styleId="BCE5B59B5678469B8AAB5396A517F050">
    <w:name w:val="BCE5B59B5678469B8AAB5396A517F050"/>
  </w:style>
  <w:style w:type="paragraph" w:customStyle="1" w:styleId="E9C71304532443EF8D88691CC7D81B6B">
    <w:name w:val="E9C71304532443EF8D88691CC7D81B6B"/>
  </w:style>
  <w:style w:type="paragraph" w:customStyle="1" w:styleId="355E62696675416A821DA56D62C700CD">
    <w:name w:val="355E62696675416A821DA56D62C700CD"/>
  </w:style>
  <w:style w:type="paragraph" w:customStyle="1" w:styleId="94215466E01F4561A47F820795B311B6">
    <w:name w:val="94215466E01F4561A47F820795B311B6"/>
  </w:style>
  <w:style w:type="paragraph" w:customStyle="1" w:styleId="9214F6A0FE6447D0AD4A814066AB5ABB">
    <w:name w:val="9214F6A0FE6447D0AD4A814066AB5ABB"/>
  </w:style>
  <w:style w:type="paragraph" w:customStyle="1" w:styleId="8FF6055767C7474492F3AF522DD4D91D">
    <w:name w:val="8FF6055767C7474492F3AF522DD4D91D"/>
  </w:style>
  <w:style w:type="paragraph" w:customStyle="1" w:styleId="5C3C9FA519654038988B9EB72C6627F1">
    <w:name w:val="5C3C9FA519654038988B9EB72C6627F1"/>
  </w:style>
  <w:style w:type="paragraph" w:customStyle="1" w:styleId="A30E46580E3C4E10938B5AFC92DF12B2">
    <w:name w:val="A30E46580E3C4E10938B5AFC92DF12B2"/>
  </w:style>
  <w:style w:type="paragraph" w:customStyle="1" w:styleId="717C09F6F0834EE5BB60243FEA2ED2B2">
    <w:name w:val="717C09F6F0834EE5BB60243FEA2ED2B2"/>
  </w:style>
  <w:style w:type="paragraph" w:customStyle="1" w:styleId="2DE15A0121C4424A8D80204D967BADE0">
    <w:name w:val="2DE15A0121C4424A8D80204D967BADE0"/>
  </w:style>
  <w:style w:type="paragraph" w:customStyle="1" w:styleId="BE5F2EAC089A49749DE738EDF6E714EB">
    <w:name w:val="BE5F2EAC089A49749DE738EDF6E714EB"/>
  </w:style>
  <w:style w:type="paragraph" w:customStyle="1" w:styleId="72DBCA5A21A64B2190FFACDEFE5E5C34">
    <w:name w:val="72DBCA5A21A64B2190FFACDEFE5E5C34"/>
  </w:style>
  <w:style w:type="paragraph" w:customStyle="1" w:styleId="AE135AA5525548E0862E9E1A38114AED">
    <w:name w:val="AE135AA5525548E0862E9E1A38114AED"/>
  </w:style>
  <w:style w:type="paragraph" w:customStyle="1" w:styleId="CE88D6C2DC5C49629D6F6E2EE0DEB1F9">
    <w:name w:val="CE88D6C2DC5C49629D6F6E2EE0DEB1F9"/>
  </w:style>
  <w:style w:type="paragraph" w:customStyle="1" w:styleId="B3C56FBB0957425584D0444966B5CDBE">
    <w:name w:val="B3C56FBB0957425584D0444966B5CDBE"/>
  </w:style>
  <w:style w:type="paragraph" w:customStyle="1" w:styleId="63C4C9ACFF934345B8EEA83CDF08A1C2">
    <w:name w:val="63C4C9ACFF934345B8EEA83CDF08A1C2"/>
  </w:style>
  <w:style w:type="paragraph" w:customStyle="1" w:styleId="7A0411E3E6F04A75BF27A032EF0DC6AF">
    <w:name w:val="7A0411E3E6F04A75BF27A032EF0DC6AF"/>
  </w:style>
  <w:style w:type="paragraph" w:customStyle="1" w:styleId="B8F783344BE54A2FBCBB313022AC9EBF">
    <w:name w:val="B8F783344BE54A2FBCBB313022AC9EBF"/>
  </w:style>
  <w:style w:type="paragraph" w:customStyle="1" w:styleId="2D50E1D0296D44428B3DFDCAFC63EE76">
    <w:name w:val="2D50E1D0296D44428B3DFDCAFC63EE76"/>
  </w:style>
  <w:style w:type="paragraph" w:customStyle="1" w:styleId="035961D50948460C960E0E8736408AA4">
    <w:name w:val="035961D50948460C960E0E8736408AA4"/>
  </w:style>
  <w:style w:type="paragraph" w:customStyle="1" w:styleId="C4A3097206FB40F0B66A2995A24803FE">
    <w:name w:val="C4A3097206FB40F0B66A2995A24803FE"/>
  </w:style>
  <w:style w:type="paragraph" w:customStyle="1" w:styleId="D53DE1EA7C514725AEC5CDFCA457C0FE">
    <w:name w:val="D53DE1EA7C514725AEC5CDFCA457C0FE"/>
  </w:style>
  <w:style w:type="paragraph" w:customStyle="1" w:styleId="A5F3B8E6B3B540F980AD59B7A5D92503">
    <w:name w:val="A5F3B8E6B3B540F980AD59B7A5D92503"/>
  </w:style>
  <w:style w:type="paragraph" w:customStyle="1" w:styleId="0532A0535300418A81F6A752EF2C724D">
    <w:name w:val="0532A0535300418A81F6A752EF2C724D"/>
  </w:style>
  <w:style w:type="paragraph" w:customStyle="1" w:styleId="BED25EB4224443708D754E9212C6B23D">
    <w:name w:val="BED25EB4224443708D754E9212C6B23D"/>
  </w:style>
  <w:style w:type="paragraph" w:customStyle="1" w:styleId="BBDAC20F007345C485A4EB9F11C5D8DD">
    <w:name w:val="BBDAC20F007345C485A4EB9F11C5D8DD"/>
  </w:style>
  <w:style w:type="paragraph" w:customStyle="1" w:styleId="8E4E7404F6544E5FBB401E3FB108B240">
    <w:name w:val="8E4E7404F6544E5FBB401E3FB108B240"/>
  </w:style>
  <w:style w:type="paragraph" w:customStyle="1" w:styleId="FA1D4EA7BF534B8084AE61CC4C89BE6B">
    <w:name w:val="FA1D4EA7BF534B8084AE61CC4C89BE6B"/>
  </w:style>
  <w:style w:type="paragraph" w:customStyle="1" w:styleId="18A57E144C0540609E2694DA912E9385">
    <w:name w:val="18A57E144C0540609E2694DA912E9385"/>
  </w:style>
  <w:style w:type="paragraph" w:customStyle="1" w:styleId="268D3889FFAE490C9D7DE65082FE267C">
    <w:name w:val="268D3889FFAE490C9D7DE65082FE267C"/>
  </w:style>
  <w:style w:type="paragraph" w:customStyle="1" w:styleId="74FB3A81FA964050B1CDDC48B34C7A30">
    <w:name w:val="74FB3A81FA964050B1CDDC48B34C7A30"/>
  </w:style>
  <w:style w:type="paragraph" w:customStyle="1" w:styleId="1A29A0634D804D71B69866236409C613">
    <w:name w:val="1A29A0634D804D71B69866236409C613"/>
  </w:style>
  <w:style w:type="paragraph" w:customStyle="1" w:styleId="F846A40638B440748AB9146C33C8AC48">
    <w:name w:val="F846A40638B440748AB9146C33C8AC48"/>
  </w:style>
  <w:style w:type="paragraph" w:customStyle="1" w:styleId="F6F99E1C87A94EBA915C4C8A4D702672">
    <w:name w:val="F6F99E1C87A94EBA915C4C8A4D702672"/>
  </w:style>
  <w:style w:type="paragraph" w:customStyle="1" w:styleId="319B583622FB40F3B10D37BB34ECF972">
    <w:name w:val="319B583622FB40F3B10D37BB34ECF972"/>
  </w:style>
  <w:style w:type="paragraph" w:customStyle="1" w:styleId="79FC78D177074BE194AAACBBC62E239B">
    <w:name w:val="79FC78D177074BE194AAACBBC62E239B"/>
  </w:style>
  <w:style w:type="paragraph" w:customStyle="1" w:styleId="71B6C59B3CBD422E95B74C409AAA7E1D">
    <w:name w:val="71B6C59B3CBD422E95B74C409AAA7E1D"/>
  </w:style>
  <w:style w:type="paragraph" w:customStyle="1" w:styleId="DC751383F1FA47C89DD836047A3BED2E">
    <w:name w:val="DC751383F1FA47C89DD836047A3BED2E"/>
  </w:style>
  <w:style w:type="paragraph" w:customStyle="1" w:styleId="949A3131453A4E8EB2D74AE4649940BF">
    <w:name w:val="949A3131453A4E8EB2D74AE4649940BF"/>
  </w:style>
  <w:style w:type="paragraph" w:customStyle="1" w:styleId="76F8D747AB4440C4887B37FBB02EDE90">
    <w:name w:val="76F8D747AB4440C4887B37FBB02EDE90"/>
  </w:style>
  <w:style w:type="paragraph" w:customStyle="1" w:styleId="2B90732CBD6E4C39942E78FAA1DC99DF">
    <w:name w:val="2B90732CBD6E4C39942E78FAA1DC99DF"/>
  </w:style>
  <w:style w:type="paragraph" w:customStyle="1" w:styleId="9BAEAD1B706E47F4A3C8AE960D572402">
    <w:name w:val="9BAEAD1B706E47F4A3C8AE960D572402"/>
  </w:style>
  <w:style w:type="paragraph" w:customStyle="1" w:styleId="3F60E0D165834995A1241510E95A007B">
    <w:name w:val="3F60E0D165834995A1241510E95A007B"/>
  </w:style>
  <w:style w:type="paragraph" w:customStyle="1" w:styleId="6FA18F8F4BDF48E69EE09E372C0ABF78">
    <w:name w:val="6FA18F8F4BDF48E69EE09E372C0ABF78"/>
  </w:style>
  <w:style w:type="paragraph" w:customStyle="1" w:styleId="997DE2106333450E905361E4938B2A77">
    <w:name w:val="997DE2106333450E905361E4938B2A77"/>
  </w:style>
  <w:style w:type="paragraph" w:customStyle="1" w:styleId="8E3D714BB9E24DB2A696085FF033D39B">
    <w:name w:val="8E3D714BB9E24DB2A696085FF033D39B"/>
  </w:style>
  <w:style w:type="paragraph" w:customStyle="1" w:styleId="20A584F27256406A9D1604F240F476CA">
    <w:name w:val="20A584F27256406A9D1604F240F476CA"/>
  </w:style>
  <w:style w:type="paragraph" w:customStyle="1" w:styleId="BB1D8F585E244FDD93B40126EC442B88">
    <w:name w:val="BB1D8F585E244FDD93B40126EC442B88"/>
  </w:style>
  <w:style w:type="paragraph" w:customStyle="1" w:styleId="CE742BAD1BC54C29A0F8181CD01A2A23">
    <w:name w:val="CE742BAD1BC54C29A0F8181CD01A2A23"/>
  </w:style>
  <w:style w:type="paragraph" w:customStyle="1" w:styleId="5ADDB64A9B5B465ABD86F58412EC7876">
    <w:name w:val="5ADDB64A9B5B465ABD86F58412EC7876"/>
  </w:style>
  <w:style w:type="paragraph" w:customStyle="1" w:styleId="A6291FE1BB904DCD93FE8FF5789B724A">
    <w:name w:val="A6291FE1BB904DCD93FE8FF5789B724A"/>
  </w:style>
  <w:style w:type="paragraph" w:customStyle="1" w:styleId="C36E883CAEF146A39FAE6AE5630EECB2">
    <w:name w:val="C36E883CAEF146A39FAE6AE5630EECB2"/>
  </w:style>
  <w:style w:type="paragraph" w:customStyle="1" w:styleId="C9495764D9A6451F939D31670CCA8596">
    <w:name w:val="C9495764D9A6451F939D31670CCA8596"/>
  </w:style>
  <w:style w:type="paragraph" w:customStyle="1" w:styleId="2FD56E572AF445ADA07129182152ACD8">
    <w:name w:val="2FD56E572AF445ADA07129182152ACD8"/>
  </w:style>
  <w:style w:type="paragraph" w:customStyle="1" w:styleId="BC552F56B7AF4E56A6F5AC326003E5B6">
    <w:name w:val="BC552F56B7AF4E56A6F5AC326003E5B6"/>
  </w:style>
  <w:style w:type="paragraph" w:customStyle="1" w:styleId="6DB7C543C11F4206B940B42945D69470">
    <w:name w:val="6DB7C543C11F4206B940B42945D69470"/>
  </w:style>
  <w:style w:type="paragraph" w:customStyle="1" w:styleId="05842E0D58124B34A5361020F67DA6D4">
    <w:name w:val="05842E0D58124B34A5361020F67DA6D4"/>
  </w:style>
  <w:style w:type="paragraph" w:customStyle="1" w:styleId="F6BB1B5F69744620841AD9B9E7B13F47">
    <w:name w:val="F6BB1B5F69744620841AD9B9E7B13F47"/>
  </w:style>
  <w:style w:type="paragraph" w:customStyle="1" w:styleId="1193A614F680481D9DABF4197A7645BA">
    <w:name w:val="1193A614F680481D9DABF4197A7645BA"/>
  </w:style>
  <w:style w:type="paragraph" w:customStyle="1" w:styleId="DE883C95B81C4CD3864BD544607046E6">
    <w:name w:val="DE883C95B81C4CD3864BD544607046E6"/>
  </w:style>
  <w:style w:type="paragraph" w:customStyle="1" w:styleId="CC75FAC905404475BD07B7BC91778DD4">
    <w:name w:val="CC75FAC905404475BD07B7BC91778DD4"/>
  </w:style>
  <w:style w:type="paragraph" w:customStyle="1" w:styleId="2AACECF807934FD7AF036154DD022C67">
    <w:name w:val="2AACECF807934FD7AF036154DD022C67"/>
  </w:style>
  <w:style w:type="paragraph" w:customStyle="1" w:styleId="56E825CE04204B1DAFC2079EA45FC795">
    <w:name w:val="56E825CE04204B1DAFC2079EA45FC795"/>
  </w:style>
  <w:style w:type="paragraph" w:customStyle="1" w:styleId="36B06E5CE525458D9C8DAAA65A0E6852">
    <w:name w:val="36B06E5CE525458D9C8DAAA65A0E6852"/>
  </w:style>
  <w:style w:type="paragraph" w:customStyle="1" w:styleId="FD54C58F53E14C2AB5208B224F3F42B5">
    <w:name w:val="FD54C58F53E14C2AB5208B224F3F42B5"/>
  </w:style>
  <w:style w:type="paragraph" w:customStyle="1" w:styleId="9CF503D4C5304F019224A1FCF8F7DA1E">
    <w:name w:val="9CF503D4C5304F019224A1FCF8F7DA1E"/>
  </w:style>
  <w:style w:type="paragraph" w:customStyle="1" w:styleId="D57363BCC7154073A46C3EF4B0E2A22F">
    <w:name w:val="D57363BCC7154073A46C3EF4B0E2A22F"/>
  </w:style>
  <w:style w:type="paragraph" w:customStyle="1" w:styleId="DD71C521A1C24E35B7022D7F6A399AA2">
    <w:name w:val="DD71C521A1C24E35B7022D7F6A399AA2"/>
  </w:style>
  <w:style w:type="paragraph" w:customStyle="1" w:styleId="3BE390AB0EEA4CADBCEEE2A9C500ECEC">
    <w:name w:val="3BE390AB0EEA4CADBCEEE2A9C500ECEC"/>
  </w:style>
  <w:style w:type="paragraph" w:customStyle="1" w:styleId="F6F3C9DF5AF04B4D9522049BB7C3E7DD">
    <w:name w:val="F6F3C9DF5AF04B4D9522049BB7C3E7DD"/>
  </w:style>
  <w:style w:type="paragraph" w:customStyle="1" w:styleId="35D3672D13694978A637679A7B906211">
    <w:name w:val="35D3672D13694978A637679A7B906211"/>
  </w:style>
  <w:style w:type="paragraph" w:customStyle="1" w:styleId="EF44B2FE3068455D84B81D0D63DCA879">
    <w:name w:val="EF44B2FE3068455D84B81D0D63DCA879"/>
  </w:style>
  <w:style w:type="paragraph" w:customStyle="1" w:styleId="81BAF7805AAC49F99F33343CEEA9B147">
    <w:name w:val="81BAF7805AAC49F99F33343CEEA9B147"/>
  </w:style>
  <w:style w:type="paragraph" w:customStyle="1" w:styleId="063B891C75BD498BB6C45292E35FA84C">
    <w:name w:val="063B891C75BD498BB6C45292E35FA84C"/>
  </w:style>
  <w:style w:type="paragraph" w:customStyle="1" w:styleId="E3DEEFC3BF80463CB7AC9B6C68159012">
    <w:name w:val="E3DEEFC3BF80463CB7AC9B6C68159012"/>
  </w:style>
  <w:style w:type="paragraph" w:customStyle="1" w:styleId="15752BD5F78A44B68C871D29D703930D">
    <w:name w:val="15752BD5F78A44B68C871D29D703930D"/>
  </w:style>
  <w:style w:type="paragraph" w:customStyle="1" w:styleId="8C4686993DF5426898B63AD5FD786163">
    <w:name w:val="8C4686993DF5426898B63AD5FD786163"/>
  </w:style>
  <w:style w:type="paragraph" w:customStyle="1" w:styleId="C9317E432BEF4C52897A3113CCF5356F">
    <w:name w:val="C9317E432BEF4C52897A3113CCF5356F"/>
  </w:style>
  <w:style w:type="paragraph" w:customStyle="1" w:styleId="EF246157095C48F0AF6B9168E9A5F321">
    <w:name w:val="EF246157095C48F0AF6B9168E9A5F321"/>
  </w:style>
  <w:style w:type="paragraph" w:customStyle="1" w:styleId="D562D5E963A449C0A885FA79F0120695">
    <w:name w:val="D562D5E963A449C0A885FA79F0120695"/>
  </w:style>
  <w:style w:type="paragraph" w:customStyle="1" w:styleId="9CE0EF01AEE94948B4BCB4D1A5890337">
    <w:name w:val="9CE0EF01AEE94948B4BCB4D1A5890337"/>
  </w:style>
  <w:style w:type="paragraph" w:customStyle="1" w:styleId="4B00F3EE491B483094F2FCAF02863FD6">
    <w:name w:val="4B00F3EE491B483094F2FCAF02863FD6"/>
  </w:style>
  <w:style w:type="paragraph" w:customStyle="1" w:styleId="4B1A561B10E448B4820ABC38353A9282">
    <w:name w:val="4B1A561B10E448B4820ABC38353A9282"/>
  </w:style>
  <w:style w:type="paragraph" w:customStyle="1" w:styleId="844DF6B11BC04D0DBFA9E9EF7A9AA14D">
    <w:name w:val="844DF6B11BC04D0DBFA9E9EF7A9AA14D"/>
  </w:style>
  <w:style w:type="paragraph" w:customStyle="1" w:styleId="079CFB3A66A2451C881AB22D9369E0C5">
    <w:name w:val="079CFB3A66A2451C881AB22D9369E0C5"/>
    <w:rsid w:val="00CF4348"/>
  </w:style>
  <w:style w:type="paragraph" w:customStyle="1" w:styleId="8016EC29788E44D3A464F3B85158BBB3">
    <w:name w:val="8016EC29788E44D3A464F3B85158BBB3"/>
    <w:rsid w:val="00CF4348"/>
  </w:style>
  <w:style w:type="paragraph" w:customStyle="1" w:styleId="0A77FA578AAC423AA2D8995EF091429C">
    <w:name w:val="0A77FA578AAC423AA2D8995EF091429C"/>
    <w:rsid w:val="00CF4348"/>
  </w:style>
  <w:style w:type="paragraph" w:customStyle="1" w:styleId="D6F4249D70C343DAB8ED6E546B8231C8">
    <w:name w:val="D6F4249D70C343DAB8ED6E546B8231C8"/>
    <w:rsid w:val="00CF4348"/>
  </w:style>
  <w:style w:type="paragraph" w:customStyle="1" w:styleId="65028A62F4454826BDF583731F49D005">
    <w:name w:val="65028A62F4454826BDF583731F49D005"/>
    <w:rsid w:val="00CF4348"/>
  </w:style>
  <w:style w:type="paragraph" w:customStyle="1" w:styleId="9A00FFC5134844E5A542B4E7842A3BC0">
    <w:name w:val="9A00FFC5134844E5A542B4E7842A3BC0"/>
    <w:rsid w:val="00CF4348"/>
  </w:style>
  <w:style w:type="paragraph" w:customStyle="1" w:styleId="13ECB2A3D9944570A940084A35BBDB9D">
    <w:name w:val="13ECB2A3D9944570A940084A35BBDB9D"/>
    <w:rsid w:val="00CF4348"/>
  </w:style>
  <w:style w:type="paragraph" w:customStyle="1" w:styleId="4685BAFE74A54F4986CFA999561EE546">
    <w:name w:val="4685BAFE74A54F4986CFA999561EE546"/>
    <w:rsid w:val="00CF4348"/>
  </w:style>
  <w:style w:type="paragraph" w:customStyle="1" w:styleId="D5A71DA62FE44F769EF6A00D2EF86538">
    <w:name w:val="D5A71DA62FE44F769EF6A00D2EF86538"/>
    <w:rsid w:val="00CF4348"/>
  </w:style>
  <w:style w:type="paragraph" w:customStyle="1" w:styleId="B4F433C8494A4BF2B91406A9E7DE938A">
    <w:name w:val="B4F433C8494A4BF2B91406A9E7DE938A"/>
    <w:rsid w:val="00CF4348"/>
  </w:style>
  <w:style w:type="paragraph" w:customStyle="1" w:styleId="ADCAFBA432E94C688F592DF688271EF1">
    <w:name w:val="ADCAFBA432E94C688F592DF688271EF1"/>
    <w:rsid w:val="00CF4348"/>
  </w:style>
  <w:style w:type="paragraph" w:customStyle="1" w:styleId="04D5BA649D73433C8890328B0E9F6F0F">
    <w:name w:val="04D5BA649D73433C8890328B0E9F6F0F"/>
    <w:rsid w:val="00CF4348"/>
  </w:style>
  <w:style w:type="paragraph" w:customStyle="1" w:styleId="1A5D9E15B2E24225B77FB8FBEF80E5C9">
    <w:name w:val="1A5D9E15B2E24225B77FB8FBEF80E5C9"/>
    <w:rsid w:val="00CF4348"/>
  </w:style>
  <w:style w:type="paragraph" w:customStyle="1" w:styleId="0B53F26CE0474E22A39AC522203B7D13">
    <w:name w:val="0B53F26CE0474E22A39AC522203B7D13"/>
    <w:rsid w:val="00CF4348"/>
  </w:style>
  <w:style w:type="paragraph" w:customStyle="1" w:styleId="144DB46E81524A8CAADF36829DCDC1B0">
    <w:name w:val="144DB46E81524A8CAADF36829DCDC1B0"/>
    <w:rsid w:val="00CF4348"/>
  </w:style>
  <w:style w:type="paragraph" w:customStyle="1" w:styleId="CF2CD8FF7DD643D58269568270400195">
    <w:name w:val="CF2CD8FF7DD643D58269568270400195"/>
    <w:rsid w:val="00CF4348"/>
  </w:style>
  <w:style w:type="paragraph" w:customStyle="1" w:styleId="D50DEE0EA77D4E0F82299B88FBBC96E1">
    <w:name w:val="D50DEE0EA77D4E0F82299B88FBBC96E1"/>
    <w:rsid w:val="00CF4348"/>
  </w:style>
  <w:style w:type="paragraph" w:customStyle="1" w:styleId="5B4D68CEF82D4C64A76221279B5B85D5">
    <w:name w:val="5B4D68CEF82D4C64A76221279B5B85D5"/>
    <w:rsid w:val="00CF4348"/>
  </w:style>
  <w:style w:type="paragraph" w:customStyle="1" w:styleId="0812DCC3DCD644AC83EA2DBE8314CB21">
    <w:name w:val="0812DCC3DCD644AC83EA2DBE8314CB21"/>
    <w:rsid w:val="00CF4348"/>
  </w:style>
  <w:style w:type="paragraph" w:customStyle="1" w:styleId="81B734ECB6524E6390059F1781FB94BB">
    <w:name w:val="81B734ECB6524E6390059F1781FB94BB"/>
    <w:rsid w:val="00CF4348"/>
  </w:style>
  <w:style w:type="paragraph" w:customStyle="1" w:styleId="AFD482EC47174B2E92B4269F64D71A6D">
    <w:name w:val="AFD482EC47174B2E92B4269F64D71A6D"/>
    <w:rsid w:val="00CF4348"/>
  </w:style>
  <w:style w:type="paragraph" w:customStyle="1" w:styleId="FB74EDA0E8DF4214B6CAD7DFFF2994DC">
    <w:name w:val="FB74EDA0E8DF4214B6CAD7DFFF2994DC"/>
    <w:rsid w:val="00CF4348"/>
  </w:style>
  <w:style w:type="paragraph" w:customStyle="1" w:styleId="40BFACDE10064728BAE1827737D5F98D">
    <w:name w:val="40BFACDE10064728BAE1827737D5F98D"/>
    <w:rsid w:val="00CF4348"/>
  </w:style>
  <w:style w:type="paragraph" w:customStyle="1" w:styleId="6D39E8443838472E92A82FD9895E673D">
    <w:name w:val="6D39E8443838472E92A82FD9895E673D"/>
    <w:rsid w:val="00CF4348"/>
  </w:style>
  <w:style w:type="paragraph" w:customStyle="1" w:styleId="D2058242C1EB4F32B36D7D49E9F04EE9">
    <w:name w:val="D2058242C1EB4F32B36D7D49E9F04EE9"/>
    <w:rsid w:val="00CF4348"/>
  </w:style>
  <w:style w:type="paragraph" w:customStyle="1" w:styleId="C32B75FDAB914A95A69AC4FF89618C02">
    <w:name w:val="C32B75FDAB914A95A69AC4FF89618C02"/>
    <w:rsid w:val="00CF4348"/>
  </w:style>
  <w:style w:type="paragraph" w:customStyle="1" w:styleId="7A504254097A4C5FA83F3B171A059656">
    <w:name w:val="7A504254097A4C5FA83F3B171A059656"/>
    <w:rsid w:val="00CF4348"/>
  </w:style>
  <w:style w:type="paragraph" w:customStyle="1" w:styleId="E8A9666BF9174D37850D6B8DB1B00AA9">
    <w:name w:val="E8A9666BF9174D37850D6B8DB1B00AA9"/>
    <w:rsid w:val="00CF4348"/>
  </w:style>
  <w:style w:type="paragraph" w:customStyle="1" w:styleId="5F0F4D420521424D85AE3824638B0F63">
    <w:name w:val="5F0F4D420521424D85AE3824638B0F63"/>
    <w:rsid w:val="00CF4348"/>
  </w:style>
  <w:style w:type="paragraph" w:customStyle="1" w:styleId="F5AA545698A647AEA2312E79C45D427D">
    <w:name w:val="F5AA545698A647AEA2312E79C45D427D"/>
    <w:rsid w:val="00CF4348"/>
  </w:style>
  <w:style w:type="paragraph" w:customStyle="1" w:styleId="B0F22A1D6FB841E585A41E02C1782FA5">
    <w:name w:val="B0F22A1D6FB841E585A41E02C1782FA5"/>
    <w:rsid w:val="00CF4348"/>
  </w:style>
  <w:style w:type="paragraph" w:customStyle="1" w:styleId="A675CE7F249E401E96B76FE34E1B6412">
    <w:name w:val="A675CE7F249E401E96B76FE34E1B6412"/>
    <w:rsid w:val="00CF4348"/>
  </w:style>
  <w:style w:type="paragraph" w:customStyle="1" w:styleId="9F9B9C779C96452EB798849492B5A747">
    <w:name w:val="9F9B9C779C96452EB798849492B5A747"/>
    <w:rsid w:val="00CF4348"/>
  </w:style>
  <w:style w:type="paragraph" w:customStyle="1" w:styleId="72A91984255048968D010D2F3BC9F30B">
    <w:name w:val="72A91984255048968D010D2F3BC9F30B"/>
    <w:rsid w:val="00CF4348"/>
  </w:style>
  <w:style w:type="paragraph" w:customStyle="1" w:styleId="517BC59BFE1B46D9B7AADE97CF2CD907">
    <w:name w:val="517BC59BFE1B46D9B7AADE97CF2CD907"/>
    <w:rsid w:val="00CF4348"/>
  </w:style>
  <w:style w:type="paragraph" w:customStyle="1" w:styleId="5FB75AB54BCB4AEE896EEA7A583FAAC0">
    <w:name w:val="5FB75AB54BCB4AEE896EEA7A583FAAC0"/>
    <w:rsid w:val="00CF4348"/>
  </w:style>
  <w:style w:type="paragraph" w:customStyle="1" w:styleId="93CA1F4CF62249199751ACA6813B9881">
    <w:name w:val="93CA1F4CF62249199751ACA6813B9881"/>
    <w:rsid w:val="00CF4348"/>
  </w:style>
  <w:style w:type="paragraph" w:customStyle="1" w:styleId="9CDF6ECB71B44115898842DEB8563E15">
    <w:name w:val="9CDF6ECB71B44115898842DEB8563E15"/>
    <w:rsid w:val="00CF4348"/>
  </w:style>
  <w:style w:type="paragraph" w:customStyle="1" w:styleId="FD434B25689C440C862D81DF8BA5AC1C">
    <w:name w:val="FD434B25689C440C862D81DF8BA5AC1C"/>
    <w:rsid w:val="00CF4348"/>
  </w:style>
  <w:style w:type="paragraph" w:customStyle="1" w:styleId="B0BE3E942B7C4DE5A26455050CFE9606">
    <w:name w:val="B0BE3E942B7C4DE5A26455050CFE9606"/>
    <w:rsid w:val="00CF4348"/>
  </w:style>
  <w:style w:type="paragraph" w:customStyle="1" w:styleId="38A5C3BAC76A4A10B300A512A7758C1D">
    <w:name w:val="38A5C3BAC76A4A10B300A512A7758C1D"/>
    <w:rsid w:val="00CF4348"/>
  </w:style>
  <w:style w:type="paragraph" w:customStyle="1" w:styleId="86FE922077734577B4B96488F19CE0A6">
    <w:name w:val="86FE922077734577B4B96488F19CE0A6"/>
    <w:rsid w:val="00CF4348"/>
  </w:style>
  <w:style w:type="paragraph" w:customStyle="1" w:styleId="8C6AB669272644C5A4B3CACC6CB9B54A">
    <w:name w:val="8C6AB669272644C5A4B3CACC6CB9B54A"/>
    <w:rsid w:val="00CF4348"/>
  </w:style>
  <w:style w:type="paragraph" w:customStyle="1" w:styleId="68DF11836C00414998CCF6766E5ABA02">
    <w:name w:val="68DF11836C00414998CCF6766E5ABA02"/>
    <w:rsid w:val="00CF4348"/>
  </w:style>
  <w:style w:type="paragraph" w:customStyle="1" w:styleId="6A08D7D300AD4E84B3A85383989A7A0D">
    <w:name w:val="6A08D7D300AD4E84B3A85383989A7A0D"/>
    <w:rsid w:val="00CF4348"/>
  </w:style>
  <w:style w:type="paragraph" w:customStyle="1" w:styleId="8A27A9DD2486419F8DDFC10037900280">
    <w:name w:val="8A27A9DD2486419F8DDFC10037900280"/>
    <w:rsid w:val="00CF4348"/>
  </w:style>
  <w:style w:type="paragraph" w:customStyle="1" w:styleId="3CB5BFB56FE24C8F9C918B7F0AFFF2DA">
    <w:name w:val="3CB5BFB56FE24C8F9C918B7F0AFFF2DA"/>
    <w:rsid w:val="00CF4348"/>
  </w:style>
  <w:style w:type="paragraph" w:customStyle="1" w:styleId="F60B03D15E42427C866670434B1D0824">
    <w:name w:val="F60B03D15E42427C866670434B1D0824"/>
    <w:rsid w:val="00CF4348"/>
  </w:style>
  <w:style w:type="paragraph" w:customStyle="1" w:styleId="39E6E9022C5F42E7A5EF8B4B382F7F7F">
    <w:name w:val="39E6E9022C5F42E7A5EF8B4B382F7F7F"/>
    <w:rsid w:val="00CF4348"/>
  </w:style>
  <w:style w:type="paragraph" w:customStyle="1" w:styleId="7EE1ACB3E19D4905B955F3CC46E24447">
    <w:name w:val="7EE1ACB3E19D4905B955F3CC46E24447"/>
    <w:rsid w:val="00CF4348"/>
  </w:style>
  <w:style w:type="paragraph" w:customStyle="1" w:styleId="EDB5AEA66FB14B9BA99469BBB6596341">
    <w:name w:val="EDB5AEA66FB14B9BA99469BBB6596341"/>
    <w:rsid w:val="00CF4348"/>
  </w:style>
  <w:style w:type="paragraph" w:customStyle="1" w:styleId="DB419591DCCE4F40AEF18A609216870B">
    <w:name w:val="DB419591DCCE4F40AEF18A609216870B"/>
    <w:rsid w:val="00CF4348"/>
  </w:style>
  <w:style w:type="paragraph" w:customStyle="1" w:styleId="EE755B61C233408693EE33B415ECF27C">
    <w:name w:val="EE755B61C233408693EE33B415ECF27C"/>
    <w:rsid w:val="00CF4348"/>
  </w:style>
  <w:style w:type="paragraph" w:customStyle="1" w:styleId="FCA9FF0042C6416CAE4AF09C58F7A689">
    <w:name w:val="FCA9FF0042C6416CAE4AF09C58F7A689"/>
    <w:rsid w:val="00CF4348"/>
  </w:style>
  <w:style w:type="paragraph" w:customStyle="1" w:styleId="F6B56A90CF4F45CABAE7579559763223">
    <w:name w:val="F6B56A90CF4F45CABAE7579559763223"/>
    <w:rsid w:val="00CF4348"/>
  </w:style>
  <w:style w:type="paragraph" w:customStyle="1" w:styleId="3F0DC460350A440DAA1CF27DAD7C402E">
    <w:name w:val="3F0DC460350A440DAA1CF27DAD7C402E"/>
    <w:rsid w:val="00CF4348"/>
  </w:style>
  <w:style w:type="paragraph" w:customStyle="1" w:styleId="E662DFDB4C27431292D1A70B5F452D89">
    <w:name w:val="E662DFDB4C27431292D1A70B5F452D89"/>
    <w:rsid w:val="00CF4348"/>
  </w:style>
  <w:style w:type="paragraph" w:customStyle="1" w:styleId="ECAB8070D674424AAED656882B3D4A8C">
    <w:name w:val="ECAB8070D674424AAED656882B3D4A8C"/>
    <w:rsid w:val="00CF4348"/>
  </w:style>
  <w:style w:type="paragraph" w:customStyle="1" w:styleId="0FA28384201247B48D39C276F67A5B25">
    <w:name w:val="0FA28384201247B48D39C276F67A5B25"/>
    <w:rsid w:val="00CF4348"/>
  </w:style>
  <w:style w:type="paragraph" w:customStyle="1" w:styleId="F34B14DEDA3E45D58C684A94F25316E4">
    <w:name w:val="F34B14DEDA3E45D58C684A94F25316E4"/>
    <w:rsid w:val="00CF4348"/>
  </w:style>
  <w:style w:type="paragraph" w:customStyle="1" w:styleId="0BB8C2D8A65640EAA53B547B8FD98D19">
    <w:name w:val="0BB8C2D8A65640EAA53B547B8FD98D19"/>
    <w:rsid w:val="00CF4348"/>
  </w:style>
  <w:style w:type="paragraph" w:customStyle="1" w:styleId="C1DC713AEF374F60A4D99D60A8EEA7BA">
    <w:name w:val="C1DC713AEF374F60A4D99D60A8EEA7BA"/>
    <w:rsid w:val="00CF4348"/>
  </w:style>
  <w:style w:type="paragraph" w:customStyle="1" w:styleId="2E962E84FDA6430CBEA86545A2F6D21F">
    <w:name w:val="2E962E84FDA6430CBEA86545A2F6D21F"/>
    <w:rsid w:val="00CF4348"/>
  </w:style>
  <w:style w:type="paragraph" w:customStyle="1" w:styleId="5F5A243F3D1249A1AA2263670803BF28">
    <w:name w:val="5F5A243F3D1249A1AA2263670803BF28"/>
    <w:rsid w:val="00CF4348"/>
  </w:style>
  <w:style w:type="paragraph" w:customStyle="1" w:styleId="11880763D41B4731A7446BC50346B7B9">
    <w:name w:val="11880763D41B4731A7446BC50346B7B9"/>
    <w:rsid w:val="00CF4348"/>
  </w:style>
  <w:style w:type="paragraph" w:customStyle="1" w:styleId="A6BAC8C2E3D54A0A802D36ABCF81989E">
    <w:name w:val="A6BAC8C2E3D54A0A802D36ABCF81989E"/>
    <w:rsid w:val="007B6A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320 W Republican, Suite 207
Seattle, Washington 98119</CompanyAddress>
  <CompanyPhone>206 693 2390</CompanyPhone>
  <CompanyFax>866 220 0887</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7</TotalTime>
  <Pages>3</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 Quo Co.</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Erica Ingram</dc:creator>
  <cp:keywords/>
  <cp:lastModifiedBy>Erica Ingram</cp:lastModifiedBy>
  <cp:revision>20</cp:revision>
  <cp:lastPrinted>2006-08-01T17:47:00Z</cp:lastPrinted>
  <dcterms:created xsi:type="dcterms:W3CDTF">2018-09-07T05:32:00Z</dcterms:created>
  <dcterms:modified xsi:type="dcterms:W3CDTF">2019-06-12T04:18:00Z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