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B22F7D" w14:paraId="072AA204" w14:textId="77777777" w:rsidTr="00A253A9">
        <w:tc>
          <w:tcPr>
            <w:tcW w:w="5412" w:type="dxa"/>
            <w:tcMar>
              <w:left w:w="115" w:type="dxa"/>
              <w:right w:w="115" w:type="dxa"/>
            </w:tcMar>
          </w:tcPr>
          <w:sdt>
            <w:sdtPr>
              <w:alias w:val="Enter company name:"/>
              <w:tag w:val="Enter company name:"/>
              <w:id w:val="241333376"/>
              <w:placeholder>
                <w:docPart w:val="ECAB8070D674424AAED656882B3D4A8C"/>
              </w:placeholder>
              <w:dataBinding w:prefixMappings="xmlns:ns0='http://schemas.openxmlformats.org/officeDocument/2006/extended-properties'" w:xpath="/ns0:Properties[1]/ns0:Company[1]" w:storeItemID="{6668398D-A668-4E3E-A5EB-62B293D839F1}"/>
              <w15:appearance w15:val="hidden"/>
              <w:text w:multiLine="1"/>
            </w:sdtPr>
            <w:sdtEndPr/>
            <w:sdtContent>
              <w:p w14:paraId="5885A6FE" w14:textId="4E2F5A91" w:rsidR="00B22F7D" w:rsidRPr="00F35B85" w:rsidRDefault="004175B9" w:rsidP="00F35B85">
                <w:pPr>
                  <w:pStyle w:val="Heading1"/>
                </w:pPr>
                <w:r>
                  <w:t>A Quo Co.</w:t>
                </w:r>
              </w:p>
            </w:sdtContent>
          </w:sdt>
          <w:sdt>
            <w:sdtPr>
              <w:alias w:val="Enter company address:"/>
              <w:tag w:val="Enter company address:"/>
              <w:id w:val="241333393"/>
              <w:placeholder>
                <w:docPart w:val="F34B14DEDA3E45D58C684A94F25316E4"/>
              </w:placeholder>
              <w:dataBinding w:prefixMappings="xmlns:ns0='http://schemas.microsoft.com/office/2006/coverPageProps'" w:xpath="/ns0:CoverPageProperties[1]/ns0:CompanyAddress[1]" w:storeItemID="{55AF091B-3C7A-41E3-B477-F2FDAA23CFDA}"/>
              <w15:appearance w15:val="hidden"/>
              <w:text w:multiLine="1"/>
            </w:sdtPr>
            <w:sdtEndPr/>
            <w:sdtContent>
              <w:p w14:paraId="10A44F67" w14:textId="1B71B21B" w:rsidR="00B22F7D" w:rsidRDefault="00B22F7D" w:rsidP="00F8619B">
                <w:r>
                  <w:t>320 W Republican, Suite 207</w:t>
                </w:r>
                <w:r>
                  <w:br/>
                  <w:t>Seattle, Washington 98119</w:t>
                </w:r>
              </w:p>
            </w:sdtContent>
          </w:sdt>
          <w:p w14:paraId="0A86D3CD" w14:textId="531A4CA3" w:rsidR="00B22F7D" w:rsidRDefault="00F760D0" w:rsidP="00F8619B">
            <w:sdt>
              <w:sdtPr>
                <w:alias w:val="Phone:"/>
                <w:tag w:val="Phone:"/>
                <w:id w:val="-1328971750"/>
                <w:placeholder>
                  <w:docPart w:val="0BB8C2D8A65640EAA53B547B8FD98D19"/>
                </w:placeholder>
                <w:temporary/>
                <w:showingPlcHdr/>
                <w15:appearance w15:val="hidden"/>
              </w:sdtPr>
              <w:sdtEndPr/>
              <w:sdtContent>
                <w:r w:rsidR="00B22F7D">
                  <w:t>Phone</w:t>
                </w:r>
              </w:sdtContent>
            </w:sdt>
            <w:r w:rsidR="00B22F7D">
              <w:t xml:space="preserve">: </w:t>
            </w:r>
            <w:sdt>
              <w:sdtPr>
                <w:alias w:val="Enter company phone:"/>
                <w:tag w:val="Enter company phone:"/>
                <w:id w:val="241333419"/>
                <w:placeholder>
                  <w:docPart w:val="C1DC713AEF374F60A4D99D60A8EEA7BA"/>
                </w:placeholder>
                <w:dataBinding w:prefixMappings="xmlns:ns0='http://schemas.microsoft.com/office/2006/coverPageProps'" w:xpath="/ns0:CoverPageProperties[1]/ns0:CompanyPhone[1]" w:storeItemID="{55AF091B-3C7A-41E3-B477-F2FDAA23CFDA}"/>
                <w15:appearance w15:val="hidden"/>
                <w:text w:multiLine="1"/>
              </w:sdtPr>
              <w:sdtEndPr/>
              <w:sdtContent>
                <w:r w:rsidR="00A24A30">
                  <w:t>206 478 5028</w:t>
                </w:r>
              </w:sdtContent>
            </w:sdt>
          </w:p>
          <w:p w14:paraId="56B4DD56" w14:textId="77777777" w:rsidR="00B22F7D" w:rsidRDefault="00B22F7D" w:rsidP="00F8619B">
            <w:r>
              <w:t xml:space="preserve">inquiries@aquoco.co </w:t>
            </w:r>
          </w:p>
          <w:p w14:paraId="4448DDCD" w14:textId="77777777" w:rsidR="00B22F7D" w:rsidRDefault="00B22F7D" w:rsidP="00F8619B"/>
          <w:p w14:paraId="049AD659" w14:textId="77777777" w:rsidR="00B22F7D" w:rsidRDefault="000D394B" w:rsidP="00FA582A">
            <w:pPr>
              <w:rPr>
                <w:b/>
              </w:rPr>
            </w:pPr>
            <w:r w:rsidRPr="001F6C6A">
              <w:rPr>
                <w:b/>
              </w:rPr>
              <w:t>PAY YOUR BILL ONLINE AT PAYPAL HERE</w:t>
            </w:r>
          </w:p>
          <w:p w14:paraId="7178077B" w14:textId="00050B08" w:rsidR="00F760D0" w:rsidRPr="001F6C6A" w:rsidRDefault="00F760D0" w:rsidP="00FA582A">
            <w:pPr>
              <w:rPr>
                <w:b/>
              </w:rPr>
            </w:pPr>
            <w:r>
              <w:rPr>
                <w:b/>
              </w:rPr>
              <w:t>#PPB1#</w:t>
            </w:r>
          </w:p>
        </w:tc>
        <w:tc>
          <w:tcPr>
            <w:tcW w:w="5388" w:type="dxa"/>
            <w:tcMar>
              <w:left w:w="0" w:type="dxa"/>
              <w:right w:w="0" w:type="dxa"/>
            </w:tcMar>
          </w:tcPr>
          <w:p w14:paraId="0FBB4D29" w14:textId="6F3F54B0" w:rsidR="00B22F7D" w:rsidRDefault="00E65154" w:rsidP="00B22F7D">
            <w:pPr>
              <w:pStyle w:val="Heading2"/>
              <w:rPr>
                <w:rFonts w:ascii="Arial" w:hAnsi="Arial" w:cs="Arial"/>
                <w:b/>
                <w:color w:val="000000" w:themeColor="text1"/>
                <w:sz w:val="24"/>
                <w:szCs w:val="24"/>
              </w:rPr>
            </w:pPr>
            <w:r>
              <w:t>INVOICE</w:t>
            </w:r>
            <w:r w:rsidR="00B22F7D" w:rsidRPr="00B1432F">
              <w:t xml:space="preserve"> </w:t>
            </w:r>
            <w:r w:rsidR="00D52F15">
              <w:rPr>
                <w:rFonts w:ascii="Arial" w:hAnsi="Arial" w:cs="Arial"/>
                <w:b/>
                <w:color w:val="000000" w:themeColor="text1"/>
                <w:sz w:val="24"/>
                <w:szCs w:val="24"/>
              </w:rPr>
              <w:fldChar w:fldCharType="begin"/>
            </w:r>
            <w:r w:rsidR="00D52F15">
              <w:rPr>
                <w:rFonts w:ascii="Arial" w:hAnsi="Arial" w:cs="Arial"/>
                <w:b/>
                <w:color w:val="000000" w:themeColor="text1"/>
                <w:sz w:val="24"/>
                <w:szCs w:val="24"/>
              </w:rPr>
              <w:instrText xml:space="preserve"> MERGEFIELD  TRInvoiceCasesQInvoiceNo \* FirstCap  \* MERGEFORMAT </w:instrText>
            </w:r>
            <w:r w:rsidR="00D52F15">
              <w:rPr>
                <w:rFonts w:ascii="Arial" w:hAnsi="Arial" w:cs="Arial"/>
                <w:b/>
                <w:color w:val="000000" w:themeColor="text1"/>
                <w:sz w:val="24"/>
                <w:szCs w:val="24"/>
              </w:rPr>
              <w:fldChar w:fldCharType="separate"/>
            </w:r>
            <w:r w:rsidR="00D52F15">
              <w:rPr>
                <w:rFonts w:ascii="Arial" w:hAnsi="Arial" w:cs="Arial"/>
                <w:b/>
                <w:noProof/>
                <w:color w:val="000000" w:themeColor="text1"/>
                <w:sz w:val="24"/>
                <w:szCs w:val="24"/>
              </w:rPr>
              <w:t>«TRInvoiceCasesQInvoiceNo»</w:t>
            </w:r>
            <w:r w:rsidR="00D52F15">
              <w:rPr>
                <w:rFonts w:ascii="Arial" w:hAnsi="Arial" w:cs="Arial"/>
                <w:b/>
                <w:color w:val="000000" w:themeColor="text1"/>
                <w:sz w:val="24"/>
                <w:szCs w:val="24"/>
              </w:rPr>
              <w:fldChar w:fldCharType="end"/>
            </w:r>
          </w:p>
          <w:p w14:paraId="54A4785D" w14:textId="77777777" w:rsidR="0001699B" w:rsidRDefault="00F760D0" w:rsidP="0001699B">
            <w:pPr>
              <w:pStyle w:val="Title"/>
              <w:rPr>
                <w:rFonts w:ascii="Arial" w:hAnsi="Arial" w:cs="Arial"/>
                <w:b w:val="0"/>
                <w:color w:val="000000" w:themeColor="text1"/>
                <w:sz w:val="24"/>
                <w:szCs w:val="24"/>
              </w:rPr>
            </w:pPr>
            <w:sdt>
              <w:sdtPr>
                <w:alias w:val="Date:"/>
                <w:tag w:val="Date:"/>
                <w:id w:val="-14149049"/>
                <w:placeholder>
                  <w:docPart w:val="D5060BE49FC948F688A20D5CC1D3BF7B"/>
                </w:placeholder>
                <w:temporary/>
                <w:showingPlcHdr/>
              </w:sdtPr>
              <w:sdtEndPr/>
              <w:sdtContent>
                <w:r w:rsidR="0001699B">
                  <w:t>Date</w:t>
                </w:r>
              </w:sdtContent>
            </w:sdt>
            <w:r w:rsidR="0001699B">
              <w:t xml:space="preserve">: </w:t>
            </w:r>
            <w:r w:rsidR="0001699B">
              <w:rPr>
                <w:rFonts w:ascii="Arial" w:hAnsi="Arial" w:cs="Arial"/>
                <w:b w:val="0"/>
                <w:color w:val="000000" w:themeColor="text1"/>
                <w:sz w:val="24"/>
                <w:szCs w:val="24"/>
              </w:rPr>
              <w:fldChar w:fldCharType="begin"/>
            </w:r>
            <w:r w:rsidR="0001699B">
              <w:rPr>
                <w:rFonts w:ascii="Arial" w:hAnsi="Arial" w:cs="Arial"/>
                <w:b w:val="0"/>
                <w:color w:val="000000" w:themeColor="text1"/>
                <w:sz w:val="24"/>
                <w:szCs w:val="24"/>
              </w:rPr>
              <w:instrText xml:space="preserve"> MERGEFIELD InvoiceDate </w:instrText>
            </w:r>
            <w:r w:rsidR="0001699B">
              <w:rPr>
                <w:rFonts w:ascii="Arial" w:hAnsi="Arial" w:cs="Arial"/>
                <w:b w:val="0"/>
                <w:color w:val="000000" w:themeColor="text1"/>
                <w:sz w:val="24"/>
                <w:szCs w:val="24"/>
              </w:rPr>
              <w:fldChar w:fldCharType="separate"/>
            </w:r>
            <w:r w:rsidR="0001699B">
              <w:rPr>
                <w:rFonts w:ascii="Arial" w:hAnsi="Arial" w:cs="Arial"/>
                <w:b w:val="0"/>
                <w:noProof/>
                <w:color w:val="000000" w:themeColor="text1"/>
                <w:sz w:val="24"/>
                <w:szCs w:val="24"/>
              </w:rPr>
              <w:t>«InvoiceDate»</w:t>
            </w:r>
            <w:r w:rsidR="0001699B">
              <w:rPr>
                <w:rFonts w:ascii="Arial" w:hAnsi="Arial" w:cs="Arial"/>
                <w:b w:val="0"/>
                <w:color w:val="000000" w:themeColor="text1"/>
                <w:sz w:val="24"/>
                <w:szCs w:val="24"/>
              </w:rPr>
              <w:fldChar w:fldCharType="end"/>
            </w:r>
            <w:r w:rsidR="0001699B">
              <w:rPr>
                <w:rFonts w:ascii="Arial" w:hAnsi="Arial" w:cs="Arial"/>
                <w:b w:val="0"/>
                <w:color w:val="000000" w:themeColor="text1"/>
                <w:sz w:val="24"/>
                <w:szCs w:val="24"/>
              </w:rPr>
              <w:t xml:space="preserve"> |  </w:t>
            </w:r>
            <w:r w:rsidR="0001699B">
              <w:t xml:space="preserve">DuE DATE: </w:t>
            </w:r>
            <w:r w:rsidR="0001699B">
              <w:rPr>
                <w:rFonts w:ascii="Arial" w:hAnsi="Arial" w:cs="Arial"/>
                <w:b w:val="0"/>
                <w:color w:val="000000" w:themeColor="text1"/>
                <w:sz w:val="24"/>
                <w:szCs w:val="24"/>
              </w:rPr>
              <w:fldChar w:fldCharType="begin"/>
            </w:r>
            <w:r w:rsidR="0001699B">
              <w:rPr>
                <w:rFonts w:ascii="Arial" w:hAnsi="Arial" w:cs="Arial"/>
                <w:b w:val="0"/>
                <w:color w:val="000000" w:themeColor="text1"/>
                <w:sz w:val="24"/>
                <w:szCs w:val="24"/>
              </w:rPr>
              <w:instrText xml:space="preserve"> MERGEFIELD  TRInvoiceCasesQDueDate </w:instrText>
            </w:r>
            <w:r w:rsidR="0001699B">
              <w:rPr>
                <w:rFonts w:ascii="Arial" w:hAnsi="Arial" w:cs="Arial"/>
                <w:b w:val="0"/>
                <w:color w:val="000000" w:themeColor="text1"/>
                <w:sz w:val="24"/>
                <w:szCs w:val="24"/>
              </w:rPr>
              <w:fldChar w:fldCharType="separate"/>
            </w:r>
            <w:r w:rsidR="0001699B">
              <w:rPr>
                <w:rFonts w:ascii="Arial" w:hAnsi="Arial" w:cs="Arial"/>
                <w:b w:val="0"/>
                <w:noProof/>
                <w:color w:val="000000" w:themeColor="text1"/>
                <w:sz w:val="24"/>
                <w:szCs w:val="24"/>
              </w:rPr>
              <w:t>«TRInvoiceCasesQDueDate»</w:t>
            </w:r>
            <w:r w:rsidR="0001699B">
              <w:rPr>
                <w:rFonts w:ascii="Arial" w:hAnsi="Arial" w:cs="Arial"/>
                <w:b w:val="0"/>
                <w:color w:val="000000" w:themeColor="text1"/>
                <w:sz w:val="24"/>
                <w:szCs w:val="24"/>
              </w:rPr>
              <w:fldChar w:fldCharType="end"/>
            </w:r>
          </w:p>
          <w:p w14:paraId="51819FF8" w14:textId="77777777" w:rsidR="00B22F7D" w:rsidRPr="00B1432F" w:rsidRDefault="00F760D0" w:rsidP="00B22F7D">
            <w:pPr>
              <w:pStyle w:val="Heading3"/>
            </w:pPr>
            <w:sdt>
              <w:sdtPr>
                <w:alias w:val="To:"/>
                <w:tag w:val="To:"/>
                <w:id w:val="-1751190371"/>
                <w:placeholder>
                  <w:docPart w:val="11880763D41B4731A7446BC50346B7B9"/>
                </w:placeholder>
                <w:temporary/>
                <w:showingPlcHdr/>
                <w15:appearance w15:val="hidden"/>
              </w:sdtPr>
              <w:sdtEndPr/>
              <w:sdtContent>
                <w:r w:rsidR="00B22F7D" w:rsidRPr="00B1432F">
                  <w:t>To:</w:t>
                </w:r>
              </w:sdtContent>
            </w:sdt>
          </w:p>
          <w:p w14:paraId="74E2C582" w14:textId="7777777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FirstName \* FirstCap  \* MERGEFORMAT </w:instrText>
            </w:r>
            <w:r>
              <w:rPr>
                <w:rFonts w:ascii="Arial" w:hAnsi="Arial" w:cs="Arial"/>
                <w:b/>
                <w:color w:val="000000" w:themeColor="text1"/>
              </w:rPr>
              <w:fldChar w:fldCharType="separate"/>
            </w:r>
            <w:r>
              <w:rPr>
                <w:rFonts w:ascii="Arial" w:hAnsi="Arial" w:cs="Arial"/>
                <w:b/>
                <w:noProof/>
                <w:color w:val="000000" w:themeColor="text1"/>
              </w:rPr>
              <w:t>«FirstName»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LastName \* FirstCap  \* MERGEFORMAT </w:instrText>
            </w:r>
            <w:r>
              <w:rPr>
                <w:rFonts w:ascii="Arial" w:hAnsi="Arial" w:cs="Arial"/>
                <w:b/>
                <w:color w:val="000000" w:themeColor="text1"/>
              </w:rPr>
              <w:fldChar w:fldCharType="separate"/>
            </w:r>
            <w:r>
              <w:rPr>
                <w:rFonts w:ascii="Arial" w:hAnsi="Arial" w:cs="Arial"/>
                <w:b/>
                <w:noProof/>
                <w:color w:val="000000" w:themeColor="text1"/>
              </w:rPr>
              <w:t>«LastName»</w:t>
            </w:r>
            <w:r>
              <w:rPr>
                <w:rFonts w:ascii="Arial" w:hAnsi="Arial" w:cs="Arial"/>
                <w:b/>
                <w:color w:val="000000" w:themeColor="text1"/>
              </w:rPr>
              <w:fldChar w:fldCharType="end"/>
            </w:r>
          </w:p>
          <w:p w14:paraId="3ABFF2F4" w14:textId="77777777"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Company \* FirstCap  \* MERGEFORMAT </w:instrText>
            </w:r>
            <w:r>
              <w:rPr>
                <w:rFonts w:ascii="Arial" w:hAnsi="Arial" w:cs="Arial"/>
                <w:b/>
                <w:color w:val="000000" w:themeColor="text1"/>
              </w:rPr>
              <w:fldChar w:fldCharType="separate"/>
            </w:r>
            <w:r>
              <w:rPr>
                <w:rFonts w:ascii="Arial" w:hAnsi="Arial" w:cs="Arial"/>
                <w:b/>
                <w:noProof/>
                <w:color w:val="000000" w:themeColor="text1"/>
              </w:rPr>
              <w:t>«Company»</w:t>
            </w:r>
            <w:r>
              <w:rPr>
                <w:rFonts w:ascii="Arial" w:hAnsi="Arial" w:cs="Arial"/>
                <w:b/>
                <w:color w:val="000000" w:themeColor="text1"/>
              </w:rPr>
              <w:fldChar w:fldCharType="end"/>
            </w:r>
          </w:p>
          <w:p w14:paraId="70D855AD" w14:textId="7777777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Address \* FirstCap  \* MERGEFORMAT </w:instrText>
            </w:r>
            <w:r>
              <w:rPr>
                <w:rFonts w:ascii="Arial" w:hAnsi="Arial" w:cs="Arial"/>
                <w:b/>
                <w:color w:val="000000" w:themeColor="text1"/>
              </w:rPr>
              <w:fldChar w:fldCharType="separate"/>
            </w:r>
            <w:r>
              <w:rPr>
                <w:rFonts w:ascii="Arial" w:hAnsi="Arial" w:cs="Arial"/>
                <w:b/>
                <w:noProof/>
                <w:color w:val="000000" w:themeColor="text1"/>
              </w:rPr>
              <w:t>«Address»</w:t>
            </w:r>
            <w:r>
              <w:rPr>
                <w:rFonts w:ascii="Arial" w:hAnsi="Arial" w:cs="Arial"/>
                <w:b/>
                <w:color w:val="000000" w:themeColor="text1"/>
              </w:rPr>
              <w:fldChar w:fldCharType="end"/>
            </w:r>
          </w:p>
          <w:p w14:paraId="365BC24A" w14:textId="77777777"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City \* FirstCap  \* MERGEFORMAT </w:instrText>
            </w:r>
            <w:r>
              <w:rPr>
                <w:rFonts w:ascii="Arial" w:hAnsi="Arial" w:cs="Arial"/>
                <w:b/>
                <w:color w:val="000000" w:themeColor="text1"/>
              </w:rPr>
              <w:fldChar w:fldCharType="separate"/>
            </w:r>
            <w:r>
              <w:rPr>
                <w:rFonts w:ascii="Arial" w:hAnsi="Arial" w:cs="Arial"/>
                <w:b/>
                <w:noProof/>
                <w:color w:val="000000" w:themeColor="text1"/>
              </w:rPr>
              <w:t>«City»</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State \* Upper  \* MERGEFORMAT </w:instrText>
            </w:r>
            <w:r>
              <w:rPr>
                <w:rFonts w:ascii="Arial" w:hAnsi="Arial" w:cs="Arial"/>
                <w:b/>
                <w:color w:val="000000" w:themeColor="text1"/>
              </w:rPr>
              <w:fldChar w:fldCharType="separate"/>
            </w:r>
            <w:r>
              <w:rPr>
                <w:rFonts w:ascii="Arial" w:hAnsi="Arial" w:cs="Arial"/>
                <w:b/>
                <w:noProof/>
                <w:color w:val="000000" w:themeColor="text1"/>
              </w:rPr>
              <w:t>«STATE»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ZIP \* FirstCap  \* MERGEFORMAT </w:instrText>
            </w:r>
            <w:r>
              <w:rPr>
                <w:rFonts w:ascii="Arial" w:hAnsi="Arial" w:cs="Arial"/>
                <w:b/>
                <w:color w:val="000000" w:themeColor="text1"/>
              </w:rPr>
              <w:fldChar w:fldCharType="separate"/>
            </w:r>
            <w:r>
              <w:rPr>
                <w:rFonts w:ascii="Arial" w:hAnsi="Arial" w:cs="Arial"/>
                <w:b/>
                <w:noProof/>
                <w:color w:val="000000" w:themeColor="text1"/>
              </w:rPr>
              <w:t>«ZIP»</w:t>
            </w:r>
            <w:r>
              <w:rPr>
                <w:rFonts w:ascii="Arial" w:hAnsi="Arial" w:cs="Arial"/>
                <w:b/>
                <w:color w:val="000000" w:themeColor="text1"/>
              </w:rPr>
              <w:fldChar w:fldCharType="end"/>
            </w:r>
          </w:p>
          <w:p w14:paraId="436B51B7" w14:textId="0F796B2B" w:rsidR="00B22F7D" w:rsidRDefault="004A19D9" w:rsidP="00B22F7D">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TRInvoiceCasesQNotes \* FirstCap  \* MERGEFORMAT </w:instrText>
            </w:r>
            <w:r>
              <w:rPr>
                <w:rFonts w:ascii="Arial" w:hAnsi="Arial" w:cs="Arial"/>
                <w:b w:val="0"/>
                <w:color w:val="000000" w:themeColor="text1"/>
              </w:rPr>
              <w:fldChar w:fldCharType="separate"/>
            </w:r>
            <w:r>
              <w:rPr>
                <w:rFonts w:ascii="Arial" w:hAnsi="Arial" w:cs="Arial"/>
                <w:b w:val="0"/>
                <w:noProof/>
                <w:color w:val="000000" w:themeColor="text1"/>
              </w:rPr>
              <w:t>«TRInvoiceCasesQNotes»</w:t>
            </w:r>
            <w:r>
              <w:rPr>
                <w:rFonts w:ascii="Arial" w:hAnsi="Arial" w:cs="Arial"/>
                <w:b w:val="0"/>
                <w:color w:val="000000" w:themeColor="text1"/>
              </w:rPr>
              <w:fldChar w:fldCharType="end"/>
            </w:r>
          </w:p>
        </w:tc>
      </w:tr>
    </w:tbl>
    <w:p w14:paraId="529150FD"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35"/>
        <w:gridCol w:w="6120"/>
        <w:gridCol w:w="1530"/>
        <w:gridCol w:w="1705"/>
      </w:tblGrid>
      <w:tr w:rsidR="000B17E1" w14:paraId="7FAB3999" w14:textId="77777777" w:rsidTr="001025F8">
        <w:trPr>
          <w:tblHeader/>
        </w:trPr>
        <w:tc>
          <w:tcPr>
            <w:tcW w:w="1435" w:type="dxa"/>
          </w:tcPr>
          <w:p w14:paraId="2BDCD360" w14:textId="77777777" w:rsidR="000B17E1" w:rsidRPr="00B81888" w:rsidRDefault="00F760D0"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EndPr/>
              <w:sdtContent>
                <w:r w:rsidR="00710955" w:rsidRPr="00B81888">
                  <w:rPr>
                    <w:b w:val="0"/>
                  </w:rPr>
                  <w:t>QUANTITY</w:t>
                </w:r>
              </w:sdtContent>
            </w:sdt>
          </w:p>
        </w:tc>
        <w:tc>
          <w:tcPr>
            <w:tcW w:w="6120" w:type="dxa"/>
          </w:tcPr>
          <w:p w14:paraId="51A5DF11" w14:textId="77777777" w:rsidR="000B17E1" w:rsidRDefault="00F760D0" w:rsidP="00B62E08">
            <w:pPr>
              <w:pStyle w:val="Heading4"/>
            </w:pPr>
            <w:sdt>
              <w:sdtPr>
                <w:alias w:val="Description:"/>
                <w:tag w:val="Description:"/>
                <w:id w:val="248772286"/>
                <w:placeholder>
                  <w:docPart w:val="0532A0535300418A81F6A752EF2C724D"/>
                </w:placeholder>
                <w:temporary/>
                <w:showingPlcHdr/>
                <w15:appearance w15:val="hidden"/>
              </w:sdtPr>
              <w:sdtEndPr/>
              <w:sdtContent>
                <w:r w:rsidR="00710955">
                  <w:t>DESCRIPTION</w:t>
                </w:r>
              </w:sdtContent>
            </w:sdt>
          </w:p>
        </w:tc>
        <w:tc>
          <w:tcPr>
            <w:tcW w:w="1530" w:type="dxa"/>
          </w:tcPr>
          <w:p w14:paraId="636B7D2B" w14:textId="77777777" w:rsidR="000B17E1" w:rsidRPr="00B81888" w:rsidRDefault="00F760D0"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End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EndPr/>
              <w:sdtContent>
                <w:r w:rsidR="00710955" w:rsidRPr="00B81888">
                  <w:rPr>
                    <w:b w:val="0"/>
                  </w:rPr>
                  <w:t>TOTAL</w:t>
                </w:r>
              </w:sdtContent>
            </w:sdt>
          </w:p>
        </w:tc>
      </w:tr>
      <w:tr w:rsidR="00B402FA" w14:paraId="2FED0B41" w14:textId="77777777" w:rsidTr="001025F8">
        <w:tc>
          <w:tcPr>
            <w:tcW w:w="1435" w:type="dxa"/>
          </w:tcPr>
          <w:p w14:paraId="66CDAF38" w14:textId="65EBACA5" w:rsidR="00B402FA" w:rsidRPr="00B81888" w:rsidRDefault="00B402FA" w:rsidP="00B402FA">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77A0B3FA" w14:textId="720F3EA1" w:rsidR="00B402FA" w:rsidRPr="00B81888" w:rsidRDefault="00B402FA" w:rsidP="00B402FA">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15FF1959" w14:textId="624F7EFA" w:rsidR="00B402FA" w:rsidRPr="00B81888" w:rsidRDefault="00B402FA" w:rsidP="00B402FA">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67C1CB5" w14:textId="77777777" w:rsidR="00B402FA" w:rsidRPr="00B81888" w:rsidRDefault="00B402FA" w:rsidP="00B402FA">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1266407F" w14:textId="77777777" w:rsidR="00B402FA" w:rsidRPr="00B81888" w:rsidRDefault="00B402FA" w:rsidP="00B402FA">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50DA1B12" w14:textId="6627595B" w:rsidR="00B402FA" w:rsidRPr="00B81888" w:rsidRDefault="00B402FA" w:rsidP="00B402FA">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7BC7F54B" w14:textId="33BDFCFD" w:rsidR="00B402FA" w:rsidRPr="00B81888" w:rsidRDefault="00B402FA" w:rsidP="00B402FA">
            <w:pPr>
              <w:rPr>
                <w:rFonts w:ascii="Arial" w:hAnsi="Arial" w:cs="Arial"/>
                <w:b/>
                <w:color w:val="000000" w:themeColor="text1"/>
              </w:rPr>
            </w:pPr>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2BDA3121"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8CBDD14" w14:textId="28BB8942"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2874A5B0" w14:textId="77777777" w:rsidTr="001025F8">
        <w:tc>
          <w:tcPr>
            <w:tcW w:w="1435" w:type="dxa"/>
          </w:tcPr>
          <w:p w14:paraId="33D57EED" w14:textId="7DB712AB"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7E364BEA"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040B49C5"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4019C47C"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793B28C"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3835751C"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0731A6C" w14:textId="75DA7B40"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7AC97048" w14:textId="63B5EB75"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CE56C33" w14:textId="65A23787"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05ED63DB" w14:textId="77777777" w:rsidTr="001025F8">
        <w:tc>
          <w:tcPr>
            <w:tcW w:w="1435" w:type="dxa"/>
          </w:tcPr>
          <w:p w14:paraId="1E051D84" w14:textId="4A8932FE"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272B2283"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CD7CFCF"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E4C1855"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084E5072"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3F70D78B"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454A1CDB" w14:textId="6709B6D3"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741D779" w14:textId="1B632C2E"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3F41599" w14:textId="674C7966"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57DF0B29" w14:textId="77777777" w:rsidTr="001025F8">
        <w:tc>
          <w:tcPr>
            <w:tcW w:w="1435" w:type="dxa"/>
          </w:tcPr>
          <w:p w14:paraId="7F1C70CB" w14:textId="1A3ED274"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19C8DCD4"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49CC6697"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418883D3"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2D360EBE"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0DE067BE"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01200A58" w14:textId="74F899E5"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5398957" w14:textId="225DC97E"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B56B15D" w14:textId="55FD37B0"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47236A72" w14:textId="77777777" w:rsidTr="001025F8">
        <w:tc>
          <w:tcPr>
            <w:tcW w:w="1435" w:type="dxa"/>
          </w:tcPr>
          <w:p w14:paraId="22BBFD96" w14:textId="15F0E1C7"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384D949A"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34AA965"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2514C2D"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73E434EF"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4CFA5D2"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0FC273B" w14:textId="7D191977" w:rsidR="00B402FA" w:rsidRPr="009C4DBD" w:rsidRDefault="00B402FA" w:rsidP="00B402FA">
            <w:r>
              <w:rPr>
                <w:rFonts w:ascii="Arial" w:hAnsi="Arial" w:cs="Arial"/>
                <w:b/>
                <w:color w:val="000000" w:themeColor="text1"/>
              </w:rPr>
              <w:lastRenderedPageBreak/>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0479BDB5" w14:textId="1993BE05" w:rsidR="00B402FA" w:rsidRPr="00B81888" w:rsidRDefault="00B402FA" w:rsidP="00B402FA">
            <w:pPr>
              <w:jc w:val="right"/>
            </w:pPr>
            <w:r>
              <w:rPr>
                <w:rFonts w:ascii="Arial" w:hAnsi="Arial" w:cs="Arial"/>
                <w:color w:val="000000" w:themeColor="text1"/>
              </w:rPr>
              <w:lastRenderedPageBreak/>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D6F6FDE" w14:textId="57840D3A"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0AF30044" w14:textId="77777777" w:rsidTr="001025F8">
        <w:tc>
          <w:tcPr>
            <w:tcW w:w="1435" w:type="dxa"/>
          </w:tcPr>
          <w:p w14:paraId="34B7663D" w14:textId="65EE6201"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01698D88"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496752D4"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BE1603E"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035E591"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EB4CA9D"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7ADA0F4B" w14:textId="18CDA1D5"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1A89A7FC" w14:textId="4433AEDA"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DFE2C37" w14:textId="42733909"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7D6D4FD6" w14:textId="77777777" w:rsidTr="001025F8">
        <w:tc>
          <w:tcPr>
            <w:tcW w:w="1435" w:type="dxa"/>
          </w:tcPr>
          <w:p w14:paraId="275DF2B7" w14:textId="26C29C0B"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14B3F465"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56B37718"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DECBA99"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DBF421E"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6D585E20"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5A35314B" w14:textId="721FDAAC"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5B0E9C8" w14:textId="546FD74B"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F0567D6" w14:textId="4E211804"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017D035F" w14:textId="77777777" w:rsidTr="001025F8">
        <w:tc>
          <w:tcPr>
            <w:tcW w:w="1435" w:type="dxa"/>
          </w:tcPr>
          <w:p w14:paraId="659CAF70" w14:textId="7631A6A8"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7098E510"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498828F"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9D58994"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700BE69A"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39A9B1B"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47034EB4" w14:textId="2D3D29B6"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64EF2242" w14:textId="597266AE"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5023A22" w14:textId="0CDF4C9A"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B402FA" w14:paraId="5A4E709D" w14:textId="77777777" w:rsidTr="001025F8">
        <w:tc>
          <w:tcPr>
            <w:tcW w:w="1435" w:type="dxa"/>
          </w:tcPr>
          <w:p w14:paraId="33F6FEE5" w14:textId="4C1BE68D" w:rsidR="00B402FA" w:rsidRPr="00B81888" w:rsidRDefault="00B402FA" w:rsidP="00B402FA">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separate"/>
            </w:r>
            <w:r>
              <w:rPr>
                <w:rFonts w:ascii="Arial" w:hAnsi="Arial" w:cs="Arial"/>
                <w:noProof/>
                <w:color w:val="000000" w:themeColor="text1"/>
              </w:rPr>
              <w:t>«Next Record»</w:t>
            </w:r>
            <w:r>
              <w:rPr>
                <w:rFonts w:ascii="Arial" w:hAnsi="Arial" w:cs="Arial"/>
                <w:color w:val="000000" w:themeColor="text1"/>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Quantity </w:instrText>
            </w:r>
            <w:r>
              <w:rPr>
                <w:rFonts w:ascii="Arial" w:hAnsi="Arial" w:cs="Arial"/>
                <w:color w:val="000000" w:themeColor="text1"/>
              </w:rPr>
              <w:fldChar w:fldCharType="separate"/>
            </w:r>
            <w:r>
              <w:rPr>
                <w:rFonts w:ascii="Arial" w:hAnsi="Arial" w:cs="Arial"/>
                <w:noProof/>
                <w:color w:val="000000" w:themeColor="text1"/>
              </w:rPr>
              <w:t>«Quantity»</w:t>
            </w:r>
            <w:r>
              <w:rPr>
                <w:rFonts w:ascii="Arial" w:hAnsi="Arial" w:cs="Arial"/>
                <w:color w:val="000000" w:themeColor="text1"/>
              </w:rPr>
              <w:fldChar w:fldCharType="end"/>
            </w:r>
          </w:p>
        </w:tc>
        <w:tc>
          <w:tcPr>
            <w:tcW w:w="6120" w:type="dxa"/>
          </w:tcPr>
          <w:p w14:paraId="78954301" w14:textId="77777777" w:rsidR="00B402FA" w:rsidRDefault="00B402FA" w:rsidP="00B402FA">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13876E6" w14:textId="77777777" w:rsidR="00B402FA" w:rsidRDefault="00B402FA" w:rsidP="00B402FA">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E362102"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3D9D2032" w14:textId="77777777" w:rsidR="00B402FA" w:rsidRDefault="00B402FA" w:rsidP="00B402FA">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FE8E92B" w14:textId="77777777" w:rsidR="00B402FA" w:rsidRDefault="00B402FA" w:rsidP="00B402FA">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59D778D" w14:textId="3545E9A5" w:rsidR="00B402FA" w:rsidRPr="009C4DBD" w:rsidRDefault="00B402FA" w:rsidP="00B402FA">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250031D5" w14:textId="1414B919"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3846CCB" w14:textId="7C2F0499" w:rsidR="00B402FA" w:rsidRPr="00B81888" w:rsidRDefault="00B402FA" w:rsidP="00B402FA">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175B9" w14:paraId="7907BA75" w14:textId="77777777" w:rsidTr="004175B9">
        <w:trPr>
          <w:trHeight w:val="1459"/>
        </w:trPr>
        <w:tc>
          <w:tcPr>
            <w:tcW w:w="1435" w:type="dxa"/>
          </w:tcPr>
          <w:p w14:paraId="0E431676" w14:textId="43F88960" w:rsidR="004175B9" w:rsidRPr="00B81888" w:rsidRDefault="004175B9" w:rsidP="004175B9"/>
        </w:tc>
        <w:tc>
          <w:tcPr>
            <w:tcW w:w="6120" w:type="dxa"/>
          </w:tcPr>
          <w:p w14:paraId="0F776F97" w14:textId="77777777" w:rsidR="004175B9" w:rsidRDefault="004175B9" w:rsidP="004175B9">
            <w:pPr>
              <w:jc w:val="right"/>
              <w:rPr>
                <w:rFonts w:ascii="Arial" w:hAnsi="Arial" w:cs="Arial"/>
                <w:color w:val="000000" w:themeColor="text1"/>
              </w:rPr>
            </w:pPr>
            <w:r>
              <w:rPr>
                <w:rFonts w:ascii="Arial" w:hAnsi="Arial" w:cs="Arial"/>
                <w:color w:val="000000" w:themeColor="text1"/>
              </w:rPr>
              <w:t xml:space="preserve">Payment Made: </w:t>
            </w:r>
          </w:p>
          <w:p w14:paraId="7400A5D4" w14:textId="77777777" w:rsidR="004175B9" w:rsidRDefault="004175B9" w:rsidP="004175B9">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57E6BC23" w14:textId="77777777" w:rsidR="004175B9" w:rsidRDefault="004175B9" w:rsidP="004175B9">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49CC69F3" w14:textId="77777777" w:rsidR="004175B9" w:rsidRDefault="004175B9" w:rsidP="004175B9">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420963F2" w14:textId="77777777" w:rsidR="004175B9" w:rsidRDefault="004175B9" w:rsidP="004175B9">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3EC15960" w14:textId="7D4C1E7E" w:rsidR="004175B9" w:rsidRPr="009C4DBD" w:rsidRDefault="004175B9" w:rsidP="004175B9">
            <w:pPr>
              <w:jc w:val="right"/>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tc>
        <w:tc>
          <w:tcPr>
            <w:tcW w:w="1530" w:type="dxa"/>
          </w:tcPr>
          <w:p w14:paraId="22A41B33" w14:textId="77777777" w:rsidR="004175B9" w:rsidRDefault="004175B9" w:rsidP="004175B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0CB425CF" w14:textId="77777777" w:rsidR="004175B9" w:rsidRDefault="004175B9" w:rsidP="004175B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761B251A" w14:textId="77777777" w:rsidR="004175B9" w:rsidRDefault="004175B9" w:rsidP="004175B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0A6B4B69" w14:textId="77777777" w:rsidR="004175B9" w:rsidRDefault="004175B9" w:rsidP="004175B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5138C373" w14:textId="77777777" w:rsidR="004175B9" w:rsidRDefault="004175B9" w:rsidP="004175B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1A8E8DAC" w14:textId="09AEF77C" w:rsidR="004175B9" w:rsidRPr="00B81888" w:rsidRDefault="004175B9" w:rsidP="004175B9">
            <w:pPr>
              <w:jc w:val="right"/>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tc>
        <w:tc>
          <w:tcPr>
            <w:tcW w:w="1705" w:type="dxa"/>
          </w:tcPr>
          <w:p w14:paraId="69DDB222" w14:textId="18590852" w:rsidR="004175B9" w:rsidRPr="00B81888" w:rsidRDefault="004175B9" w:rsidP="004175B9">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04E2AEBA" w14:textId="77777777" w:rsidTr="009A090A">
        <w:trPr>
          <w:trHeight w:val="144"/>
        </w:trPr>
        <w:sdt>
          <w:sdt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Default="004F72C5" w:rsidP="008A78EB">
                <w:pPr>
                  <w:pStyle w:val="Heading5"/>
                </w:pPr>
                <w:r>
                  <w:t>TOTAL DUE</w:t>
                </w:r>
              </w:p>
            </w:tc>
          </w:sdtContent>
        </w:sdt>
        <w:tc>
          <w:tcPr>
            <w:tcW w:w="1711" w:type="dxa"/>
          </w:tcPr>
          <w:p w14:paraId="1FFB4069" w14:textId="03A698FF" w:rsidR="004F72C5" w:rsidRPr="002E3D51" w:rsidRDefault="00A053D4" w:rsidP="009A090A">
            <w:pPr>
              <w:jc w:val="right"/>
            </w:pPr>
            <w:r>
              <w:fldChar w:fldCharType="begin"/>
            </w:r>
            <w:r>
              <w:instrText xml:space="preserve"> =sum(ABOVE) \# "$#,##0.00;($#,##0.00)" </w:instrText>
            </w:r>
            <w:r>
              <w:fldChar w:fldCharType="separate"/>
            </w:r>
            <w:r>
              <w:rPr>
                <w:noProof/>
              </w:rPr>
              <w:t>$   0.00</w:t>
            </w:r>
            <w:r>
              <w:fldChar w:fldCharType="end"/>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52B91BB5" w14:textId="77777777" w:rsidTr="00362932">
        <w:tc>
          <w:tcPr>
            <w:tcW w:w="10790" w:type="dxa"/>
            <w:tcMar>
              <w:top w:w="288" w:type="dxa"/>
              <w:bottom w:w="115" w:type="dxa"/>
            </w:tcMar>
          </w:tcPr>
          <w:p w14:paraId="7FFA7874" w14:textId="69139C59" w:rsidR="00145BC0" w:rsidRPr="000D394B" w:rsidRDefault="00B22F7D" w:rsidP="000D394B">
            <w:pPr>
              <w:pStyle w:val="Heading3"/>
              <w:jc w:val="right"/>
              <w:outlineLvl w:val="2"/>
            </w:pPr>
            <w:r>
              <w:rPr>
                <w:szCs w:val="22"/>
              </w:rPr>
              <w:t>What happens next?</w:t>
            </w:r>
            <w:r w:rsidR="000D394B">
              <w:rPr>
                <w:szCs w:val="22"/>
              </w:rPr>
              <w:t xml:space="preserve">                                                                                    </w:t>
            </w:r>
            <w:r w:rsidR="000D394B">
              <w:t>PAY YOUR BILL ONLINE AT PAYPAL HERE</w:t>
            </w:r>
          </w:p>
          <w:p w14:paraId="46EC0475" w14:textId="7B0DEF9C" w:rsidR="00145BC0" w:rsidRPr="00E65154" w:rsidRDefault="00F760D0" w:rsidP="00F760D0">
            <w:pPr>
              <w:jc w:val="right"/>
              <w:rPr>
                <w:sz w:val="22"/>
                <w:szCs w:val="22"/>
              </w:rPr>
            </w:pPr>
            <w:bookmarkStart w:id="0" w:name="_GoBack"/>
            <w:r>
              <w:rPr>
                <w:b/>
              </w:rPr>
              <w:t>#PPB</w:t>
            </w:r>
            <w:r>
              <w:rPr>
                <w:b/>
              </w:rPr>
              <w:t>2</w:t>
            </w:r>
            <w:r>
              <w:rPr>
                <w:b/>
              </w:rPr>
              <w:t>#</w:t>
            </w:r>
          </w:p>
          <w:bookmarkEnd w:id="0"/>
          <w:p w14:paraId="37889F55" w14:textId="2D924923" w:rsidR="00A91717" w:rsidRPr="00E65154" w:rsidRDefault="00E65154" w:rsidP="00E65154">
            <w:pPr>
              <w:pStyle w:val="Heading1"/>
              <w:spacing w:line="276" w:lineRule="auto"/>
              <w:outlineLvl w:val="0"/>
              <w:rPr>
                <w:sz w:val="22"/>
                <w:szCs w:val="22"/>
              </w:rPr>
            </w:pPr>
            <w:r w:rsidRPr="00E65154">
              <w:rPr>
                <w:rFonts w:eastAsiaTheme="minorEastAsia" w:cstheme="minorHAnsi"/>
                <w:b w:val="0"/>
                <w:spacing w:val="0"/>
                <w:sz w:val="22"/>
                <w:szCs w:val="22"/>
              </w:rPr>
              <w:lastRenderedPageBreak/>
              <w:t>This is an invoice for deposit.  The deposit amount has been calculated as 100 percent of the estimated cost of the transcript.  The balance remaining will be due/refunded upon completion of the transcript after a final page count has been determined.</w:t>
            </w:r>
          </w:p>
          <w:p w14:paraId="5ACC52E2" w14:textId="77777777" w:rsidR="00E65154" w:rsidRPr="00E65154" w:rsidRDefault="00E65154" w:rsidP="00E65154">
            <w:pPr>
              <w:spacing w:line="276" w:lineRule="auto"/>
              <w:rPr>
                <w:sz w:val="22"/>
                <w:szCs w:val="22"/>
              </w:rPr>
            </w:pPr>
          </w:p>
          <w:p w14:paraId="5E33D4F9" w14:textId="77777777" w:rsidR="00E65154" w:rsidRPr="00E65154" w:rsidRDefault="00E65154" w:rsidP="00E65154">
            <w:pPr>
              <w:spacing w:line="276" w:lineRule="auto"/>
              <w:rPr>
                <w:sz w:val="22"/>
                <w:szCs w:val="22"/>
              </w:rPr>
            </w:pPr>
            <w:r w:rsidRPr="00E65154">
              <w:rPr>
                <w:sz w:val="22"/>
                <w:szCs w:val="22"/>
              </w:rPr>
              <w:t xml:space="preserve">Once both audio and a deposit has been received, the turnaround time will begin.  We will complete the transcript.  After transcript completion and final payment, the transcript will be filed as well as e-mailed to you in Word and PDF versions.  </w:t>
            </w:r>
          </w:p>
          <w:p w14:paraId="057E39FD" w14:textId="77777777" w:rsidR="00E65154" w:rsidRPr="00E65154" w:rsidRDefault="00E65154" w:rsidP="00E65154">
            <w:pPr>
              <w:spacing w:line="276" w:lineRule="auto"/>
              <w:rPr>
                <w:sz w:val="22"/>
                <w:szCs w:val="22"/>
              </w:rPr>
            </w:pPr>
          </w:p>
          <w:p w14:paraId="5683571B" w14:textId="77777777" w:rsidR="00E65154" w:rsidRPr="00E65154" w:rsidRDefault="00E65154" w:rsidP="00E65154">
            <w:pPr>
              <w:spacing w:line="276" w:lineRule="auto"/>
              <w:rPr>
                <w:sz w:val="22"/>
                <w:szCs w:val="22"/>
              </w:rPr>
            </w:pPr>
            <w:r w:rsidRPr="00E65154">
              <w:rPr>
                <w:sz w:val="22"/>
                <w:szCs w:val="22"/>
              </w:rPr>
              <w:t>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p>
          <w:p w14:paraId="07B1897E" w14:textId="77777777" w:rsidR="00E65154" w:rsidRPr="00E65154" w:rsidRDefault="00E65154" w:rsidP="00E65154">
            <w:pPr>
              <w:spacing w:line="276" w:lineRule="auto"/>
              <w:rPr>
                <w:sz w:val="22"/>
                <w:szCs w:val="22"/>
              </w:rPr>
            </w:pPr>
          </w:p>
          <w:p w14:paraId="023F5554" w14:textId="40F462B7" w:rsidR="00E65154" w:rsidRDefault="00E65154" w:rsidP="00E65154">
            <w:pPr>
              <w:spacing w:line="276" w:lineRule="auto"/>
            </w:pPr>
            <w:r w:rsidRPr="00E65154">
              <w:rPr>
                <w:sz w:val="22"/>
                <w:szCs w:val="22"/>
              </w:rPr>
              <w:t>If I have any spellings questions or things like that (hopefully not), I will let you know.</w:t>
            </w:r>
          </w:p>
        </w:tc>
      </w:tr>
      <w:tr w:rsidR="00184E25" w:rsidRPr="005524FD" w14:paraId="275A899D" w14:textId="77777777" w:rsidTr="00362932">
        <w:tc>
          <w:tcPr>
            <w:tcW w:w="10790" w:type="dxa"/>
          </w:tcPr>
          <w:p w14:paraId="2268BE55" w14:textId="77777777" w:rsidR="00184E25" w:rsidRPr="005524FD" w:rsidRDefault="00F760D0"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EndPr/>
              <w:sdtContent>
                <w:r w:rsidR="00184E25" w:rsidRPr="005524FD">
                  <w:t>Thank you for your business!</w:t>
                </w:r>
              </w:sdtContent>
            </w:sdt>
          </w:p>
        </w:tc>
      </w:tr>
      <w:tr w:rsidR="000D394B" w:rsidRPr="005524FD" w14:paraId="260788A0" w14:textId="77777777" w:rsidTr="00362932">
        <w:tc>
          <w:tcPr>
            <w:tcW w:w="10790" w:type="dxa"/>
          </w:tcPr>
          <w:p w14:paraId="0EAD3644" w14:textId="77777777" w:rsidR="000D394B" w:rsidRDefault="000D394B" w:rsidP="005524FD">
            <w:pPr>
              <w:pStyle w:val="Heading4"/>
              <w:outlineLvl w:val="3"/>
            </w:pPr>
          </w:p>
        </w:tc>
      </w:tr>
    </w:tbl>
    <w:p w14:paraId="575E117E"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1699B"/>
    <w:rsid w:val="00040E06"/>
    <w:rsid w:val="00044386"/>
    <w:rsid w:val="00074F96"/>
    <w:rsid w:val="000B17E1"/>
    <w:rsid w:val="000D0754"/>
    <w:rsid w:val="000D394B"/>
    <w:rsid w:val="000F4DBE"/>
    <w:rsid w:val="001025F8"/>
    <w:rsid w:val="001277AD"/>
    <w:rsid w:val="00145BC0"/>
    <w:rsid w:val="00160348"/>
    <w:rsid w:val="00184E25"/>
    <w:rsid w:val="001B5363"/>
    <w:rsid w:val="001E0FD3"/>
    <w:rsid w:val="001F6C6A"/>
    <w:rsid w:val="00286349"/>
    <w:rsid w:val="00290CF8"/>
    <w:rsid w:val="002C4A4C"/>
    <w:rsid w:val="002E3D51"/>
    <w:rsid w:val="002F4BA1"/>
    <w:rsid w:val="0031528C"/>
    <w:rsid w:val="0031549A"/>
    <w:rsid w:val="00362932"/>
    <w:rsid w:val="00381330"/>
    <w:rsid w:val="003C32D0"/>
    <w:rsid w:val="003C59AE"/>
    <w:rsid w:val="004175B9"/>
    <w:rsid w:val="0042240B"/>
    <w:rsid w:val="0043168A"/>
    <w:rsid w:val="00464C82"/>
    <w:rsid w:val="004925A5"/>
    <w:rsid w:val="004A19D9"/>
    <w:rsid w:val="004E2BEA"/>
    <w:rsid w:val="004F72C5"/>
    <w:rsid w:val="005272A2"/>
    <w:rsid w:val="005524FD"/>
    <w:rsid w:val="005964BE"/>
    <w:rsid w:val="005C5B97"/>
    <w:rsid w:val="005E42DA"/>
    <w:rsid w:val="00602102"/>
    <w:rsid w:val="00623975"/>
    <w:rsid w:val="006479CF"/>
    <w:rsid w:val="00675527"/>
    <w:rsid w:val="006B1498"/>
    <w:rsid w:val="006B4C5A"/>
    <w:rsid w:val="0070247A"/>
    <w:rsid w:val="007034AB"/>
    <w:rsid w:val="00710955"/>
    <w:rsid w:val="007241E4"/>
    <w:rsid w:val="00733557"/>
    <w:rsid w:val="0078217D"/>
    <w:rsid w:val="007C601A"/>
    <w:rsid w:val="00820B2B"/>
    <w:rsid w:val="00856D18"/>
    <w:rsid w:val="00864A39"/>
    <w:rsid w:val="00870088"/>
    <w:rsid w:val="008773FD"/>
    <w:rsid w:val="00882C99"/>
    <w:rsid w:val="008A68A8"/>
    <w:rsid w:val="008B5EC8"/>
    <w:rsid w:val="008B612D"/>
    <w:rsid w:val="008C793D"/>
    <w:rsid w:val="008E4D6E"/>
    <w:rsid w:val="0094399F"/>
    <w:rsid w:val="009538CD"/>
    <w:rsid w:val="009931B4"/>
    <w:rsid w:val="009A090A"/>
    <w:rsid w:val="009C13BA"/>
    <w:rsid w:val="009C4DBD"/>
    <w:rsid w:val="009D13FC"/>
    <w:rsid w:val="00A053D4"/>
    <w:rsid w:val="00A1405C"/>
    <w:rsid w:val="00A24A30"/>
    <w:rsid w:val="00A253A9"/>
    <w:rsid w:val="00A4589C"/>
    <w:rsid w:val="00A63580"/>
    <w:rsid w:val="00A91717"/>
    <w:rsid w:val="00A94A24"/>
    <w:rsid w:val="00AF2058"/>
    <w:rsid w:val="00B02CB9"/>
    <w:rsid w:val="00B1432F"/>
    <w:rsid w:val="00B15E47"/>
    <w:rsid w:val="00B22F7D"/>
    <w:rsid w:val="00B402FA"/>
    <w:rsid w:val="00B51AAA"/>
    <w:rsid w:val="00B62E08"/>
    <w:rsid w:val="00B81888"/>
    <w:rsid w:val="00BB0625"/>
    <w:rsid w:val="00BD12C5"/>
    <w:rsid w:val="00C32E2B"/>
    <w:rsid w:val="00CA46F2"/>
    <w:rsid w:val="00CD2C2E"/>
    <w:rsid w:val="00CD319D"/>
    <w:rsid w:val="00CD6FE3"/>
    <w:rsid w:val="00CD7C08"/>
    <w:rsid w:val="00D37145"/>
    <w:rsid w:val="00D456C2"/>
    <w:rsid w:val="00D52F15"/>
    <w:rsid w:val="00D60FC2"/>
    <w:rsid w:val="00E01E7E"/>
    <w:rsid w:val="00E11A1B"/>
    <w:rsid w:val="00E125CB"/>
    <w:rsid w:val="00E1567F"/>
    <w:rsid w:val="00E305D4"/>
    <w:rsid w:val="00E65154"/>
    <w:rsid w:val="00EA0BC4"/>
    <w:rsid w:val="00EC04A5"/>
    <w:rsid w:val="00EF4510"/>
    <w:rsid w:val="00F12E26"/>
    <w:rsid w:val="00F2746D"/>
    <w:rsid w:val="00F35B85"/>
    <w:rsid w:val="00F6691F"/>
    <w:rsid w:val="00F75FAE"/>
    <w:rsid w:val="00F760D0"/>
    <w:rsid w:val="00F8619B"/>
    <w:rsid w:val="00FA2BCC"/>
    <w:rsid w:val="00FA582A"/>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80E6B"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80E6B"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80E6B"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80E6B"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80E6B" w:rsidRDefault="00CF4348">
          <w:pPr>
            <w:pStyle w:val="81BAF7805AAC49F99F33343CEEA9B147"/>
          </w:pPr>
          <w:r>
            <w:t>TOTAL DUE</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80E6B" w:rsidRDefault="00CF4348">
          <w:pPr>
            <w:pStyle w:val="844DF6B11BC04D0DBFA9E9EF7A9AA14D"/>
          </w:pPr>
          <w:r w:rsidRPr="00CA46F2">
            <w:t>Thank you for your business!</w:t>
          </w:r>
        </w:p>
      </w:docPartBody>
    </w:docPart>
    <w:docPart>
      <w:docPartPr>
        <w:name w:val="ECAB8070D674424AAED656882B3D4A8C"/>
        <w:category>
          <w:name w:val="General"/>
          <w:gallery w:val="placeholder"/>
        </w:category>
        <w:types>
          <w:type w:val="bbPlcHdr"/>
        </w:types>
        <w:behaviors>
          <w:behavior w:val="content"/>
        </w:behaviors>
        <w:guid w:val="{B8D1B36C-7AAA-4B6C-8CCD-571509C74A7A}"/>
      </w:docPartPr>
      <w:docPartBody>
        <w:p w:rsidR="00580E6B" w:rsidRDefault="00CF4348" w:rsidP="00CF4348">
          <w:pPr>
            <w:pStyle w:val="ECAB8070D674424AAED656882B3D4A8C"/>
          </w:pPr>
          <w:r w:rsidRPr="00F35B85">
            <w:t>Company Name</w:t>
          </w:r>
        </w:p>
      </w:docPartBody>
    </w:docPart>
    <w:docPart>
      <w:docPartPr>
        <w:name w:val="F34B14DEDA3E45D58C684A94F25316E4"/>
        <w:category>
          <w:name w:val="General"/>
          <w:gallery w:val="placeholder"/>
        </w:category>
        <w:types>
          <w:type w:val="bbPlcHdr"/>
        </w:types>
        <w:behaviors>
          <w:behavior w:val="content"/>
        </w:behaviors>
        <w:guid w:val="{ACF34FE8-75C8-4FD5-A6D0-4E65FB1CDD85}"/>
      </w:docPartPr>
      <w:docPartBody>
        <w:p w:rsidR="00580E6B" w:rsidRDefault="00CF4348" w:rsidP="00CF4348">
          <w:pPr>
            <w:pStyle w:val="F34B14DEDA3E45D58C684A94F25316E4"/>
          </w:pPr>
          <w:r>
            <w:t>Company Address</w:t>
          </w:r>
        </w:p>
      </w:docPartBody>
    </w:docPart>
    <w:docPart>
      <w:docPartPr>
        <w:name w:val="0BB8C2D8A65640EAA53B547B8FD98D19"/>
        <w:category>
          <w:name w:val="General"/>
          <w:gallery w:val="placeholder"/>
        </w:category>
        <w:types>
          <w:type w:val="bbPlcHdr"/>
        </w:types>
        <w:behaviors>
          <w:behavior w:val="content"/>
        </w:behaviors>
        <w:guid w:val="{7385E626-6A90-4A8C-BC51-BF3B20189B83}"/>
      </w:docPartPr>
      <w:docPartBody>
        <w:p w:rsidR="00580E6B" w:rsidRDefault="00CF4348" w:rsidP="00CF4348">
          <w:pPr>
            <w:pStyle w:val="0BB8C2D8A65640EAA53B547B8FD98D19"/>
          </w:pPr>
          <w:r>
            <w:t>Phone</w:t>
          </w:r>
        </w:p>
      </w:docPartBody>
    </w:docPart>
    <w:docPart>
      <w:docPartPr>
        <w:name w:val="C1DC713AEF374F60A4D99D60A8EEA7BA"/>
        <w:category>
          <w:name w:val="General"/>
          <w:gallery w:val="placeholder"/>
        </w:category>
        <w:types>
          <w:type w:val="bbPlcHdr"/>
        </w:types>
        <w:behaviors>
          <w:behavior w:val="content"/>
        </w:behaviors>
        <w:guid w:val="{CE07938E-7051-4F7B-93BD-A984DE0B589E}"/>
      </w:docPartPr>
      <w:docPartBody>
        <w:p w:rsidR="00580E6B" w:rsidRDefault="00CF4348" w:rsidP="00CF4348">
          <w:pPr>
            <w:pStyle w:val="C1DC713AEF374F60A4D99D60A8EEA7BA"/>
          </w:pPr>
          <w:r>
            <w:t>Enter phone</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80E6B" w:rsidRDefault="00CF4348" w:rsidP="00CF4348">
          <w:pPr>
            <w:pStyle w:val="11880763D41B4731A7446BC50346B7B9"/>
          </w:pPr>
          <w:r w:rsidRPr="00B1432F">
            <w:t>To:</w:t>
          </w:r>
        </w:p>
      </w:docPartBody>
    </w:docPart>
    <w:docPart>
      <w:docPartPr>
        <w:name w:val="D5060BE49FC948F688A20D5CC1D3BF7B"/>
        <w:category>
          <w:name w:val="General"/>
          <w:gallery w:val="placeholder"/>
        </w:category>
        <w:types>
          <w:type w:val="bbPlcHdr"/>
        </w:types>
        <w:behaviors>
          <w:behavior w:val="content"/>
        </w:behaviors>
        <w:guid w:val="{428E8520-F229-43C8-B208-CF830AF56C3D}"/>
      </w:docPartPr>
      <w:docPartBody>
        <w:p w:rsidR="00305DC4" w:rsidRDefault="00BD19E3" w:rsidP="00BD19E3">
          <w:pPr>
            <w:pStyle w:val="D5060BE49FC948F688A20D5CC1D3BF7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305DC4"/>
    <w:rsid w:val="00580E6B"/>
    <w:rsid w:val="00BD19E3"/>
    <w:rsid w:val="00C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D5060BE49FC948F688A20D5CC1D3BF7B">
    <w:name w:val="D5060BE49FC948F688A20D5CC1D3BF7B"/>
    <w:rsid w:val="00BD1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206 478 5028</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115</TotalTime>
  <Pages>3</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40</cp:revision>
  <cp:lastPrinted>2006-08-01T17:47:00Z</cp:lastPrinted>
  <dcterms:created xsi:type="dcterms:W3CDTF">2018-08-30T15:20:00Z</dcterms:created>
  <dcterms:modified xsi:type="dcterms:W3CDTF">2019-06-16T07:02:00Z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