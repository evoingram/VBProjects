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3D1A1D" w14:textId="77777777" w:rsidR="00BD3FE0" w:rsidRPr="00554A7E" w:rsidRDefault="00DF54AB" w:rsidP="00C73E7B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>UNITED STATES BANKRUPTCY COURT</w:t>
      </w:r>
    </w:p>
    <w:p w14:paraId="1E1F9697" w14:textId="77777777" w:rsidR="00C0047E" w:rsidRDefault="00484262" w:rsidP="00C0047E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</w:pPr>
      <w:r>
        <w:fldChar w:fldCharType="begin"/>
      </w:r>
      <w:r>
        <w:instrText xml:space="preserve"> MERGEFIELD  Jurisdiction \* Upper  \* MERGEFORMAT </w:instrText>
      </w:r>
      <w:r>
        <w:fldChar w:fldCharType="separate"/>
      </w:r>
      <w:r w:rsidR="008060F7">
        <w:rPr>
          <w:noProof/>
        </w:rPr>
        <w:t>«JURISDICTION»</w:t>
      </w:r>
      <w:r>
        <w:rPr>
          <w:noProof/>
        </w:rPr>
        <w:fldChar w:fldCharType="end"/>
      </w:r>
    </w:p>
    <w:p w14:paraId="3CE0E058" w14:textId="77777777"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1A0B605F" w14:textId="77777777" w:rsidR="007B2818" w:rsidRPr="00554A7E" w:rsidRDefault="00987181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7B2818" w:rsidRPr="00554A7E">
        <w:rPr>
          <w:color w:val="000000"/>
        </w:rPr>
        <w:tab/>
        <w:t>.</w:t>
      </w:r>
    </w:p>
    <w:p w14:paraId="417CCC2B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IN RE: </w:t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.   </w:t>
      </w:r>
      <w:r>
        <w:rPr>
          <w:color w:val="000000"/>
        </w:rPr>
        <w:t xml:space="preserve">Case No.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CaseNumber1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«CaseNumber1»</w:t>
      </w:r>
      <w:r>
        <w:rPr>
          <w:color w:val="000000"/>
        </w:rPr>
        <w:fldChar w:fldCharType="end"/>
      </w:r>
    </w:p>
    <w:p w14:paraId="6BB1552D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Supreme Court Cause No. </w:t>
      </w:r>
    </w:p>
    <w:p w14:paraId="0D1D8B19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 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CaseNumber2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«CaseNumber2»</w:t>
      </w:r>
      <w:r>
        <w:rPr>
          <w:color w:val="000000"/>
        </w:rPr>
        <w:fldChar w:fldCharType="end"/>
      </w:r>
    </w:p>
    <w:p w14:paraId="416DF95A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 w:rsidRPr="00554A7E">
        <w:rPr>
          <w:color w:val="000000"/>
        </w:rPr>
        <w:t>,</w:t>
      </w:r>
      <w:r w:rsidRPr="00554A7E">
        <w:rPr>
          <w:color w:val="000000"/>
        </w:rPr>
        <w:tab/>
        <w:t>.</w:t>
      </w:r>
      <w:r w:rsidRPr="00554A7E">
        <w:rPr>
          <w:color w:val="000000"/>
        </w:rPr>
        <w:tab/>
      </w:r>
      <w:r>
        <w:rPr>
          <w:color w:val="000000"/>
        </w:rPr>
        <w:t xml:space="preserve">Court of Appeals No. </w:t>
      </w:r>
    </w:p>
    <w:p w14:paraId="3303BF2C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.   </w:t>
      </w:r>
      <w:r>
        <w:rPr>
          <w:color w:val="000000"/>
        </w:rPr>
        <w:t xml:space="preserve"> 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CaseNumber2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«CaseNumber2»</w:t>
      </w:r>
      <w:r>
        <w:rPr>
          <w:color w:val="000000"/>
        </w:rPr>
        <w:fldChar w:fldCharType="end"/>
      </w:r>
    </w:p>
    <w:p w14:paraId="31C9CDC8" w14:textId="77777777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.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Location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«Location»</w:t>
      </w:r>
      <w:r>
        <w:rPr>
          <w:color w:val="000000"/>
        </w:rPr>
        <w:fldChar w:fldCharType="end"/>
      </w:r>
    </w:p>
    <w:p w14:paraId="25E8407C" w14:textId="4FF19284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          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HearingDate  </w:instrText>
      </w:r>
      <w:r w:rsidR="00EC1288">
        <w:rPr>
          <w:color w:val="000000"/>
        </w:rPr>
        <w:instrText xml:space="preserve">\@ "dddd, MMMM d,yyyy"  </w:instrText>
      </w:r>
      <w:r>
        <w:rPr>
          <w:color w:val="000000"/>
        </w:rPr>
        <w:instrText xml:space="preserve">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«HearingDate»</w:t>
      </w:r>
      <w:r>
        <w:rPr>
          <w:color w:val="000000"/>
        </w:rPr>
        <w:fldChar w:fldCharType="end"/>
      </w:r>
    </w:p>
    <w:p w14:paraId="59FE8BD1" w14:textId="3CF4CB79" w:rsidR="00ED4093" w:rsidRPr="00554A7E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. . . . . . . . . . . . . .</w:t>
      </w:r>
      <w:r w:rsidRPr="00554A7E">
        <w:rPr>
          <w:color w:val="000000"/>
        </w:rPr>
        <w:tab/>
        <w:t>.</w:t>
      </w:r>
      <w:r>
        <w:rPr>
          <w:color w:val="000000"/>
        </w:rPr>
        <w:t xml:space="preserve">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HearingStartTime  </w:instrText>
      </w:r>
      <w:r w:rsidR="007E63E1">
        <w:rPr>
          <w:color w:val="000000"/>
        </w:rPr>
        <w:instrText xml:space="preserve">\@ "h:mm a/p" </w:instrText>
      </w:r>
      <w:r>
        <w:rPr>
          <w:color w:val="000000"/>
        </w:rPr>
        <w:instrText xml:space="preserve">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«HearingStartTime»</w:t>
      </w:r>
      <w:r>
        <w:rPr>
          <w:color w:val="000000"/>
        </w:rPr>
        <w:fldChar w:fldCharType="end"/>
      </w:r>
      <w:r w:rsidR="0027046D">
        <w:rPr>
          <w:color w:val="000000"/>
        </w:rPr>
        <w:t>.m.</w:t>
      </w:r>
    </w:p>
    <w:p w14:paraId="1546C8AA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</w:r>
      <w:r w:rsidRPr="007628FB">
        <w:rPr>
          <w:color w:val="171717"/>
        </w:rPr>
        <w:tab/>
        <w:t>.</w:t>
      </w:r>
    </w:p>
    <w:p w14:paraId="578CDF46" w14:textId="77777777" w:rsidR="00ED4093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>
        <w:rPr>
          <w:color w:val="171717"/>
        </w:rPr>
        <w:t xml:space="preserve"> </w:t>
      </w:r>
      <w:r w:rsidRPr="007628FB">
        <w:rPr>
          <w:color w:val="171717"/>
        </w:rPr>
        <w:tab/>
        <w:t xml:space="preserve">.   </w:t>
      </w:r>
      <w:r>
        <w:rPr>
          <w:color w:val="000000"/>
        </w:rPr>
        <w:t xml:space="preserve">Case No.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CaseNumber1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«CaseNumber1»</w:t>
      </w:r>
      <w:r>
        <w:rPr>
          <w:color w:val="000000"/>
        </w:rPr>
        <w:fldChar w:fldCharType="end"/>
      </w:r>
    </w:p>
    <w:p w14:paraId="525E5F23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 \* Upper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«PARTY1»</w:t>
      </w:r>
      <w:r>
        <w:rPr>
          <w:color w:val="171717"/>
        </w:rPr>
        <w:fldChar w:fldCharType="end"/>
      </w:r>
      <w:r>
        <w:rPr>
          <w:color w:val="171717"/>
        </w:rPr>
        <w:t>,</w:t>
      </w:r>
      <w:r>
        <w:rPr>
          <w:color w:val="171717"/>
        </w:rPr>
        <w:tab/>
        <w:t xml:space="preserve">.   </w:t>
      </w:r>
    </w:p>
    <w:p w14:paraId="0974B256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tab/>
      </w:r>
      <w:r>
        <w:rPr>
          <w:color w:val="171717"/>
        </w:rPr>
        <w:tab/>
      </w:r>
      <w:r>
        <w:rPr>
          <w:color w:val="171717"/>
        </w:rPr>
        <w:tab/>
        <w:t>.</w:t>
      </w:r>
      <w:r>
        <w:rPr>
          <w:color w:val="171717"/>
        </w:rPr>
        <w:tab/>
      </w:r>
      <w:r>
        <w:rPr>
          <w:color w:val="000000"/>
        </w:rPr>
        <w:t>Adv. Case No.</w:t>
      </w:r>
    </w:p>
    <w:p w14:paraId="5CEA40F1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7628FB">
        <w:rPr>
          <w:color w:val="171717"/>
        </w:rPr>
        <w:t>,</w:t>
      </w:r>
      <w:r w:rsidRPr="007628FB">
        <w:rPr>
          <w:color w:val="171717"/>
        </w:rPr>
        <w:tab/>
        <w:t>.</w:t>
      </w:r>
      <w:r w:rsidRPr="007628FB">
        <w:rPr>
          <w:color w:val="171717"/>
        </w:rPr>
        <w:tab/>
      </w:r>
      <w:r>
        <w:rPr>
          <w:color w:val="171717"/>
        </w:rPr>
        <w:t xml:space="preserve"> 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CaseNumber2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«CaseNumber2»</w:t>
      </w:r>
      <w:r>
        <w:rPr>
          <w:color w:val="000000"/>
        </w:rPr>
        <w:fldChar w:fldCharType="end"/>
      </w:r>
    </w:p>
    <w:p w14:paraId="21CA4421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  <w:t xml:space="preserve">     </w:t>
      </w:r>
      <w:r w:rsidRPr="007628FB">
        <w:rPr>
          <w:color w:val="171717"/>
        </w:rPr>
        <w:tab/>
        <w:t>.</w:t>
      </w:r>
      <w:r w:rsidRPr="007628FB">
        <w:rPr>
          <w:color w:val="171717"/>
        </w:rPr>
        <w:tab/>
      </w:r>
    </w:p>
    <w:p w14:paraId="67A47303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>
        <w:rPr>
          <w:color w:val="171717"/>
        </w:rPr>
        <w:tab/>
      </w:r>
      <w:r>
        <w:rPr>
          <w:color w:val="171717"/>
        </w:rPr>
        <w:tab/>
        <w:t>v.</w:t>
      </w:r>
      <w:r>
        <w:rPr>
          <w:color w:val="171717"/>
        </w:rPr>
        <w:tab/>
        <w:t xml:space="preserve">.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Location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«Location»</w:t>
      </w:r>
      <w:r>
        <w:rPr>
          <w:color w:val="000000"/>
        </w:rPr>
        <w:fldChar w:fldCharType="end"/>
      </w:r>
    </w:p>
    <w:p w14:paraId="2ADD2FCE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  <w:t xml:space="preserve">      </w:t>
      </w:r>
      <w:r w:rsidRPr="007628FB">
        <w:rPr>
          <w:color w:val="171717"/>
        </w:rPr>
        <w:tab/>
        <w:t xml:space="preserve">.   </w:t>
      </w:r>
    </w:p>
    <w:p w14:paraId="027FB307" w14:textId="7AD17139" w:rsidR="00ED4093" w:rsidRPr="00B76B05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 \* Upper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«PARTY2»</w:t>
      </w:r>
      <w:r>
        <w:rPr>
          <w:color w:val="171717"/>
        </w:rPr>
        <w:fldChar w:fldCharType="end"/>
      </w:r>
      <w:r w:rsidRPr="007628FB">
        <w:rPr>
          <w:color w:val="171717"/>
        </w:rPr>
        <w:t xml:space="preserve">,       </w:t>
      </w:r>
      <w:r w:rsidRPr="007628FB">
        <w:rPr>
          <w:color w:val="171717"/>
        </w:rPr>
        <w:tab/>
        <w:t xml:space="preserve">.  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HearingDate  </w:instrText>
      </w:r>
      <w:r w:rsidR="00EC1288">
        <w:rPr>
          <w:color w:val="000000"/>
        </w:rPr>
        <w:instrText xml:space="preserve">\@ "dddd, MMMM d,yyyy"  </w:instrText>
      </w:r>
      <w:r>
        <w:rPr>
          <w:color w:val="000000"/>
        </w:rPr>
        <w:instrText xml:space="preserve">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«HearingDate»</w:t>
      </w:r>
      <w:r>
        <w:rPr>
          <w:color w:val="000000"/>
        </w:rPr>
        <w:fldChar w:fldCharType="end"/>
      </w:r>
    </w:p>
    <w:p w14:paraId="7803C811" w14:textId="1C8DF71D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 w:rsidRPr="007628FB">
        <w:rPr>
          <w:color w:val="171717"/>
        </w:rPr>
        <w:tab/>
      </w:r>
      <w:r w:rsidRPr="007628FB">
        <w:rPr>
          <w:color w:val="171717"/>
        </w:rPr>
        <w:tab/>
        <w:t>.</w:t>
      </w:r>
      <w:r>
        <w:rPr>
          <w:color w:val="171717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HearingStartTime  </w:instrText>
      </w:r>
      <w:r w:rsidR="002C62CD">
        <w:rPr>
          <w:color w:val="000000"/>
        </w:rPr>
        <w:instrText xml:space="preserve">\@ "h:mm </w:instrText>
      </w:r>
      <w:r w:rsidR="009816AA">
        <w:rPr>
          <w:color w:val="000000"/>
        </w:rPr>
        <w:instrText>a/p</w:instrText>
      </w:r>
      <w:r w:rsidR="002C62CD">
        <w:rPr>
          <w:color w:val="000000"/>
        </w:rPr>
        <w:instrText xml:space="preserve">" </w:instrText>
      </w:r>
      <w:r>
        <w:rPr>
          <w:color w:val="000000"/>
        </w:rPr>
        <w:instrText xml:space="preserve">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«HearingStartTime»</w:t>
      </w:r>
      <w:r>
        <w:rPr>
          <w:color w:val="000000"/>
        </w:rPr>
        <w:fldChar w:fldCharType="end"/>
      </w:r>
      <w:r w:rsidR="0027046D">
        <w:rPr>
          <w:color w:val="000000"/>
        </w:rPr>
        <w:t>.m.</w:t>
      </w:r>
    </w:p>
    <w:p w14:paraId="441F1AAE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ab/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7628FB">
        <w:rPr>
          <w:color w:val="171717"/>
        </w:rPr>
        <w:t>.</w:t>
      </w:r>
      <w:r w:rsidRPr="007628FB">
        <w:rPr>
          <w:color w:val="171717"/>
        </w:rPr>
        <w:tab/>
        <w:t>.</w:t>
      </w:r>
    </w:p>
    <w:p w14:paraId="784F6258" w14:textId="77777777" w:rsidR="00ED4093" w:rsidRPr="007628FB" w:rsidRDefault="00ED4093" w:rsidP="00ED4093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171717"/>
        </w:rPr>
      </w:pPr>
      <w:r w:rsidRPr="007628FB">
        <w:rPr>
          <w:color w:val="171717"/>
        </w:rPr>
        <w:t>. . . . . . . . . . . . . .</w:t>
      </w:r>
      <w:r w:rsidRPr="007628FB">
        <w:rPr>
          <w:color w:val="171717"/>
        </w:rPr>
        <w:tab/>
        <w:t xml:space="preserve">.   </w:t>
      </w:r>
    </w:p>
    <w:p w14:paraId="187CC1B5" w14:textId="77777777" w:rsidR="003E7C7A" w:rsidRPr="00554A7E" w:rsidRDefault="003E7C7A" w:rsidP="00737D0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051FFA6C" w14:textId="77777777"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 xml:space="preserve">TRANSCRIPT OF </w:t>
      </w:r>
      <w:r w:rsidR="00ED4093">
        <w:rPr>
          <w:color w:val="000000"/>
        </w:rPr>
        <w:fldChar w:fldCharType="begin"/>
      </w:r>
      <w:r w:rsidR="00ED4093">
        <w:rPr>
          <w:color w:val="000000"/>
        </w:rPr>
        <w:instrText xml:space="preserve"> MERGEFIELD  "</w:instrText>
      </w:r>
      <w:r w:rsidR="002A213A">
        <w:rPr>
          <w:color w:val="000000"/>
        </w:rPr>
        <w:instrText>HearingTitle</w:instrText>
      </w:r>
      <w:r w:rsidR="00ED4093">
        <w:rPr>
          <w:color w:val="000000"/>
        </w:rPr>
        <w:instrText xml:space="preserve">" \* Upper  \* MERGEFORMAT </w:instrText>
      </w:r>
      <w:r w:rsidR="00ED4093">
        <w:rPr>
          <w:color w:val="000000"/>
        </w:rPr>
        <w:fldChar w:fldCharType="separate"/>
      </w:r>
      <w:r w:rsidR="008060F7">
        <w:rPr>
          <w:noProof/>
          <w:color w:val="000000"/>
        </w:rPr>
        <w:t>«HEARINGTITLE»</w:t>
      </w:r>
      <w:r w:rsidR="00ED4093">
        <w:rPr>
          <w:color w:val="000000"/>
        </w:rPr>
        <w:fldChar w:fldCharType="end"/>
      </w:r>
    </w:p>
    <w:p w14:paraId="36D6C785" w14:textId="77777777"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 xml:space="preserve">BEFORE THE HONORABLE </w:t>
      </w:r>
      <w:r w:rsidR="00ED4093">
        <w:rPr>
          <w:color w:val="000000"/>
        </w:rPr>
        <w:fldChar w:fldCharType="begin"/>
      </w:r>
      <w:r w:rsidR="00ED4093">
        <w:rPr>
          <w:color w:val="000000"/>
        </w:rPr>
        <w:instrText xml:space="preserve"> MERGEFIELD  Judge \* Upper  \* MERGEFORMAT </w:instrText>
      </w:r>
      <w:r w:rsidR="00ED4093">
        <w:rPr>
          <w:color w:val="000000"/>
        </w:rPr>
        <w:fldChar w:fldCharType="separate"/>
      </w:r>
      <w:r w:rsidR="008060F7">
        <w:rPr>
          <w:noProof/>
          <w:color w:val="000000"/>
        </w:rPr>
        <w:t>«JUDGE»</w:t>
      </w:r>
      <w:r w:rsidR="00ED4093">
        <w:rPr>
          <w:color w:val="000000"/>
        </w:rPr>
        <w:fldChar w:fldCharType="end"/>
      </w:r>
    </w:p>
    <w:p w14:paraId="68B0FB53" w14:textId="77777777" w:rsidR="007B2818" w:rsidRPr="00554A7E" w:rsidRDefault="00717D8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  <w:r w:rsidRPr="00554A7E">
        <w:rPr>
          <w:color w:val="000000"/>
        </w:rPr>
        <w:t>UNITED STATES BANKRUPTCY JUDGE</w:t>
      </w:r>
    </w:p>
    <w:p w14:paraId="68A6A054" w14:textId="77777777" w:rsidR="003E7C7A" w:rsidRPr="00554A7E" w:rsidRDefault="003E7C7A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</w:rPr>
      </w:pPr>
    </w:p>
    <w:p w14:paraId="5B61960C" w14:textId="77777777" w:rsidR="007B2818" w:rsidRPr="00554A7E" w:rsidRDefault="007B2818" w:rsidP="00BD3FE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jc w:val="center"/>
        <w:rPr>
          <w:color w:val="000000"/>
          <w:u w:val="single"/>
        </w:rPr>
      </w:pPr>
      <w:r w:rsidRPr="00554A7E">
        <w:rPr>
          <w:color w:val="000000"/>
          <w:u w:val="single"/>
        </w:rPr>
        <w:t>APPEARANCES:</w:t>
      </w:r>
    </w:p>
    <w:p w14:paraId="49C63AE7" w14:textId="77777777" w:rsidR="007B2818" w:rsidRPr="00554A7E" w:rsidRDefault="007B28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54CE8303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1184F4CA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34AFB609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53E74A24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6B141CDE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7DA47006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BusinessPhone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14:paraId="286A8E4B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1AE18D51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59F72D7F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7A994F81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668BF70E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2291C335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4CFA8A0A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BusinessPhone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14:paraId="428E8DE8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71E6C2D0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3CCC94FB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0F7C3EEC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2C86A021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43B9D4E6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4B295D43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BusinessPhone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14:paraId="0CEBA7CA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479098B2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113EB3DE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2D86FEE7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2EEDA0B0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6D3A3F53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6E9C469D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BusinessPhone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14:paraId="7C4DF1CA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5541BCDB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Party1Name \* Caps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«Party1name»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55F6FBBE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7F248E39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3871179E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65A3EC6D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5CB1FE3E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BusinessPhone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14:paraId="337378E6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6FF1EA5D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 xml:space="preserve">For the </w:t>
      </w:r>
      <w:r>
        <w:rPr>
          <w:color w:val="171717"/>
        </w:rPr>
        <w:fldChar w:fldCharType="begin"/>
      </w:r>
      <w:r>
        <w:rPr>
          <w:color w:val="171717"/>
        </w:rPr>
        <w:instrText xml:space="preserve"> MERGEFIELD  Party2Name \* Caps  \* MERGEFORMAT </w:instrText>
      </w:r>
      <w:r>
        <w:rPr>
          <w:color w:val="171717"/>
        </w:rPr>
        <w:fldChar w:fldCharType="separate"/>
      </w:r>
      <w:r w:rsidR="008060F7">
        <w:rPr>
          <w:noProof/>
          <w:color w:val="171717"/>
        </w:rPr>
        <w:t>«Party2name»</w:t>
      </w:r>
      <w:r>
        <w:rPr>
          <w:color w:val="171717"/>
        </w:rPr>
        <w:fldChar w:fldCharType="end"/>
      </w:r>
      <w:r w:rsidRPr="00554A7E">
        <w:rPr>
          <w:color w:val="000000"/>
        </w:rPr>
        <w:t>:</w:t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Company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«Company»</w:t>
      </w:r>
      <w:r>
        <w:rPr>
          <w:color w:val="000000"/>
        </w:rPr>
        <w:fldChar w:fldCharType="end"/>
      </w:r>
    </w:p>
    <w:p w14:paraId="2EB8F7AF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0902BED5" w14:textId="77777777" w:rsidR="002F6CEC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By:  </w:t>
      </w:r>
      <w:r>
        <w:fldChar w:fldCharType="begin"/>
      </w:r>
      <w:r>
        <w:instrText xml:space="preserve"> MERGEFIELD  "</w:instrText>
      </w:r>
      <w:r w:rsidR="002A213A">
        <w:instrText>FirstName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«FIRSTNAME»</w:t>
      </w:r>
      <w:r>
        <w:fldChar w:fldCharType="end"/>
      </w:r>
      <w:r>
        <w:t xml:space="preserve"> </w:t>
      </w:r>
      <w:r>
        <w:fldChar w:fldCharType="begin"/>
      </w:r>
      <w:r>
        <w:instrText xml:space="preserve"> MERGEFIELD  "</w:instrText>
      </w:r>
      <w:r w:rsidR="002A213A">
        <w:instrText>LastName</w:instrText>
      </w:r>
      <w:r>
        <w:instrText xml:space="preserve">" \* Upper  \* MERGEFORMAT </w:instrText>
      </w:r>
      <w:r>
        <w:fldChar w:fldCharType="separate"/>
      </w:r>
      <w:r w:rsidR="008060F7">
        <w:rPr>
          <w:noProof/>
        </w:rPr>
        <w:t>«LASTNAME»</w:t>
      </w:r>
      <w:r>
        <w:fldChar w:fldCharType="end"/>
      </w:r>
      <w:r>
        <w:rPr>
          <w:color w:val="000000"/>
        </w:rPr>
        <w:t>,</w:t>
      </w:r>
      <w:r w:rsidRPr="00554A7E">
        <w:rPr>
          <w:color w:val="000000"/>
        </w:rPr>
        <w:t xml:space="preserve"> ESQ.</w:t>
      </w:r>
    </w:p>
    <w:p w14:paraId="495FA514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>
        <w:rPr>
          <w:color w:val="000000"/>
          <w:lang w:val="fr-FR"/>
        </w:rPr>
        <w:tab/>
      </w:r>
      <w:r>
        <w:rPr>
          <w:color w:val="000000"/>
          <w:lang w:val="fr-FR"/>
        </w:rPr>
        <w:tab/>
      </w:r>
      <w:r w:rsidRPr="00554A7E">
        <w:rPr>
          <w:color w:val="000000"/>
          <w:lang w:val="fr-FR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Address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«Address»</w:t>
      </w:r>
      <w:r>
        <w:rPr>
          <w:color w:val="000000"/>
        </w:rPr>
        <w:fldChar w:fldCharType="end"/>
      </w:r>
    </w:p>
    <w:p w14:paraId="754CD6D7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City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«City»</w:t>
      </w:r>
      <w:r>
        <w:rPr>
          <w:color w:val="000000"/>
        </w:rPr>
        <w:fldChar w:fldCharType="end"/>
      </w:r>
      <w:r w:rsidRPr="00554A7E">
        <w:rPr>
          <w:color w:val="000000"/>
        </w:rPr>
        <w:t xml:space="preserve">,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State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«State»</w:t>
      </w:r>
      <w:r>
        <w:rPr>
          <w:color w:val="000000"/>
        </w:rPr>
        <w:fldChar w:fldCharType="end"/>
      </w:r>
      <w:r>
        <w:rPr>
          <w:color w:val="000000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ZIP \* Caps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«Zip»</w:t>
      </w:r>
      <w:r>
        <w:rPr>
          <w:color w:val="000000"/>
        </w:rPr>
        <w:fldChar w:fldCharType="end"/>
      </w:r>
    </w:p>
    <w:p w14:paraId="1FDAE97F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>
        <w:rPr>
          <w:color w:val="000000"/>
        </w:rPr>
        <w:fldChar w:fldCharType="begin"/>
      </w:r>
      <w:r>
        <w:rPr>
          <w:color w:val="000000"/>
        </w:rPr>
        <w:instrText xml:space="preserve"> MERGEFIELD  "</w:instrText>
      </w:r>
      <w:r w:rsidR="002A213A">
        <w:rPr>
          <w:color w:val="000000"/>
        </w:rPr>
        <w:instrText>BusinessPhone</w:instrText>
      </w:r>
      <w:r>
        <w:rPr>
          <w:color w:val="000000"/>
        </w:rPr>
        <w:instrText xml:space="preserve">"  \* MERGEFORMAT </w:instrText>
      </w:r>
      <w:r>
        <w:rPr>
          <w:color w:val="000000"/>
        </w:rPr>
        <w:fldChar w:fldCharType="separate"/>
      </w:r>
      <w:r w:rsidR="008060F7">
        <w:rPr>
          <w:noProof/>
          <w:color w:val="000000"/>
        </w:rPr>
        <w:t>«BusinessPhone»</w:t>
      </w:r>
      <w:r>
        <w:rPr>
          <w:color w:val="000000"/>
        </w:rPr>
        <w:fldChar w:fldCharType="end"/>
      </w:r>
    </w:p>
    <w:p w14:paraId="2C3C7C7D" w14:textId="77777777" w:rsidR="002F6CEC" w:rsidRPr="00554A7E" w:rsidRDefault="002F6CEC" w:rsidP="002F6CEC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27808899" w14:textId="77777777" w:rsidR="006B22F2" w:rsidRPr="00554A7E" w:rsidRDefault="006B22F2" w:rsidP="00AB055F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09053079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ind w:left="4032" w:hanging="4032"/>
        <w:rPr>
          <w:color w:val="000000"/>
        </w:rPr>
      </w:pPr>
      <w:r w:rsidRPr="00554A7E">
        <w:rPr>
          <w:color w:val="000000"/>
        </w:rPr>
        <w:t>Transcription Service:</w:t>
      </w:r>
      <w:r w:rsidRPr="00554A7E">
        <w:rPr>
          <w:color w:val="000000"/>
        </w:rPr>
        <w:tab/>
      </w:r>
      <w:r>
        <w:rPr>
          <w:color w:val="000000"/>
        </w:rPr>
        <w:t>A Quo Co.</w:t>
      </w:r>
    </w:p>
    <w:p w14:paraId="27215219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320 West Republican, Suite 207</w:t>
      </w:r>
    </w:p>
    <w:p w14:paraId="44574F24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Seattle, Washington 98119</w:t>
      </w:r>
    </w:p>
    <w:p w14:paraId="6483EB8C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inquiries@</w:t>
      </w:r>
      <w:r>
        <w:rPr>
          <w:color w:val="000000"/>
        </w:rPr>
        <w:t>aquoco.co</w:t>
      </w:r>
    </w:p>
    <w:p w14:paraId="33F04109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>(206) 478-5028</w:t>
      </w:r>
    </w:p>
    <w:p w14:paraId="22FBD4AE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</w:p>
    <w:p w14:paraId="321AEBF5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Proceedings recorded by electronic sound recording;</w:t>
      </w:r>
    </w:p>
    <w:p w14:paraId="4DDADA30" w14:textId="77777777" w:rsidR="00053620" w:rsidRPr="00554A7E" w:rsidRDefault="00053620" w:rsidP="00053620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</w:pPr>
      <w:r w:rsidRPr="00554A7E">
        <w:rPr>
          <w:color w:val="000000"/>
        </w:rPr>
        <w:t>transcript produced by transcription service.  Case law</w:t>
      </w:r>
      <w:r>
        <w:rPr>
          <w:color w:val="000000"/>
        </w:rPr>
        <w:t xml:space="preserve">/rules hyperlinked; </w:t>
      </w:r>
      <w:r w:rsidR="00144FA6">
        <w:rPr>
          <w:color w:val="000000"/>
        </w:rPr>
        <w:t>table</w:t>
      </w:r>
      <w:r>
        <w:rPr>
          <w:color w:val="000000"/>
        </w:rPr>
        <w:t xml:space="preserve"> of authorities</w:t>
      </w:r>
      <w:r w:rsidRPr="00554A7E">
        <w:rPr>
          <w:color w:val="000000"/>
        </w:rPr>
        <w:t xml:space="preserve"> on last page.</w:t>
      </w:r>
    </w:p>
    <w:p w14:paraId="5FF14884" w14:textId="77777777" w:rsidR="00E944C9" w:rsidRPr="00554A7E" w:rsidRDefault="00E944C9" w:rsidP="00E944C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spacing w:line="254" w:lineRule="exact"/>
        <w:rPr>
          <w:color w:val="000000"/>
        </w:rPr>
        <w:sectPr w:rsidR="00E944C9" w:rsidRPr="00554A7E" w:rsidSect="004F0191">
          <w:headerReference w:type="default" r:id="rId7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14:paraId="4677CB11" w14:textId="77777777" w:rsidR="008C45FF" w:rsidRPr="00554A7E" w:rsidRDefault="008C45FF" w:rsidP="00E42BE0">
      <w:pPr>
        <w:pStyle w:val="TOCHeading"/>
        <w:tabs>
          <w:tab w:val="left" w:pos="5130"/>
        </w:tabs>
        <w:spacing w:before="0" w:line="240" w:lineRule="auto"/>
        <w:jc w:val="center"/>
        <w:rPr>
          <w:rFonts w:ascii="Courier New" w:hAnsi="Courier New" w:cs="Courier New"/>
          <w:color w:val="000000"/>
          <w:u w:val="single"/>
        </w:rPr>
      </w:pPr>
      <w:r w:rsidRPr="00554A7E">
        <w:rPr>
          <w:rFonts w:ascii="Courier New" w:hAnsi="Courier New" w:cs="Courier New"/>
          <w:color w:val="000000"/>
          <w:u w:val="single"/>
        </w:rPr>
        <w:t>INDEX</w:t>
      </w:r>
    </w:p>
    <w:p w14:paraId="7CB62037" w14:textId="77777777" w:rsidR="00D15D61" w:rsidRPr="00554A7E" w:rsidRDefault="00D15D61" w:rsidP="00D15D61">
      <w:pPr>
        <w:rPr>
          <w:color w:val="000000"/>
        </w:rPr>
      </w:pPr>
    </w:p>
    <w:p w14:paraId="71FEE466" w14:textId="77777777" w:rsidR="00557390" w:rsidRPr="00554A7E" w:rsidRDefault="008C45FF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r w:rsidRPr="00554A7E">
        <w:rPr>
          <w:color w:val="000000"/>
        </w:rPr>
        <w:fldChar w:fldCharType="begin"/>
      </w:r>
      <w:r w:rsidRPr="00554A7E">
        <w:rPr>
          <w:color w:val="000000"/>
        </w:rPr>
        <w:instrText xml:space="preserve"> TOC \o "1-3" \h \z \u </w:instrText>
      </w:r>
      <w:r w:rsidRPr="00554A7E">
        <w:rPr>
          <w:color w:val="000000"/>
        </w:rPr>
        <w:fldChar w:fldCharType="separate"/>
      </w:r>
      <w:hyperlink w:anchor="_Toc396563009" w:history="1">
        <w:r w:rsidR="00557390" w:rsidRPr="00554A7E">
          <w:rPr>
            <w:rStyle w:val="Hyperlink"/>
            <w:noProof/>
            <w:color w:val="000000"/>
          </w:rPr>
          <w:t>OPENING STATEMENT BY THE U.S. TRUSTEE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_Toc396563009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5A8D1829" w14:textId="77777777" w:rsidR="00557390" w:rsidRPr="00554A7E" w:rsidRDefault="00484262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0" w:history="1">
        <w:r w:rsidR="00557390" w:rsidRPr="00554A7E">
          <w:rPr>
            <w:rStyle w:val="Hyperlink"/>
            <w:noProof/>
            <w:color w:val="000000"/>
          </w:rPr>
          <w:t>COURT'S RULING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_Toc396563010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71E4C784" w14:textId="77777777" w:rsidR="00557390" w:rsidRPr="00554A7E" w:rsidRDefault="00484262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1" w:history="1">
        <w:r w:rsidR="00557390" w:rsidRPr="00554A7E">
          <w:rPr>
            <w:rStyle w:val="Hyperlink"/>
            <w:noProof/>
            <w:color w:val="000000"/>
          </w:rPr>
          <w:t>OPENING STATEMENT BY THE DEBTORS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_Toc396563011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70C6FEFF" w14:textId="77777777" w:rsidR="00557390" w:rsidRPr="00554A7E" w:rsidRDefault="00484262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2" w:history="1">
        <w:r w:rsidR="00557390" w:rsidRPr="00554A7E">
          <w:rPr>
            <w:rStyle w:val="Hyperlink"/>
            <w:noProof/>
            <w:color w:val="000000"/>
          </w:rPr>
          <w:t>PHILIPPE NADEAU, DEBTOR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_Toc396563012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1D317A25" w14:textId="77777777" w:rsidR="00557390" w:rsidRPr="00554A7E" w:rsidRDefault="00484262" w:rsidP="00557390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3" w:history="1">
        <w:r w:rsidR="00557390" w:rsidRPr="00554A7E">
          <w:rPr>
            <w:rStyle w:val="Hyperlink"/>
            <w:noProof/>
            <w:color w:val="000000"/>
          </w:rPr>
          <w:t>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_Toc396563013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0E279A83" w14:textId="77777777" w:rsidR="00557390" w:rsidRPr="00554A7E" w:rsidRDefault="00484262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18" w:history="1">
        <w:r w:rsidR="00557390" w:rsidRPr="00554A7E">
          <w:rPr>
            <w:rStyle w:val="Hyperlink"/>
            <w:noProof/>
            <w:color w:val="000000"/>
          </w:rPr>
          <w:t>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_Toc396563018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205F487E" w14:textId="77777777" w:rsidR="00557390" w:rsidRPr="00554A7E" w:rsidRDefault="00484262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1" w:history="1">
        <w:r w:rsidR="00557390" w:rsidRPr="00554A7E">
          <w:rPr>
            <w:rStyle w:val="Hyperlink"/>
            <w:noProof/>
            <w:color w:val="000000"/>
          </w:rPr>
          <w:t>RECROSS-EXAMINATION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_Toc396563021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026CC665" w14:textId="77777777" w:rsidR="00557390" w:rsidRPr="00554A7E" w:rsidRDefault="00484262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2" w:history="1">
        <w:r w:rsidR="00557390" w:rsidRPr="00554A7E">
          <w:rPr>
            <w:rStyle w:val="Hyperlink"/>
            <w:noProof/>
            <w:color w:val="000000"/>
          </w:rPr>
          <w:t>DAVID QUINN, MOVANT'S WITNESS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_Toc396563022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2203C225" w14:textId="77777777" w:rsidR="00557390" w:rsidRPr="00554A7E" w:rsidRDefault="00484262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3" w:history="1">
        <w:r w:rsidR="00557390" w:rsidRPr="00554A7E">
          <w:rPr>
            <w:rStyle w:val="Hyperlink"/>
            <w:noProof/>
            <w:color w:val="000000"/>
          </w:rPr>
          <w:t>DIRECT 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_Toc396563023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053BDACA" w14:textId="77777777" w:rsidR="00557390" w:rsidRPr="00554A7E" w:rsidRDefault="00484262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4" w:history="1">
        <w:r w:rsidR="00557390" w:rsidRPr="00554A7E">
          <w:rPr>
            <w:rStyle w:val="Hyperlink"/>
            <w:noProof/>
            <w:color w:val="000000"/>
          </w:rPr>
          <w:t>CROSS-EXAMINATION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_Toc396563024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64453D97" w14:textId="77777777" w:rsidR="00557390" w:rsidRPr="00554A7E" w:rsidRDefault="00484262">
      <w:pPr>
        <w:pStyle w:val="TOC2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5" w:history="1">
        <w:r w:rsidR="00557390" w:rsidRPr="00554A7E">
          <w:rPr>
            <w:rStyle w:val="Hyperlink"/>
            <w:noProof/>
            <w:color w:val="000000"/>
          </w:rPr>
          <w:t>REDIRECT EXAMINATION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_Toc396563025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4F58AB43" w14:textId="77777777" w:rsidR="00557390" w:rsidRPr="00554A7E" w:rsidRDefault="00484262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6" w:history="1">
        <w:r w:rsidR="00557390" w:rsidRPr="00554A7E">
          <w:rPr>
            <w:rStyle w:val="Hyperlink"/>
            <w:noProof/>
            <w:color w:val="000000"/>
          </w:rPr>
          <w:t>U.S. TRUSTEE RESTS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_Toc396563026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17AF0847" w14:textId="77777777" w:rsidR="00557390" w:rsidRPr="00554A7E" w:rsidRDefault="00484262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7" w:history="1">
        <w:r w:rsidR="00557390" w:rsidRPr="00554A7E">
          <w:rPr>
            <w:rStyle w:val="Hyperlink"/>
            <w:noProof/>
            <w:color w:val="000000"/>
          </w:rPr>
          <w:t>DEBTORS REST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_Toc396563027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30DD4497" w14:textId="77777777" w:rsidR="00557390" w:rsidRPr="00554A7E" w:rsidRDefault="00484262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8" w:history="1">
        <w:r w:rsidR="00557390" w:rsidRPr="00554A7E">
          <w:rPr>
            <w:rStyle w:val="Hyperlink"/>
            <w:noProof/>
            <w:color w:val="000000"/>
          </w:rPr>
          <w:t>CLOSING BY THE U.S. TRUSTEE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_Toc396563028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339D228F" w14:textId="77777777" w:rsidR="00557390" w:rsidRPr="00554A7E" w:rsidRDefault="00484262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29" w:history="1">
        <w:r w:rsidR="00557390" w:rsidRPr="00554A7E">
          <w:rPr>
            <w:rStyle w:val="Hyperlink"/>
            <w:noProof/>
            <w:color w:val="000000"/>
          </w:rPr>
          <w:t>CLOSING BY THE DEBTORS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_Toc396563029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2E43894A" w14:textId="77777777" w:rsidR="00557390" w:rsidRPr="00554A7E" w:rsidRDefault="00484262">
      <w:pPr>
        <w:pStyle w:val="TOC1"/>
        <w:tabs>
          <w:tab w:val="right" w:pos="8904"/>
        </w:tabs>
        <w:rPr>
          <w:rFonts w:ascii="Calibri" w:hAnsi="Calibri"/>
          <w:noProof/>
          <w:color w:val="000000"/>
          <w:sz w:val="22"/>
          <w:szCs w:val="22"/>
        </w:rPr>
      </w:pPr>
      <w:hyperlink w:anchor="_Toc396563030" w:history="1">
        <w:r w:rsidR="00557390" w:rsidRPr="00554A7E">
          <w:rPr>
            <w:rStyle w:val="Hyperlink"/>
            <w:noProof/>
            <w:color w:val="000000"/>
          </w:rPr>
          <w:t>COURT'S RULING</w:t>
        </w:r>
        <w:r w:rsidR="00557390" w:rsidRPr="00554A7E">
          <w:rPr>
            <w:noProof/>
            <w:webHidden/>
            <w:color w:val="000000"/>
          </w:rPr>
          <w:tab/>
        </w:r>
        <w:r w:rsidR="00557390" w:rsidRPr="00554A7E">
          <w:rPr>
            <w:noProof/>
            <w:webHidden/>
            <w:color w:val="000000"/>
          </w:rPr>
          <w:fldChar w:fldCharType="begin"/>
        </w:r>
        <w:r w:rsidR="00557390" w:rsidRPr="00554A7E">
          <w:rPr>
            <w:noProof/>
            <w:webHidden/>
            <w:color w:val="000000"/>
          </w:rPr>
          <w:instrText xml:space="preserve"> PAGEREF _Toc396563030 \h </w:instrText>
        </w:r>
        <w:r w:rsidR="00557390" w:rsidRPr="00554A7E">
          <w:rPr>
            <w:noProof/>
            <w:webHidden/>
            <w:color w:val="000000"/>
          </w:rPr>
        </w:r>
        <w:r w:rsidR="00557390" w:rsidRPr="00554A7E">
          <w:rPr>
            <w:noProof/>
            <w:webHidden/>
            <w:color w:val="000000"/>
          </w:rPr>
          <w:fldChar w:fldCharType="separate"/>
        </w:r>
        <w:r w:rsidR="002A213A">
          <w:rPr>
            <w:b/>
            <w:bCs/>
            <w:noProof/>
            <w:webHidden/>
            <w:color w:val="000000"/>
          </w:rPr>
          <w:t>Error! Bookmark not defined.</w:t>
        </w:r>
        <w:r w:rsidR="00557390" w:rsidRPr="00554A7E">
          <w:rPr>
            <w:noProof/>
            <w:webHidden/>
            <w:color w:val="000000"/>
          </w:rPr>
          <w:fldChar w:fldCharType="end"/>
        </w:r>
      </w:hyperlink>
    </w:p>
    <w:p w14:paraId="6FF69E57" w14:textId="77777777" w:rsidR="00F42DA9" w:rsidRPr="00554A7E" w:rsidRDefault="008C45FF" w:rsidP="00A0511F">
      <w:pPr>
        <w:jc w:val="center"/>
        <w:rPr>
          <w:color w:val="000000"/>
        </w:rPr>
      </w:pPr>
      <w:r w:rsidRPr="00554A7E">
        <w:rPr>
          <w:b/>
          <w:bCs/>
          <w:noProof/>
          <w:color w:val="000000"/>
        </w:rPr>
        <w:fldChar w:fldCharType="end"/>
      </w:r>
    </w:p>
    <w:p w14:paraId="6325743A" w14:textId="77777777" w:rsidR="00F42DA9" w:rsidRPr="00554A7E" w:rsidRDefault="00F42DA9" w:rsidP="00F42DA9">
      <w:pPr>
        <w:rPr>
          <w:color w:val="000000"/>
        </w:rPr>
      </w:pPr>
    </w:p>
    <w:p w14:paraId="2EE8C264" w14:textId="45F23E44" w:rsidR="00540E30" w:rsidRDefault="00B9376C" w:rsidP="005A1B3C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MERGEFIELD  Location \* Upper  \* MERGEFORMAT </w:instrText>
      </w:r>
      <w:r>
        <w:rPr>
          <w:color w:val="000000"/>
          <w:u w:val="single"/>
        </w:rPr>
        <w:fldChar w:fldCharType="separate"/>
      </w:r>
      <w:r w:rsidR="008060F7">
        <w:rPr>
          <w:noProof/>
          <w:color w:val="000000"/>
          <w:u w:val="single"/>
        </w:rPr>
        <w:t>«LOCATION»</w:t>
      </w:r>
      <w:r>
        <w:rPr>
          <w:color w:val="000000"/>
          <w:u w:val="single"/>
        </w:rPr>
        <w:fldChar w:fldCharType="end"/>
      </w:r>
      <w:r w:rsidRPr="00554A7E"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MERGEFIELD  HearingDate </w:instrText>
      </w:r>
      <w:r w:rsidR="00EC1288">
        <w:rPr>
          <w:color w:val="000000"/>
        </w:rPr>
        <w:instrText xml:space="preserve">\@ "dddd, MMMM d,yyyy"  </w:instrText>
      </w:r>
      <w:r>
        <w:rPr>
          <w:color w:val="000000"/>
          <w:u w:val="single"/>
        </w:rPr>
        <w:instrText xml:space="preserve">\* Upper  \* MERGEFORMAT </w:instrText>
      </w:r>
      <w:r>
        <w:rPr>
          <w:color w:val="000000"/>
          <w:u w:val="single"/>
        </w:rPr>
        <w:fldChar w:fldCharType="separate"/>
      </w:r>
      <w:r w:rsidR="008060F7">
        <w:rPr>
          <w:noProof/>
          <w:color w:val="000000"/>
          <w:u w:val="single"/>
        </w:rPr>
        <w:t>«HEARINGDATE»</w:t>
      </w:r>
      <w:r>
        <w:rPr>
          <w:color w:val="000000"/>
          <w:u w:val="single"/>
        </w:rPr>
        <w:fldChar w:fldCharType="end"/>
      </w:r>
      <w:r>
        <w:rPr>
          <w:color w:val="000000"/>
          <w:u w:val="single"/>
        </w:rPr>
        <w:t xml:space="preserve">, </w:t>
      </w:r>
      <w:r>
        <w:rPr>
          <w:color w:val="000000"/>
          <w:u w:val="single"/>
        </w:rPr>
        <w:fldChar w:fldCharType="begin"/>
      </w:r>
      <w:r>
        <w:rPr>
          <w:color w:val="000000"/>
          <w:u w:val="single"/>
        </w:rPr>
        <w:instrText xml:space="preserve"> MERGEFIELD  HearingStartTime </w:instrText>
      </w:r>
      <w:r w:rsidR="00A2440E">
        <w:rPr>
          <w:color w:val="000000"/>
        </w:rPr>
        <w:instrText xml:space="preserve">\@ "h:mm </w:instrText>
      </w:r>
      <w:r w:rsidR="00484262">
        <w:rPr>
          <w:color w:val="000000"/>
        </w:rPr>
        <w:instrText>a/p</w:instrText>
      </w:r>
      <w:r w:rsidR="00A2440E">
        <w:rPr>
          <w:color w:val="000000"/>
        </w:rPr>
        <w:instrText xml:space="preserve">" </w:instrText>
      </w:r>
      <w:r>
        <w:rPr>
          <w:color w:val="000000"/>
          <w:u w:val="single"/>
        </w:rPr>
        <w:instrText xml:space="preserve">\* Upper  \* MERGEFORMAT </w:instrText>
      </w:r>
      <w:r>
        <w:rPr>
          <w:color w:val="000000"/>
          <w:u w:val="single"/>
        </w:rPr>
        <w:fldChar w:fldCharType="separate"/>
      </w:r>
      <w:r w:rsidR="008060F7">
        <w:rPr>
          <w:noProof/>
          <w:color w:val="000000"/>
          <w:u w:val="single"/>
        </w:rPr>
        <w:t>«HEARINGSTARTTIME»</w:t>
      </w:r>
      <w:r>
        <w:rPr>
          <w:color w:val="000000"/>
          <w:u w:val="single"/>
        </w:rPr>
        <w:fldChar w:fldCharType="end"/>
      </w:r>
      <w:r w:rsidR="0027046D">
        <w:rPr>
          <w:color w:val="000000"/>
        </w:rPr>
        <w:t>.M.</w:t>
      </w:r>
    </w:p>
    <w:p w14:paraId="327650B1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00027264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78EB22DE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6FA595DC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3E730040" w14:textId="77777777" w:rsidR="0014443B" w:rsidRDefault="0014443B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5CDD5D4E" w14:textId="48F993FE" w:rsidR="00C045BE" w:rsidRPr="00554A7E" w:rsidRDefault="007D6EE7" w:rsidP="00756B62">
      <w:pPr>
        <w:pStyle w:val="DoubleSpacing"/>
        <w:widowControl w:val="0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</w:t>
      </w:r>
      <w:r w:rsidR="00CE5586" w:rsidRPr="00554A7E">
        <w:rPr>
          <w:color w:val="000000"/>
        </w:rPr>
        <w:t xml:space="preserve">     </w:t>
      </w:r>
      <w:r w:rsidRPr="00554A7E">
        <w:rPr>
          <w:color w:val="000000"/>
        </w:rPr>
        <w:t xml:space="preserve">   (Hearing adjourned</w:t>
      </w:r>
      <w:r w:rsidR="00CE5586" w:rsidRPr="00554A7E">
        <w:rPr>
          <w:color w:val="000000"/>
        </w:rPr>
        <w:t xml:space="preserve"> at </w:t>
      </w:r>
      <w:r w:rsidR="0014443B">
        <w:rPr>
          <w:color w:val="000000"/>
        </w:rPr>
        <w:fldChar w:fldCharType="begin"/>
      </w:r>
      <w:r w:rsidR="0014443B">
        <w:rPr>
          <w:color w:val="000000"/>
        </w:rPr>
        <w:instrText xml:space="preserve"> MERGEFIELD  HearingEndTime </w:instrText>
      </w:r>
      <w:r w:rsidR="006D085F">
        <w:rPr>
          <w:color w:val="000000"/>
        </w:rPr>
        <w:instrText xml:space="preserve">\@ "h:mm </w:instrText>
      </w:r>
      <w:r w:rsidR="00484262">
        <w:rPr>
          <w:color w:val="000000"/>
        </w:rPr>
        <w:instrText>a/p</w:instrText>
      </w:r>
      <w:bookmarkStart w:id="0" w:name="_GoBack"/>
      <w:bookmarkEnd w:id="0"/>
      <w:r w:rsidR="006D085F">
        <w:rPr>
          <w:color w:val="000000"/>
        </w:rPr>
        <w:instrText xml:space="preserve">" </w:instrText>
      </w:r>
      <w:r w:rsidR="0014443B">
        <w:rPr>
          <w:color w:val="000000"/>
        </w:rPr>
        <w:instrText xml:space="preserve">\* Lower  \* MERGEFORMAT </w:instrText>
      </w:r>
      <w:r w:rsidR="0014443B">
        <w:rPr>
          <w:color w:val="000000"/>
        </w:rPr>
        <w:fldChar w:fldCharType="separate"/>
      </w:r>
      <w:r w:rsidR="008060F7">
        <w:rPr>
          <w:noProof/>
          <w:color w:val="000000"/>
        </w:rPr>
        <w:t>«hearingendtime»</w:t>
      </w:r>
      <w:r w:rsidR="0014443B">
        <w:rPr>
          <w:color w:val="000000"/>
        </w:rPr>
        <w:fldChar w:fldCharType="end"/>
      </w:r>
      <w:r w:rsidR="0014443B">
        <w:rPr>
          <w:color w:val="000000"/>
        </w:rPr>
        <w:t>.</w:t>
      </w:r>
      <w:r w:rsidR="0027046D">
        <w:rPr>
          <w:color w:val="000000"/>
        </w:rPr>
        <w:t>m.</w:t>
      </w:r>
      <w:r w:rsidR="0014443B" w:rsidRPr="00554A7E">
        <w:rPr>
          <w:color w:val="000000"/>
        </w:rPr>
        <w:t>)</w:t>
      </w:r>
    </w:p>
    <w:p w14:paraId="3351732C" w14:textId="77777777" w:rsidR="00891FDC" w:rsidRDefault="00891FDC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56BC1FCC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A1CB386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A1FCA10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0978C00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50E29AB7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0563999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6EC5CBA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54AE239C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379901EC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3EB83F1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D3179C8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E19E790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2D56D87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0D7DBBE" w14:textId="77777777" w:rsidR="00E511FD" w:rsidRDefault="00E511FD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415B9B3" w14:textId="77777777" w:rsidR="00E511FD" w:rsidRDefault="00E511FD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0081F248" w14:textId="77777777" w:rsidR="00E511FD" w:rsidRDefault="00E511FD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1438628A" w14:textId="77777777" w:rsidR="00E511FD" w:rsidRPr="00554A7E" w:rsidRDefault="00E511FD" w:rsidP="00E511FD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  <w:sectPr w:rsidR="00E511FD" w:rsidRPr="00554A7E" w:rsidSect="000E07A0">
          <w:headerReference w:type="default" r:id="rId8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</w:p>
    <w:p w14:paraId="52290C51" w14:textId="77777777" w:rsidR="007B2818" w:rsidRPr="00554A7E" w:rsidRDefault="00F32059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>CERTIFICATE OF TRANSCRIBER</w:t>
      </w:r>
    </w:p>
    <w:p w14:paraId="0BCA7002" w14:textId="77777777" w:rsidR="007D64F5" w:rsidRPr="00554A7E" w:rsidRDefault="007D64F5" w:rsidP="00F32059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037C029" w14:textId="77777777" w:rsidR="003349D2" w:rsidRDefault="00484262" w:rsidP="003349D2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both"/>
        <w:rPr>
          <w:color w:val="171717"/>
        </w:rPr>
      </w:pPr>
      <w:r>
        <w:rPr>
          <w:noProof/>
          <w:color w:val="000000"/>
        </w:rPr>
        <w:pict w14:anchorId="072BAE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position:absolute;left:0;text-align:left;margin-left:.55pt;margin-top:251.05pt;width:176.75pt;height:51.45pt;z-index:251657728">
            <v:imagedata r:id="rId9" o:title="signature"/>
          </v:shape>
        </w:pict>
      </w:r>
      <w:r w:rsidR="003349D2">
        <w:rPr>
          <w:color w:val="171717"/>
        </w:rPr>
        <w:t>I certify under penalty of perjury under the laws of the State of Washington that the following is true and correct, that I am an authorized transcriptionist; that I received the electronic recording directly from the trial court conducting the hearing; that this transcript is a true and correct record of the proceedings to the best of my ability, including any changes made by the trial judge reviewing the transcript; I am in no way related to or employed by any party in this matter, nor any counsel in the matter; and I have no financial interest in the litigation.</w:t>
      </w:r>
    </w:p>
    <w:p w14:paraId="25D3D105" w14:textId="77777777" w:rsidR="00F32059" w:rsidRPr="00554A7E" w:rsidRDefault="00F32059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4A06647D" w14:textId="77777777" w:rsidR="007D64F5" w:rsidRPr="00554A7E" w:rsidRDefault="007D64F5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</w:p>
    <w:p w14:paraId="7249E7AC" w14:textId="77777777" w:rsidR="00E511FD" w:rsidRDefault="007D64F5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    </w:t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="00A70B0F" w:rsidRPr="00554A7E">
        <w:rPr>
          <w:color w:val="000000"/>
        </w:rPr>
        <w:tab/>
      </w:r>
      <w:r w:rsidR="00175AB7" w:rsidRPr="00554A7E">
        <w:rPr>
          <w:color w:val="000000"/>
        </w:rPr>
        <w:t xml:space="preserve">  </w:t>
      </w:r>
      <w:r w:rsidR="00E511FD">
        <w:rPr>
          <w:color w:val="000000"/>
        </w:rPr>
        <w:t xml:space="preserve"> </w:t>
      </w:r>
    </w:p>
    <w:p w14:paraId="1849B0A4" w14:textId="2153680B" w:rsidR="007D64F5" w:rsidRPr="00554A7E" w:rsidRDefault="00E511FD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t xml:space="preserve">                                      </w:t>
      </w:r>
      <w:r w:rsidR="00175AB7" w:rsidRPr="00554A7E">
        <w:rPr>
          <w:color w:val="000000"/>
        </w:rPr>
        <w:t xml:space="preserve">   </w:t>
      </w:r>
      <w:r w:rsidR="000E367E">
        <w:rPr>
          <w:color w:val="000000"/>
        </w:rPr>
        <w:t xml:space="preserve">   </w:t>
      </w:r>
      <w:r w:rsidR="000E367E">
        <w:rPr>
          <w:color w:val="000000"/>
        </w:rPr>
        <w:fldChar w:fldCharType="begin"/>
      </w:r>
      <w:r w:rsidR="000E367E">
        <w:rPr>
          <w:color w:val="000000"/>
        </w:rPr>
        <w:instrText xml:space="preserve"> DATE \@ "MMMM d, yyyy" </w:instrText>
      </w:r>
      <w:r w:rsidR="000E367E">
        <w:rPr>
          <w:color w:val="000000"/>
        </w:rPr>
        <w:fldChar w:fldCharType="separate"/>
      </w:r>
      <w:r w:rsidR="0027046D">
        <w:rPr>
          <w:noProof/>
          <w:color w:val="000000"/>
        </w:rPr>
        <w:t>March 21, 2018</w:t>
      </w:r>
      <w:r w:rsidR="000E367E">
        <w:rPr>
          <w:color w:val="000000"/>
        </w:rPr>
        <w:fldChar w:fldCharType="end"/>
      </w:r>
    </w:p>
    <w:p w14:paraId="5E0A407E" w14:textId="77777777" w:rsidR="00F32059" w:rsidRPr="00554A7E" w:rsidRDefault="00F32059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___________________                      </w:t>
      </w:r>
      <w:r w:rsidR="007D64F5" w:rsidRPr="00554A7E">
        <w:rPr>
          <w:color w:val="000000"/>
        </w:rPr>
        <w:t xml:space="preserve"> </w:t>
      </w:r>
      <w:r w:rsidRPr="00554A7E">
        <w:rPr>
          <w:color w:val="000000"/>
        </w:rPr>
        <w:t xml:space="preserve"> </w:t>
      </w:r>
      <w:r w:rsidR="007D64F5" w:rsidRPr="00554A7E">
        <w:rPr>
          <w:color w:val="000000"/>
        </w:rPr>
        <w:t>__________</w:t>
      </w:r>
      <w:r w:rsidRPr="00554A7E">
        <w:rPr>
          <w:color w:val="000000"/>
        </w:rPr>
        <w:t>________</w:t>
      </w:r>
    </w:p>
    <w:p w14:paraId="4A591576" w14:textId="77777777" w:rsidR="00F32059" w:rsidRPr="00554A7E" w:rsidRDefault="00F32059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 xml:space="preserve">Signature           </w:t>
      </w:r>
      <w:r w:rsidR="007D64F5" w:rsidRPr="00554A7E">
        <w:rPr>
          <w:color w:val="000000"/>
        </w:rPr>
        <w:t xml:space="preserve">                            </w:t>
      </w:r>
      <w:r w:rsidRPr="00554A7E">
        <w:rPr>
          <w:color w:val="000000"/>
        </w:rPr>
        <w:t xml:space="preserve">         Date</w:t>
      </w:r>
    </w:p>
    <w:p w14:paraId="56993B17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4F7CB86C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EBBE39E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918232E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7E0A5C12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6E7B1FDD" w14:textId="77777777" w:rsidR="00756B62" w:rsidRPr="00554A7E" w:rsidRDefault="00756B62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4824EE9" w14:textId="77777777" w:rsidR="005E41CB" w:rsidRPr="00554A7E" w:rsidRDefault="00856FEC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  <w:sz w:val="32"/>
          <w:szCs w:val="32"/>
          <w:u w:val="single"/>
        </w:rPr>
      </w:pPr>
      <w:r>
        <w:rPr>
          <w:color w:val="000000"/>
          <w:sz w:val="32"/>
          <w:szCs w:val="32"/>
          <w:u w:val="single"/>
        </w:rPr>
        <w:t>TABLE</w:t>
      </w:r>
      <w:r w:rsidR="005E41CB" w:rsidRPr="00554A7E">
        <w:rPr>
          <w:color w:val="000000"/>
          <w:sz w:val="32"/>
          <w:szCs w:val="32"/>
          <w:u w:val="single"/>
        </w:rPr>
        <w:t xml:space="preserve"> OF </w:t>
      </w:r>
      <w:r w:rsidR="0045038A">
        <w:rPr>
          <w:color w:val="000000"/>
          <w:sz w:val="32"/>
          <w:szCs w:val="32"/>
          <w:u w:val="single"/>
        </w:rPr>
        <w:t>AUTHORITIES</w:t>
      </w:r>
    </w:p>
    <w:p w14:paraId="1619EA3C" w14:textId="77777777" w:rsidR="005E41CB" w:rsidRPr="00554A7E" w:rsidRDefault="005E41CB" w:rsidP="007D64F5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rFonts w:ascii="Times New Roman" w:hAnsi="Times New Roman"/>
          <w:color w:val="000000"/>
          <w:sz w:val="32"/>
          <w:szCs w:val="32"/>
          <w:u w:val="single"/>
        </w:rPr>
      </w:pPr>
    </w:p>
    <w:p w14:paraId="7B3BAC00" w14:textId="77777777" w:rsidR="00D70A64" w:rsidRPr="00554A7E" w:rsidRDefault="002C27F8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noProof/>
          <w:color w:val="000000"/>
        </w:rPr>
        <w:sectPr w:rsidR="00D70A64" w:rsidRPr="00554A7E" w:rsidSect="00D70A64">
          <w:headerReference w:type="default" r:id="rId10"/>
          <w:type w:val="continuous"/>
          <w:pgSz w:w="12240" w:h="15840" w:code="1"/>
          <w:pgMar w:top="-1440" w:right="1022" w:bottom="-1440" w:left="2304" w:header="720" w:footer="432" w:gutter="0"/>
          <w:cols w:space="720"/>
          <w:docGrid w:linePitch="326"/>
        </w:sectPr>
      </w:pPr>
      <w:r w:rsidRPr="00554A7E">
        <w:rPr>
          <w:color w:val="000000"/>
        </w:rPr>
        <w:fldChar w:fldCharType="begin"/>
      </w:r>
      <w:r w:rsidRPr="00554A7E">
        <w:rPr>
          <w:color w:val="000000"/>
        </w:rPr>
        <w:instrText xml:space="preserve"> INDEX \c "2" \z "1033" </w:instrText>
      </w:r>
      <w:r w:rsidRPr="00554A7E">
        <w:rPr>
          <w:color w:val="000000"/>
        </w:rPr>
        <w:fldChar w:fldCharType="separate"/>
      </w:r>
    </w:p>
    <w:p w14:paraId="3B4282A6" w14:textId="77777777" w:rsidR="00D70A64" w:rsidRPr="00554A7E" w:rsidRDefault="00D70A64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Gomez</w:t>
      </w:r>
      <w:r w:rsidRPr="00554A7E">
        <w:rPr>
          <w:noProof/>
          <w:color w:val="000000"/>
        </w:rPr>
        <w:t>, 21, 148, 151, 152</w:t>
      </w:r>
    </w:p>
    <w:p w14:paraId="019ADD85" w14:textId="77777777" w:rsidR="00D70A64" w:rsidRPr="00554A7E" w:rsidRDefault="00D70A64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Krohn</w:t>
      </w:r>
      <w:r w:rsidRPr="00554A7E">
        <w:rPr>
          <w:noProof/>
          <w:color w:val="000000"/>
        </w:rPr>
        <w:t>, 11, 146</w:t>
      </w:r>
    </w:p>
    <w:p w14:paraId="2D30E82C" w14:textId="77777777" w:rsidR="00D70A64" w:rsidRPr="00554A7E" w:rsidRDefault="00D70A64">
      <w:pPr>
        <w:pStyle w:val="Index1"/>
        <w:tabs>
          <w:tab w:val="right" w:pos="4087"/>
        </w:tabs>
        <w:rPr>
          <w:noProof/>
          <w:color w:val="000000"/>
        </w:rPr>
      </w:pPr>
      <w:r w:rsidRPr="00554A7E">
        <w:rPr>
          <w:noProof/>
          <w:color w:val="000000"/>
          <w:u w:val="single"/>
        </w:rPr>
        <w:t>Lamanna</w:t>
      </w:r>
      <w:r w:rsidRPr="00554A7E">
        <w:rPr>
          <w:noProof/>
          <w:color w:val="000000"/>
        </w:rPr>
        <w:t>, 11</w:t>
      </w:r>
    </w:p>
    <w:p w14:paraId="4847A3F2" w14:textId="77777777" w:rsidR="00D70A64" w:rsidRPr="00554A7E" w:rsidRDefault="00D70A64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noProof/>
          <w:color w:val="000000"/>
        </w:rPr>
        <w:sectPr w:rsidR="00D70A64" w:rsidRPr="00554A7E" w:rsidSect="00D70A64">
          <w:type w:val="continuous"/>
          <w:pgSz w:w="12240" w:h="15840" w:code="1"/>
          <w:pgMar w:top="-1440" w:right="1022" w:bottom="-1440" w:left="2304" w:header="720" w:footer="432" w:gutter="0"/>
          <w:cols w:num="2" w:space="720"/>
          <w:docGrid w:linePitch="326"/>
        </w:sectPr>
      </w:pPr>
    </w:p>
    <w:p w14:paraId="7F695696" w14:textId="77777777" w:rsidR="00F32059" w:rsidRPr="00554A7E" w:rsidRDefault="002C27F8" w:rsidP="00BC651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fldChar w:fldCharType="end"/>
      </w:r>
    </w:p>
    <w:sectPr w:rsidR="00F32059" w:rsidRPr="00554A7E" w:rsidSect="00D70A64">
      <w:type w:val="continuous"/>
      <w:pgSz w:w="12240" w:h="15840" w:code="1"/>
      <w:pgMar w:top="-1440" w:right="1022" w:bottom="-1440" w:left="2304" w:header="720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15CC7" w14:textId="77777777" w:rsidR="008060F7" w:rsidRDefault="008060F7">
      <w:pPr>
        <w:spacing w:line="240" w:lineRule="auto"/>
      </w:pPr>
      <w:r>
        <w:separator/>
      </w:r>
    </w:p>
  </w:endnote>
  <w:endnote w:type="continuationSeparator" w:id="0">
    <w:p w14:paraId="3F44EDAA" w14:textId="77777777" w:rsidR="008060F7" w:rsidRDefault="008060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02364" w14:textId="77777777" w:rsidR="008060F7" w:rsidRDefault="008060F7">
      <w:pPr>
        <w:spacing w:line="240" w:lineRule="auto"/>
      </w:pPr>
      <w:r>
        <w:separator/>
      </w:r>
    </w:p>
  </w:footnote>
  <w:footnote w:type="continuationSeparator" w:id="0">
    <w:p w14:paraId="32C42334" w14:textId="77777777" w:rsidR="008060F7" w:rsidRDefault="008060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7F1205" w14:textId="77777777" w:rsidR="008060F7" w:rsidRDefault="008060F7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49D2">
      <w:rPr>
        <w:rStyle w:val="PageNumber"/>
        <w:noProof/>
      </w:rPr>
      <w:t>2</w:t>
    </w:r>
    <w:r>
      <w:rPr>
        <w:rStyle w:val="PageNumber"/>
      </w:rPr>
      <w:fldChar w:fldCharType="end"/>
    </w:r>
  </w:p>
  <w:p w14:paraId="6AE2F93E" w14:textId="77777777" w:rsidR="008060F7" w:rsidRDefault="008060F7">
    <w:pPr>
      <w:pStyle w:val="Header"/>
      <w:tabs>
        <w:tab w:val="clear" w:pos="864"/>
        <w:tab w:val="clear" w:pos="1584"/>
        <w:tab w:val="clear" w:pos="4320"/>
        <w:tab w:val="clear" w:pos="8640"/>
      </w:tabs>
      <w:ind w:right="360"/>
      <w:jc w:val="center"/>
    </w:pPr>
    <w:r>
      <w:rPr>
        <w:rStyle w:val="PageNumber"/>
      </w:rPr>
      <w:t xml:space="preserve">                                            </w:t>
    </w:r>
    <w:r w:rsidR="00484262">
      <w:rPr>
        <w:noProof/>
      </w:rPr>
      <w:pict w14:anchorId="10BDB277">
        <v:shapetype id="_x0000_t202" coordsize="21600,21600" o:spt="202" path="m,l,21600r21600,l21600,xe">
          <v:stroke joinstyle="miter"/>
          <v:path gradientshapeok="t" o:connecttype="rect"/>
        </v:shapetype>
        <v:shape id="LineNumbers" o:spid="_x0000_s2096" type="#_x0000_t202" style="position:absolute;left:0;text-align:left;margin-left:-50.4pt;margin-top:0;width:36pt;height:9in;z-index:251614208;mso-position-horizontal-relative:margin;mso-position-vertical-relative:margin" o:allowincell="f" stroked="f">
          <v:textbox style="mso-next-textbox:#LineNumbers;mso-rotate-with-shape:t" inset="0,0,0,0">
            <w:txbxContent>
              <w:p w14:paraId="714449D6" w14:textId="77777777" w:rsidR="008060F7" w:rsidRDefault="008060F7">
                <w:pPr>
                  <w:jc w:val="right"/>
                </w:pPr>
                <w:r>
                  <w:t>1</w:t>
                </w:r>
              </w:p>
              <w:p w14:paraId="63D177FF" w14:textId="77777777" w:rsidR="008060F7" w:rsidRDefault="008060F7">
                <w:pPr>
                  <w:jc w:val="right"/>
                </w:pPr>
                <w:r>
                  <w:t>2</w:t>
                </w:r>
              </w:p>
              <w:p w14:paraId="75F56925" w14:textId="77777777" w:rsidR="008060F7" w:rsidRDefault="008060F7">
                <w:pPr>
                  <w:jc w:val="right"/>
                </w:pPr>
                <w:r>
                  <w:t>3</w:t>
                </w:r>
              </w:p>
              <w:p w14:paraId="62CFA5C7" w14:textId="77777777" w:rsidR="008060F7" w:rsidRDefault="008060F7">
                <w:pPr>
                  <w:jc w:val="right"/>
                </w:pPr>
                <w:r>
                  <w:t>4</w:t>
                </w:r>
              </w:p>
              <w:p w14:paraId="5317AE84" w14:textId="77777777" w:rsidR="008060F7" w:rsidRDefault="008060F7">
                <w:pPr>
                  <w:jc w:val="right"/>
                </w:pPr>
                <w:r>
                  <w:t>5</w:t>
                </w:r>
              </w:p>
              <w:p w14:paraId="4E8ED505" w14:textId="77777777" w:rsidR="008060F7" w:rsidRDefault="008060F7">
                <w:pPr>
                  <w:jc w:val="right"/>
                </w:pPr>
                <w:r>
                  <w:t>6</w:t>
                </w:r>
              </w:p>
              <w:p w14:paraId="588EFD34" w14:textId="77777777" w:rsidR="008060F7" w:rsidRDefault="008060F7">
                <w:pPr>
                  <w:jc w:val="right"/>
                </w:pPr>
                <w:r>
                  <w:t>7</w:t>
                </w:r>
              </w:p>
              <w:p w14:paraId="00948C4F" w14:textId="77777777" w:rsidR="008060F7" w:rsidRDefault="008060F7">
                <w:pPr>
                  <w:jc w:val="right"/>
                </w:pPr>
                <w:r>
                  <w:t>8</w:t>
                </w:r>
              </w:p>
              <w:p w14:paraId="5DD77310" w14:textId="77777777" w:rsidR="008060F7" w:rsidRDefault="008060F7">
                <w:pPr>
                  <w:jc w:val="right"/>
                </w:pPr>
                <w:r>
                  <w:t>9</w:t>
                </w:r>
              </w:p>
              <w:p w14:paraId="2D6607C7" w14:textId="77777777" w:rsidR="008060F7" w:rsidRDefault="008060F7">
                <w:pPr>
                  <w:jc w:val="right"/>
                </w:pPr>
                <w:r>
                  <w:t>10</w:t>
                </w:r>
              </w:p>
              <w:p w14:paraId="3E452FDD" w14:textId="77777777" w:rsidR="008060F7" w:rsidRDefault="008060F7">
                <w:pPr>
                  <w:jc w:val="right"/>
                </w:pPr>
                <w:r>
                  <w:t>11</w:t>
                </w:r>
              </w:p>
              <w:p w14:paraId="7F4A1191" w14:textId="77777777" w:rsidR="008060F7" w:rsidRDefault="008060F7">
                <w:pPr>
                  <w:jc w:val="right"/>
                </w:pPr>
                <w:r>
                  <w:t>12</w:t>
                </w:r>
              </w:p>
              <w:p w14:paraId="5790D12C" w14:textId="77777777" w:rsidR="008060F7" w:rsidRDefault="008060F7">
                <w:pPr>
                  <w:jc w:val="right"/>
                </w:pPr>
                <w:r>
                  <w:t>13</w:t>
                </w:r>
              </w:p>
              <w:p w14:paraId="69B57B98" w14:textId="77777777" w:rsidR="008060F7" w:rsidRDefault="008060F7">
                <w:pPr>
                  <w:jc w:val="right"/>
                </w:pPr>
                <w:r>
                  <w:t>14</w:t>
                </w:r>
              </w:p>
              <w:p w14:paraId="725364A9" w14:textId="77777777" w:rsidR="008060F7" w:rsidRDefault="008060F7">
                <w:pPr>
                  <w:jc w:val="right"/>
                </w:pPr>
                <w:r>
                  <w:t>15</w:t>
                </w:r>
              </w:p>
              <w:p w14:paraId="04499D8F" w14:textId="77777777" w:rsidR="008060F7" w:rsidRDefault="008060F7">
                <w:pPr>
                  <w:jc w:val="right"/>
                </w:pPr>
                <w:r>
                  <w:t>16</w:t>
                </w:r>
              </w:p>
              <w:p w14:paraId="172E3BA9" w14:textId="77777777" w:rsidR="008060F7" w:rsidRDefault="008060F7">
                <w:pPr>
                  <w:jc w:val="right"/>
                </w:pPr>
                <w:r>
                  <w:t>17</w:t>
                </w:r>
              </w:p>
              <w:p w14:paraId="63B38B86" w14:textId="77777777" w:rsidR="008060F7" w:rsidRDefault="008060F7">
                <w:pPr>
                  <w:jc w:val="right"/>
                </w:pPr>
                <w:r>
                  <w:t>18</w:t>
                </w:r>
              </w:p>
              <w:p w14:paraId="79FC784E" w14:textId="77777777" w:rsidR="008060F7" w:rsidRDefault="008060F7">
                <w:pPr>
                  <w:jc w:val="right"/>
                </w:pPr>
                <w:r>
                  <w:t>19</w:t>
                </w:r>
              </w:p>
              <w:p w14:paraId="65A0465D" w14:textId="77777777" w:rsidR="008060F7" w:rsidRDefault="008060F7">
                <w:pPr>
                  <w:jc w:val="right"/>
                </w:pPr>
                <w:r>
                  <w:t>20</w:t>
                </w:r>
              </w:p>
              <w:p w14:paraId="50B84BB4" w14:textId="77777777" w:rsidR="008060F7" w:rsidRDefault="008060F7">
                <w:pPr>
                  <w:jc w:val="right"/>
                </w:pPr>
                <w:r>
                  <w:t>21</w:t>
                </w:r>
              </w:p>
              <w:p w14:paraId="493D2423" w14:textId="77777777" w:rsidR="008060F7" w:rsidRDefault="008060F7">
                <w:pPr>
                  <w:jc w:val="right"/>
                </w:pPr>
                <w:r>
                  <w:t>22</w:t>
                </w:r>
              </w:p>
              <w:p w14:paraId="49A03432" w14:textId="77777777" w:rsidR="008060F7" w:rsidRDefault="008060F7">
                <w:pPr>
                  <w:jc w:val="right"/>
                </w:pPr>
                <w:r>
                  <w:t>23</w:t>
                </w:r>
              </w:p>
              <w:p w14:paraId="21FF4812" w14:textId="77777777" w:rsidR="008060F7" w:rsidRDefault="008060F7">
                <w:pPr>
                  <w:jc w:val="right"/>
                </w:pPr>
                <w:r>
                  <w:t>24</w:t>
                </w:r>
              </w:p>
              <w:p w14:paraId="597C8F36" w14:textId="77777777" w:rsidR="008060F7" w:rsidRDefault="008060F7">
                <w:pPr>
                  <w:jc w:val="right"/>
                </w:pPr>
                <w:r>
                  <w:t>25</w:t>
                </w:r>
              </w:p>
              <w:p w14:paraId="1A8EFF0F" w14:textId="77777777" w:rsidR="008060F7" w:rsidRDefault="008060F7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484262">
      <w:rPr>
        <w:noProof/>
      </w:rPr>
      <w:pict w14:anchorId="5874333B">
        <v:line id="RightBorder" o:spid="_x0000_s2095" style="position:absolute;left:0;text-align:left;z-index:251613184;mso-position-horizontal-relative:margin;mso-position-vertical-relative:page" from="453.6pt,0" to="453.6pt,11in" o:allowincell="f">
          <w10:wrap anchorx="margin" anchory="page"/>
        </v:line>
      </w:pict>
    </w:r>
    <w:r w:rsidR="00484262">
      <w:rPr>
        <w:noProof/>
      </w:rPr>
      <w:pict w14:anchorId="7CDE3A84">
        <v:line id="LeftBorder2" o:spid="_x0000_s2094" style="position:absolute;left:0;text-align:left;z-index:251612160;mso-position-horizontal-relative:margin;mso-position-vertical-relative:page" from="-7.2pt,0" to="-7.2pt,11in" o:allowincell="f">
          <w10:wrap anchorx="margin" anchory="page"/>
        </v:line>
      </w:pict>
    </w:r>
    <w:r w:rsidR="00484262">
      <w:rPr>
        <w:noProof/>
      </w:rPr>
      <w:pict w14:anchorId="7477E338">
        <v:line id="LeftBorder1" o:spid="_x0000_s2093" style="position:absolute;left:0;text-align:left;z-index:251611136;mso-position-horizontal-relative:margin;mso-position-vertical-relative:page" from="-3.6pt,0" to="-3.6pt,11in" o:allowincell="f">
          <w10:wrap anchorx="margin" anchory="page"/>
        </v:lin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2875AB" w14:textId="77777777" w:rsidR="008060F7" w:rsidRDefault="008060F7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49D2">
      <w:rPr>
        <w:rStyle w:val="PageNumber"/>
        <w:noProof/>
      </w:rPr>
      <w:t>3</w:t>
    </w:r>
    <w:r>
      <w:rPr>
        <w:rStyle w:val="PageNumber"/>
      </w:rPr>
      <w:fldChar w:fldCharType="end"/>
    </w:r>
  </w:p>
  <w:p w14:paraId="5936DB1D" w14:textId="77777777" w:rsidR="008060F7" w:rsidRPr="00700D26" w:rsidRDefault="008060F7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  <w:u w:val="single"/>
      </w:rPr>
    </w:pPr>
    <w:r w:rsidRPr="00700D26">
      <w:rPr>
        <w:rStyle w:val="PageNumber"/>
        <w:color w:val="171717"/>
        <w:u w:val="single"/>
      </w:rPr>
      <w:fldChar w:fldCharType="begin"/>
    </w:r>
    <w:r w:rsidRPr="00700D26">
      <w:rPr>
        <w:rStyle w:val="PageNumber"/>
        <w:color w:val="171717"/>
        <w:u w:val="single"/>
      </w:rPr>
      <w:instrText xml:space="preserve"> REF _Ref396567778 \h </w:instrText>
    </w:r>
    <w:r w:rsidRPr="00700D26">
      <w:rPr>
        <w:rStyle w:val="PageNumber"/>
        <w:color w:val="171717"/>
        <w:u w:val="single"/>
      </w:rPr>
    </w:r>
    <w:r w:rsidRPr="00700D26">
      <w:rPr>
        <w:rStyle w:val="PageNumber"/>
        <w:color w:val="171717"/>
        <w:u w:val="single"/>
      </w:rPr>
      <w:fldChar w:fldCharType="separate"/>
    </w:r>
    <w:r>
      <w:rPr>
        <w:rStyle w:val="PageNumber"/>
        <w:b/>
        <w:bCs/>
        <w:color w:val="171717"/>
        <w:u w:val="single"/>
      </w:rPr>
      <w:t>Error! Reference source not found.</w:t>
    </w:r>
    <w:r w:rsidRPr="00700D26">
      <w:rPr>
        <w:rStyle w:val="PageNumber"/>
        <w:color w:val="171717"/>
        <w:u w:val="single"/>
      </w:rPr>
      <w:fldChar w:fldCharType="end"/>
    </w:r>
    <w:r w:rsidRPr="00700D26">
      <w:rPr>
        <w:rStyle w:val="PageNumber"/>
        <w:color w:val="171717"/>
        <w:u w:val="single"/>
      </w:rPr>
      <w:t xml:space="preserve">                                        </w:t>
    </w:r>
    <w:r w:rsidR="00484262">
      <w:rPr>
        <w:noProof/>
        <w:color w:val="171717"/>
        <w:u w:val="single"/>
      </w:rPr>
      <w:pict w14:anchorId="3654D28E">
        <v:shapetype id="_x0000_t202" coordsize="21600,21600" o:spt="202" path="m,l,21600r21600,l21600,xe">
          <v:stroke joinstyle="miter"/>
          <v:path gradientshapeok="t" o:connecttype="rect"/>
        </v:shapetype>
        <v:shape id="_x0000_s2164" type="#_x0000_t202" style="position:absolute;left:0;text-align:left;margin-left:-50.4pt;margin-top:0;width:36pt;height:9in;z-index:251683840;mso-position-horizontal-relative:margin;mso-position-vertical-relative:margin" o:allowincell="f" stroked="f">
          <v:textbox style="mso-next-textbox:#_x0000_s2164;mso-rotate-with-shape:t" inset="0,0,0,0">
            <w:txbxContent>
              <w:p w14:paraId="56A024EC" w14:textId="77777777" w:rsidR="008060F7" w:rsidRDefault="008060F7">
                <w:pPr>
                  <w:jc w:val="right"/>
                </w:pPr>
                <w:r>
                  <w:t>1</w:t>
                </w:r>
              </w:p>
              <w:p w14:paraId="58B551DE" w14:textId="77777777" w:rsidR="008060F7" w:rsidRDefault="008060F7">
                <w:pPr>
                  <w:jc w:val="right"/>
                </w:pPr>
                <w:r>
                  <w:t>2</w:t>
                </w:r>
              </w:p>
              <w:p w14:paraId="3F128D36" w14:textId="77777777" w:rsidR="008060F7" w:rsidRDefault="008060F7">
                <w:pPr>
                  <w:jc w:val="right"/>
                </w:pPr>
                <w:r>
                  <w:t>3</w:t>
                </w:r>
              </w:p>
              <w:p w14:paraId="45C0291C" w14:textId="77777777" w:rsidR="008060F7" w:rsidRDefault="008060F7">
                <w:pPr>
                  <w:jc w:val="right"/>
                </w:pPr>
                <w:r>
                  <w:t>4</w:t>
                </w:r>
              </w:p>
              <w:p w14:paraId="77F5DE80" w14:textId="77777777" w:rsidR="008060F7" w:rsidRDefault="008060F7">
                <w:pPr>
                  <w:jc w:val="right"/>
                </w:pPr>
                <w:r>
                  <w:t>5</w:t>
                </w:r>
              </w:p>
              <w:p w14:paraId="2E65D1B5" w14:textId="77777777" w:rsidR="008060F7" w:rsidRDefault="008060F7">
                <w:pPr>
                  <w:jc w:val="right"/>
                </w:pPr>
                <w:r>
                  <w:t>6</w:t>
                </w:r>
              </w:p>
              <w:p w14:paraId="132AD450" w14:textId="77777777" w:rsidR="008060F7" w:rsidRDefault="008060F7">
                <w:pPr>
                  <w:jc w:val="right"/>
                </w:pPr>
                <w:r>
                  <w:t>7</w:t>
                </w:r>
              </w:p>
              <w:p w14:paraId="6D1FC672" w14:textId="77777777" w:rsidR="008060F7" w:rsidRDefault="008060F7">
                <w:pPr>
                  <w:jc w:val="right"/>
                </w:pPr>
                <w:r>
                  <w:t>8</w:t>
                </w:r>
              </w:p>
              <w:p w14:paraId="770CE4E5" w14:textId="77777777" w:rsidR="008060F7" w:rsidRDefault="008060F7">
                <w:pPr>
                  <w:jc w:val="right"/>
                </w:pPr>
                <w:r>
                  <w:t>9</w:t>
                </w:r>
              </w:p>
              <w:p w14:paraId="44B60B2B" w14:textId="77777777" w:rsidR="008060F7" w:rsidRDefault="008060F7">
                <w:pPr>
                  <w:jc w:val="right"/>
                </w:pPr>
                <w:r>
                  <w:t>10</w:t>
                </w:r>
              </w:p>
              <w:p w14:paraId="16D752B4" w14:textId="77777777" w:rsidR="008060F7" w:rsidRDefault="008060F7">
                <w:pPr>
                  <w:jc w:val="right"/>
                </w:pPr>
                <w:r>
                  <w:t>11</w:t>
                </w:r>
              </w:p>
              <w:p w14:paraId="5D8C9450" w14:textId="77777777" w:rsidR="008060F7" w:rsidRDefault="008060F7">
                <w:pPr>
                  <w:jc w:val="right"/>
                </w:pPr>
                <w:r>
                  <w:t>12</w:t>
                </w:r>
              </w:p>
              <w:p w14:paraId="7522A17E" w14:textId="77777777" w:rsidR="008060F7" w:rsidRDefault="008060F7">
                <w:pPr>
                  <w:jc w:val="right"/>
                </w:pPr>
                <w:r>
                  <w:t>13</w:t>
                </w:r>
              </w:p>
              <w:p w14:paraId="4C9A5635" w14:textId="77777777" w:rsidR="008060F7" w:rsidRDefault="008060F7">
                <w:pPr>
                  <w:jc w:val="right"/>
                </w:pPr>
                <w:r>
                  <w:t>14</w:t>
                </w:r>
              </w:p>
              <w:p w14:paraId="57EA1DC6" w14:textId="77777777" w:rsidR="008060F7" w:rsidRDefault="008060F7">
                <w:pPr>
                  <w:jc w:val="right"/>
                </w:pPr>
                <w:r>
                  <w:t>15</w:t>
                </w:r>
              </w:p>
              <w:p w14:paraId="4B850BB2" w14:textId="77777777" w:rsidR="008060F7" w:rsidRDefault="008060F7">
                <w:pPr>
                  <w:jc w:val="right"/>
                </w:pPr>
                <w:r>
                  <w:t>16</w:t>
                </w:r>
              </w:p>
              <w:p w14:paraId="4A1E928A" w14:textId="77777777" w:rsidR="008060F7" w:rsidRDefault="008060F7">
                <w:pPr>
                  <w:jc w:val="right"/>
                </w:pPr>
                <w:r>
                  <w:t>17</w:t>
                </w:r>
              </w:p>
              <w:p w14:paraId="11E8A109" w14:textId="77777777" w:rsidR="008060F7" w:rsidRDefault="008060F7">
                <w:pPr>
                  <w:jc w:val="right"/>
                </w:pPr>
                <w:r>
                  <w:t>18</w:t>
                </w:r>
              </w:p>
              <w:p w14:paraId="24769523" w14:textId="77777777" w:rsidR="008060F7" w:rsidRDefault="008060F7">
                <w:pPr>
                  <w:jc w:val="right"/>
                </w:pPr>
                <w:r>
                  <w:t>19</w:t>
                </w:r>
              </w:p>
              <w:p w14:paraId="74442266" w14:textId="77777777" w:rsidR="008060F7" w:rsidRDefault="008060F7">
                <w:pPr>
                  <w:jc w:val="right"/>
                </w:pPr>
                <w:r>
                  <w:t>20</w:t>
                </w:r>
              </w:p>
              <w:p w14:paraId="74E89637" w14:textId="77777777" w:rsidR="008060F7" w:rsidRDefault="008060F7">
                <w:pPr>
                  <w:jc w:val="right"/>
                </w:pPr>
                <w:r>
                  <w:t>21</w:t>
                </w:r>
              </w:p>
              <w:p w14:paraId="19D7C33B" w14:textId="77777777" w:rsidR="008060F7" w:rsidRDefault="008060F7">
                <w:pPr>
                  <w:jc w:val="right"/>
                </w:pPr>
                <w:r>
                  <w:t>22</w:t>
                </w:r>
              </w:p>
              <w:p w14:paraId="05695CAB" w14:textId="77777777" w:rsidR="008060F7" w:rsidRDefault="008060F7">
                <w:pPr>
                  <w:jc w:val="right"/>
                </w:pPr>
                <w:r>
                  <w:t>23</w:t>
                </w:r>
              </w:p>
              <w:p w14:paraId="3614C25F" w14:textId="77777777" w:rsidR="008060F7" w:rsidRDefault="008060F7">
                <w:pPr>
                  <w:jc w:val="right"/>
                </w:pPr>
                <w:r>
                  <w:t>24</w:t>
                </w:r>
              </w:p>
              <w:p w14:paraId="55717D78" w14:textId="77777777" w:rsidR="008060F7" w:rsidRDefault="008060F7">
                <w:pPr>
                  <w:jc w:val="right"/>
                </w:pPr>
                <w:r>
                  <w:t>25</w:t>
                </w:r>
              </w:p>
              <w:p w14:paraId="7DE73EF4" w14:textId="77777777" w:rsidR="008060F7" w:rsidRDefault="008060F7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484262">
      <w:rPr>
        <w:noProof/>
        <w:color w:val="171717"/>
        <w:u w:val="single"/>
      </w:rPr>
      <w:pict w14:anchorId="6F1E6B1F">
        <v:line id="_x0000_s2163" style="position:absolute;left:0;text-align:left;z-index:251682816;mso-position-horizontal-relative:margin;mso-position-vertical-relative:page" from="453.6pt,0" to="453.6pt,11in" o:allowincell="f">
          <w10:wrap anchorx="margin" anchory="page"/>
        </v:line>
      </w:pict>
    </w:r>
    <w:r w:rsidR="00484262">
      <w:rPr>
        <w:noProof/>
        <w:color w:val="171717"/>
        <w:u w:val="single"/>
      </w:rPr>
      <w:pict w14:anchorId="7D0086C9">
        <v:line id="_x0000_s2162" style="position:absolute;left:0;text-align:left;z-index:251681792;mso-position-horizontal-relative:margin;mso-position-vertical-relative:page" from="-7.2pt,0" to="-7.2pt,11in" o:allowincell="f">
          <w10:wrap anchorx="margin" anchory="page"/>
        </v:line>
      </w:pict>
    </w:r>
    <w:r w:rsidR="00484262">
      <w:rPr>
        <w:noProof/>
        <w:color w:val="171717"/>
        <w:u w:val="single"/>
      </w:rPr>
      <w:pict w14:anchorId="183FB70C">
        <v:line id="_x0000_s2161" style="position:absolute;left:0;text-align:left;z-index:251680768;mso-position-horizontal-relative:margin;mso-position-vertical-relative:page" from="-3.6pt,0" to="-3.6pt,11in" o:allowincell="f">
          <w10:wrap anchorx="margin" anchory="page"/>
        </v:lin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EB6A7D" w14:textId="77777777" w:rsidR="008060F7" w:rsidRDefault="008060F7">
    <w:pPr>
      <w:pStyle w:val="Header"/>
      <w:framePr w:wrap="around" w:vAnchor="text" w:hAnchor="page" w:x="10441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49D2">
      <w:rPr>
        <w:rStyle w:val="PageNumber"/>
        <w:noProof/>
      </w:rPr>
      <w:t>5</w:t>
    </w:r>
    <w:r>
      <w:rPr>
        <w:rStyle w:val="PageNumber"/>
      </w:rPr>
      <w:fldChar w:fldCharType="end"/>
    </w:r>
  </w:p>
  <w:p w14:paraId="6F612C3A" w14:textId="77777777" w:rsidR="008060F7" w:rsidRPr="00F23D6D" w:rsidRDefault="008060F7" w:rsidP="00A3483E">
    <w:pPr>
      <w:pStyle w:val="Header"/>
      <w:tabs>
        <w:tab w:val="clear" w:pos="864"/>
        <w:tab w:val="clear" w:pos="1584"/>
        <w:tab w:val="clear" w:pos="4320"/>
        <w:tab w:val="clear" w:pos="8640"/>
        <w:tab w:val="left" w:pos="3778"/>
        <w:tab w:val="center" w:pos="4277"/>
      </w:tabs>
      <w:ind w:right="360"/>
      <w:jc w:val="center"/>
      <w:rPr>
        <w:color w:val="171717"/>
      </w:rPr>
    </w:pPr>
    <w:r w:rsidRPr="00F23D6D">
      <w:rPr>
        <w:rStyle w:val="PageNumber"/>
        <w:color w:val="171717"/>
      </w:rPr>
      <w:t xml:space="preserve">                                        </w:t>
    </w:r>
    <w:r w:rsidR="00484262">
      <w:rPr>
        <w:noProof/>
        <w:color w:val="171717"/>
      </w:rPr>
      <w:pict w14:anchorId="5F5DFBBC">
        <v:shapetype id="_x0000_t202" coordsize="21600,21600" o:spt="202" path="m,l,21600r21600,l21600,xe">
          <v:stroke joinstyle="miter"/>
          <v:path gradientshapeok="t" o:connecttype="rect"/>
        </v:shapetype>
        <v:shape id="_x0000_s2168" type="#_x0000_t202" style="position:absolute;left:0;text-align:left;margin-left:-50.4pt;margin-top:0;width:36pt;height:9in;z-index:251687936;mso-position-horizontal-relative:margin;mso-position-vertical-relative:margin" o:allowincell="f" stroked="f">
          <v:textbox style="mso-next-textbox:#_x0000_s2168;mso-rotate-with-shape:t" inset="0,0,0,0">
            <w:txbxContent>
              <w:p w14:paraId="2D3A6A56" w14:textId="77777777" w:rsidR="008060F7" w:rsidRDefault="008060F7">
                <w:pPr>
                  <w:jc w:val="right"/>
                </w:pPr>
                <w:r>
                  <w:t>1</w:t>
                </w:r>
              </w:p>
              <w:p w14:paraId="350E3D0F" w14:textId="77777777" w:rsidR="008060F7" w:rsidRDefault="008060F7">
                <w:pPr>
                  <w:jc w:val="right"/>
                </w:pPr>
                <w:r>
                  <w:t>2</w:t>
                </w:r>
              </w:p>
              <w:p w14:paraId="7E493DCA" w14:textId="77777777" w:rsidR="008060F7" w:rsidRDefault="008060F7">
                <w:pPr>
                  <w:jc w:val="right"/>
                </w:pPr>
                <w:r>
                  <w:t>3</w:t>
                </w:r>
              </w:p>
              <w:p w14:paraId="5AD46A50" w14:textId="77777777" w:rsidR="008060F7" w:rsidRDefault="008060F7">
                <w:pPr>
                  <w:jc w:val="right"/>
                </w:pPr>
                <w:r>
                  <w:t>4</w:t>
                </w:r>
              </w:p>
              <w:p w14:paraId="21FF69B0" w14:textId="77777777" w:rsidR="008060F7" w:rsidRDefault="008060F7">
                <w:pPr>
                  <w:jc w:val="right"/>
                </w:pPr>
                <w:r>
                  <w:t>5</w:t>
                </w:r>
              </w:p>
              <w:p w14:paraId="5E864A9F" w14:textId="77777777" w:rsidR="008060F7" w:rsidRDefault="008060F7">
                <w:pPr>
                  <w:jc w:val="right"/>
                </w:pPr>
                <w:r>
                  <w:t>6</w:t>
                </w:r>
              </w:p>
              <w:p w14:paraId="60E98CC0" w14:textId="77777777" w:rsidR="008060F7" w:rsidRDefault="008060F7">
                <w:pPr>
                  <w:jc w:val="right"/>
                </w:pPr>
                <w:r>
                  <w:t>7</w:t>
                </w:r>
              </w:p>
              <w:p w14:paraId="7AC99D87" w14:textId="77777777" w:rsidR="008060F7" w:rsidRDefault="008060F7">
                <w:pPr>
                  <w:jc w:val="right"/>
                </w:pPr>
                <w:r>
                  <w:t>8</w:t>
                </w:r>
              </w:p>
              <w:p w14:paraId="23AD46F2" w14:textId="77777777" w:rsidR="008060F7" w:rsidRDefault="008060F7">
                <w:pPr>
                  <w:jc w:val="right"/>
                </w:pPr>
                <w:r>
                  <w:t>9</w:t>
                </w:r>
              </w:p>
              <w:p w14:paraId="498771FA" w14:textId="77777777" w:rsidR="008060F7" w:rsidRDefault="008060F7">
                <w:pPr>
                  <w:jc w:val="right"/>
                </w:pPr>
                <w:r>
                  <w:t>10</w:t>
                </w:r>
              </w:p>
              <w:p w14:paraId="6C2C6945" w14:textId="77777777" w:rsidR="008060F7" w:rsidRDefault="008060F7">
                <w:pPr>
                  <w:jc w:val="right"/>
                </w:pPr>
                <w:r>
                  <w:t>11</w:t>
                </w:r>
              </w:p>
              <w:p w14:paraId="7ECF7A04" w14:textId="77777777" w:rsidR="008060F7" w:rsidRDefault="008060F7">
                <w:pPr>
                  <w:jc w:val="right"/>
                </w:pPr>
                <w:r>
                  <w:t>12</w:t>
                </w:r>
              </w:p>
              <w:p w14:paraId="7888F8B1" w14:textId="77777777" w:rsidR="008060F7" w:rsidRDefault="008060F7">
                <w:pPr>
                  <w:jc w:val="right"/>
                </w:pPr>
                <w:r>
                  <w:t>13</w:t>
                </w:r>
              </w:p>
              <w:p w14:paraId="39B98747" w14:textId="77777777" w:rsidR="008060F7" w:rsidRDefault="008060F7">
                <w:pPr>
                  <w:jc w:val="right"/>
                </w:pPr>
                <w:r>
                  <w:t>14</w:t>
                </w:r>
              </w:p>
              <w:p w14:paraId="1D8774B4" w14:textId="77777777" w:rsidR="008060F7" w:rsidRDefault="008060F7">
                <w:pPr>
                  <w:jc w:val="right"/>
                </w:pPr>
                <w:r>
                  <w:t>15</w:t>
                </w:r>
              </w:p>
              <w:p w14:paraId="7094E2EC" w14:textId="77777777" w:rsidR="008060F7" w:rsidRDefault="008060F7">
                <w:pPr>
                  <w:jc w:val="right"/>
                </w:pPr>
                <w:r>
                  <w:t>16</w:t>
                </w:r>
              </w:p>
              <w:p w14:paraId="1AD26728" w14:textId="77777777" w:rsidR="008060F7" w:rsidRDefault="008060F7">
                <w:pPr>
                  <w:jc w:val="right"/>
                </w:pPr>
                <w:r>
                  <w:t>17</w:t>
                </w:r>
              </w:p>
              <w:p w14:paraId="14CC20E8" w14:textId="77777777" w:rsidR="008060F7" w:rsidRDefault="008060F7">
                <w:pPr>
                  <w:jc w:val="right"/>
                </w:pPr>
                <w:r>
                  <w:t>18</w:t>
                </w:r>
              </w:p>
              <w:p w14:paraId="761720AC" w14:textId="77777777" w:rsidR="008060F7" w:rsidRDefault="008060F7">
                <w:pPr>
                  <w:jc w:val="right"/>
                </w:pPr>
                <w:r>
                  <w:t>19</w:t>
                </w:r>
              </w:p>
              <w:p w14:paraId="704D4FC2" w14:textId="77777777" w:rsidR="008060F7" w:rsidRDefault="008060F7">
                <w:pPr>
                  <w:jc w:val="right"/>
                </w:pPr>
                <w:r>
                  <w:t>20</w:t>
                </w:r>
              </w:p>
              <w:p w14:paraId="60F9A742" w14:textId="77777777" w:rsidR="008060F7" w:rsidRDefault="008060F7">
                <w:pPr>
                  <w:jc w:val="right"/>
                </w:pPr>
                <w:r>
                  <w:t>21</w:t>
                </w:r>
              </w:p>
              <w:p w14:paraId="64926A76" w14:textId="77777777" w:rsidR="008060F7" w:rsidRDefault="008060F7">
                <w:pPr>
                  <w:jc w:val="right"/>
                </w:pPr>
                <w:r>
                  <w:t>22</w:t>
                </w:r>
              </w:p>
              <w:p w14:paraId="600B28C0" w14:textId="77777777" w:rsidR="008060F7" w:rsidRDefault="008060F7">
                <w:pPr>
                  <w:jc w:val="right"/>
                </w:pPr>
                <w:r>
                  <w:t>23</w:t>
                </w:r>
              </w:p>
              <w:p w14:paraId="27273F91" w14:textId="77777777" w:rsidR="008060F7" w:rsidRDefault="008060F7">
                <w:pPr>
                  <w:jc w:val="right"/>
                </w:pPr>
                <w:r>
                  <w:t>24</w:t>
                </w:r>
              </w:p>
              <w:p w14:paraId="27BE7425" w14:textId="77777777" w:rsidR="008060F7" w:rsidRDefault="008060F7">
                <w:pPr>
                  <w:jc w:val="right"/>
                </w:pPr>
                <w:r>
                  <w:t>25</w:t>
                </w:r>
              </w:p>
              <w:p w14:paraId="507A7A72" w14:textId="77777777" w:rsidR="008060F7" w:rsidRDefault="008060F7">
                <w:pPr>
                  <w:jc w:val="right"/>
                </w:pPr>
              </w:p>
            </w:txbxContent>
          </v:textbox>
          <w10:wrap anchorx="margin" anchory="margin"/>
        </v:shape>
      </w:pict>
    </w:r>
    <w:r w:rsidR="00484262">
      <w:rPr>
        <w:noProof/>
        <w:color w:val="171717"/>
      </w:rPr>
      <w:pict w14:anchorId="338F33DD">
        <v:line id="_x0000_s2167" style="position:absolute;left:0;text-align:left;z-index:251686912;mso-position-horizontal-relative:margin;mso-position-vertical-relative:page" from="453.6pt,0" to="453.6pt,11in" o:allowincell="f">
          <w10:wrap anchorx="margin" anchory="page"/>
        </v:line>
      </w:pict>
    </w:r>
    <w:r w:rsidR="00484262">
      <w:rPr>
        <w:noProof/>
        <w:color w:val="171717"/>
      </w:rPr>
      <w:pict w14:anchorId="17C57397">
        <v:line id="_x0000_s2166" style="position:absolute;left:0;text-align:left;z-index:251685888;mso-position-horizontal-relative:margin;mso-position-vertical-relative:page" from="-7.2pt,0" to="-7.2pt,11in" o:allowincell="f">
          <w10:wrap anchorx="margin" anchory="page"/>
        </v:line>
      </w:pict>
    </w:r>
    <w:r w:rsidR="00484262">
      <w:rPr>
        <w:noProof/>
        <w:color w:val="171717"/>
      </w:rPr>
      <w:pict w14:anchorId="0CF01437">
        <v:line id="_x0000_s2165" style="position:absolute;left:0;text-align:left;z-index:251684864;mso-position-horizontal-relative:margin;mso-position-vertical-relative:page" from="-3.6pt,0" to="-3.6pt,11in" o:allowincell="f">
          <w10:wrap anchorx="margin" anchory="page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attachedTemplate r:id="rId1"/>
  <w:mailMerge>
    <w:mainDocumentType w:val="formLetters"/>
    <w:linkToQuery/>
    <w:dataType w:val="textFile"/>
    <w:connectString w:val="Provider=Microsoft.ACE.OLEDB.12.0;User ID=Admin;Data Source=T:\Document Generator\db 2016-1117\AQC-Production.accdb;Mode=Read;Extended Properties=&quot;&quot;;Jet OLEDB:System database=&quot;&quot;;Jet OLEDB:Registry Path=&quot;&quot;;Jet OLEDB:Engine Type=6;Jet OLEDB:Database Locking"/>
    <w:query w:val="SELECT * FROM `TR-BR-Union-AppAddr`"/>
    <w:activeRecord w:val="-1"/>
  </w:mailMerge>
  <w:doNotTrackMoves/>
  <w:documentProtection w:edit="readOnly" w:enforcement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noExtraLineSpacing/>
    <w:suppressBottomSpacing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docVars>
    <w:docVar w:name="AttorneyName" w:val="0"/>
    <w:docVar w:name="CaptionBoxStyle" w:val="4"/>
    <w:docVar w:name="CourtAlignment" w:val="0"/>
    <w:docVar w:name="CourtName" w:val="~"/>
    <w:docVar w:name="FirmInFtr" w:val="0"/>
    <w:docVar w:name="FirmInSigBlkStyle" w:val="0"/>
    <w:docVar w:name="FirstLineNum" w:val="1"/>
    <w:docVar w:name="FirstPleadingLine" w:val="1"/>
    <w:docVar w:name="Font" w:val="Courier New"/>
    <w:docVar w:name="IncludeDate" w:val="-1"/>
    <w:docVar w:name="IncludeLineNumbers" w:val="-1"/>
    <w:docVar w:name="JudgeName" w:val="0"/>
    <w:docVar w:name="LeftBorderStyle" w:val="2"/>
    <w:docVar w:name="LineNumIncByOne" w:val="-1"/>
    <w:docVar w:name="LineSpacing" w:val="2"/>
    <w:docVar w:name="LinesPerPage" w:val="25"/>
    <w:docVar w:name="PageNumsInFtr" w:val="-1"/>
    <w:docVar w:name="RightBorderStyle" w:val="1"/>
    <w:docVar w:name="SigBlkYes" w:val="0"/>
    <w:docVar w:name="SignWith" w:val=" "/>
    <w:docVar w:name="SummaryInFtr" w:val="0"/>
  </w:docVars>
  <w:rsids>
    <w:rsidRoot w:val="002A213A"/>
    <w:rsid w:val="0000261B"/>
    <w:rsid w:val="000035AA"/>
    <w:rsid w:val="0000389A"/>
    <w:rsid w:val="00007AA5"/>
    <w:rsid w:val="0001138E"/>
    <w:rsid w:val="00016DEA"/>
    <w:rsid w:val="00046FC0"/>
    <w:rsid w:val="00053620"/>
    <w:rsid w:val="000551A0"/>
    <w:rsid w:val="00055942"/>
    <w:rsid w:val="00056C22"/>
    <w:rsid w:val="00063447"/>
    <w:rsid w:val="0006568F"/>
    <w:rsid w:val="00065BD7"/>
    <w:rsid w:val="00070B8D"/>
    <w:rsid w:val="0007700A"/>
    <w:rsid w:val="00081A85"/>
    <w:rsid w:val="00083BE8"/>
    <w:rsid w:val="00083FB7"/>
    <w:rsid w:val="00085CAA"/>
    <w:rsid w:val="00090C77"/>
    <w:rsid w:val="000940DD"/>
    <w:rsid w:val="000945D7"/>
    <w:rsid w:val="000A1AC3"/>
    <w:rsid w:val="000A7756"/>
    <w:rsid w:val="000B210D"/>
    <w:rsid w:val="000B3EE4"/>
    <w:rsid w:val="000C72F6"/>
    <w:rsid w:val="000D0002"/>
    <w:rsid w:val="000D2070"/>
    <w:rsid w:val="000E0462"/>
    <w:rsid w:val="000E07A0"/>
    <w:rsid w:val="000E2471"/>
    <w:rsid w:val="000E367E"/>
    <w:rsid w:val="000E3BEF"/>
    <w:rsid w:val="000E7D54"/>
    <w:rsid w:val="000F523B"/>
    <w:rsid w:val="000F526E"/>
    <w:rsid w:val="000F53F2"/>
    <w:rsid w:val="000F5DBB"/>
    <w:rsid w:val="000F6517"/>
    <w:rsid w:val="001015E6"/>
    <w:rsid w:val="00105AEF"/>
    <w:rsid w:val="0011172E"/>
    <w:rsid w:val="00112A77"/>
    <w:rsid w:val="00113665"/>
    <w:rsid w:val="00115ACA"/>
    <w:rsid w:val="00120AD5"/>
    <w:rsid w:val="0012405B"/>
    <w:rsid w:val="0012434D"/>
    <w:rsid w:val="00124F74"/>
    <w:rsid w:val="00125AB0"/>
    <w:rsid w:val="00134EED"/>
    <w:rsid w:val="00142D9A"/>
    <w:rsid w:val="00142F80"/>
    <w:rsid w:val="0014443B"/>
    <w:rsid w:val="00144FA6"/>
    <w:rsid w:val="001464D8"/>
    <w:rsid w:val="001524C4"/>
    <w:rsid w:val="00155432"/>
    <w:rsid w:val="0015661F"/>
    <w:rsid w:val="001619B9"/>
    <w:rsid w:val="00171DF3"/>
    <w:rsid w:val="001736E0"/>
    <w:rsid w:val="0017434D"/>
    <w:rsid w:val="00175AB7"/>
    <w:rsid w:val="00181823"/>
    <w:rsid w:val="0018390A"/>
    <w:rsid w:val="00187A0E"/>
    <w:rsid w:val="00187BAF"/>
    <w:rsid w:val="00187E07"/>
    <w:rsid w:val="001B1674"/>
    <w:rsid w:val="001B534B"/>
    <w:rsid w:val="001B7839"/>
    <w:rsid w:val="001C0C44"/>
    <w:rsid w:val="001C2FD8"/>
    <w:rsid w:val="001C5527"/>
    <w:rsid w:val="001D4125"/>
    <w:rsid w:val="001D4F56"/>
    <w:rsid w:val="001E0575"/>
    <w:rsid w:val="001E11AF"/>
    <w:rsid w:val="001E20D6"/>
    <w:rsid w:val="001E280E"/>
    <w:rsid w:val="001E4834"/>
    <w:rsid w:val="001E5E60"/>
    <w:rsid w:val="001E6145"/>
    <w:rsid w:val="001F30D5"/>
    <w:rsid w:val="001F3D1E"/>
    <w:rsid w:val="00201ABA"/>
    <w:rsid w:val="0020359C"/>
    <w:rsid w:val="0020481E"/>
    <w:rsid w:val="0020782A"/>
    <w:rsid w:val="00214A44"/>
    <w:rsid w:val="0021633F"/>
    <w:rsid w:val="002257C1"/>
    <w:rsid w:val="00234CCD"/>
    <w:rsid w:val="00237898"/>
    <w:rsid w:val="00251C01"/>
    <w:rsid w:val="00252E03"/>
    <w:rsid w:val="00253EC9"/>
    <w:rsid w:val="00263AE3"/>
    <w:rsid w:val="002647F8"/>
    <w:rsid w:val="00264B0F"/>
    <w:rsid w:val="0027046D"/>
    <w:rsid w:val="00274BD4"/>
    <w:rsid w:val="00275FCA"/>
    <w:rsid w:val="00277206"/>
    <w:rsid w:val="00284589"/>
    <w:rsid w:val="002870EB"/>
    <w:rsid w:val="00287F31"/>
    <w:rsid w:val="00290504"/>
    <w:rsid w:val="00292FC1"/>
    <w:rsid w:val="00294832"/>
    <w:rsid w:val="00295438"/>
    <w:rsid w:val="002A109A"/>
    <w:rsid w:val="002A213A"/>
    <w:rsid w:val="002A4C13"/>
    <w:rsid w:val="002A56C6"/>
    <w:rsid w:val="002B3795"/>
    <w:rsid w:val="002B4933"/>
    <w:rsid w:val="002C1F58"/>
    <w:rsid w:val="002C27F8"/>
    <w:rsid w:val="002C3349"/>
    <w:rsid w:val="002C62CD"/>
    <w:rsid w:val="002D2785"/>
    <w:rsid w:val="002D3D2A"/>
    <w:rsid w:val="002D683C"/>
    <w:rsid w:val="002E1277"/>
    <w:rsid w:val="002E1A66"/>
    <w:rsid w:val="002F2735"/>
    <w:rsid w:val="002F4412"/>
    <w:rsid w:val="002F6A16"/>
    <w:rsid w:val="002F6CEC"/>
    <w:rsid w:val="00300DA3"/>
    <w:rsid w:val="00302109"/>
    <w:rsid w:val="00312CC3"/>
    <w:rsid w:val="0031540F"/>
    <w:rsid w:val="00324E79"/>
    <w:rsid w:val="00325F4D"/>
    <w:rsid w:val="003349D2"/>
    <w:rsid w:val="00336B09"/>
    <w:rsid w:val="00340F44"/>
    <w:rsid w:val="00347499"/>
    <w:rsid w:val="00350D0B"/>
    <w:rsid w:val="003514DB"/>
    <w:rsid w:val="003540BD"/>
    <w:rsid w:val="00355704"/>
    <w:rsid w:val="0036108D"/>
    <w:rsid w:val="00365229"/>
    <w:rsid w:val="003723CC"/>
    <w:rsid w:val="00372987"/>
    <w:rsid w:val="003824FB"/>
    <w:rsid w:val="00391670"/>
    <w:rsid w:val="00393A2C"/>
    <w:rsid w:val="00395A69"/>
    <w:rsid w:val="003A19FB"/>
    <w:rsid w:val="003A2361"/>
    <w:rsid w:val="003A7179"/>
    <w:rsid w:val="003B0181"/>
    <w:rsid w:val="003B0492"/>
    <w:rsid w:val="003B52A0"/>
    <w:rsid w:val="003B7114"/>
    <w:rsid w:val="003C0CFD"/>
    <w:rsid w:val="003D3062"/>
    <w:rsid w:val="003D7904"/>
    <w:rsid w:val="003D7ED7"/>
    <w:rsid w:val="003E21A2"/>
    <w:rsid w:val="003E23F3"/>
    <w:rsid w:val="003E5AC1"/>
    <w:rsid w:val="003E6A64"/>
    <w:rsid w:val="003E7C7A"/>
    <w:rsid w:val="003F34CB"/>
    <w:rsid w:val="003F45BF"/>
    <w:rsid w:val="003F548B"/>
    <w:rsid w:val="003F64D3"/>
    <w:rsid w:val="004040AB"/>
    <w:rsid w:val="00405637"/>
    <w:rsid w:val="00406024"/>
    <w:rsid w:val="00412091"/>
    <w:rsid w:val="0041501A"/>
    <w:rsid w:val="00420FF9"/>
    <w:rsid w:val="00430C62"/>
    <w:rsid w:val="004321A5"/>
    <w:rsid w:val="00441166"/>
    <w:rsid w:val="00444613"/>
    <w:rsid w:val="00446DDD"/>
    <w:rsid w:val="0045038A"/>
    <w:rsid w:val="00454238"/>
    <w:rsid w:val="00454976"/>
    <w:rsid w:val="00457195"/>
    <w:rsid w:val="00470C50"/>
    <w:rsid w:val="00474B4A"/>
    <w:rsid w:val="004769D2"/>
    <w:rsid w:val="00482B93"/>
    <w:rsid w:val="00484262"/>
    <w:rsid w:val="00486148"/>
    <w:rsid w:val="00487488"/>
    <w:rsid w:val="00490AE1"/>
    <w:rsid w:val="00490AF4"/>
    <w:rsid w:val="00491D85"/>
    <w:rsid w:val="00493A1D"/>
    <w:rsid w:val="00493EAA"/>
    <w:rsid w:val="00497ED1"/>
    <w:rsid w:val="004A6997"/>
    <w:rsid w:val="004A7E75"/>
    <w:rsid w:val="004C025A"/>
    <w:rsid w:val="004C05D2"/>
    <w:rsid w:val="004C1A43"/>
    <w:rsid w:val="004C63EF"/>
    <w:rsid w:val="004C723A"/>
    <w:rsid w:val="004C75DB"/>
    <w:rsid w:val="004D16DA"/>
    <w:rsid w:val="004D3565"/>
    <w:rsid w:val="004D35B7"/>
    <w:rsid w:val="004D3BC3"/>
    <w:rsid w:val="004E27D4"/>
    <w:rsid w:val="004E44C7"/>
    <w:rsid w:val="004E4649"/>
    <w:rsid w:val="004E63E9"/>
    <w:rsid w:val="004F0191"/>
    <w:rsid w:val="004F0F4A"/>
    <w:rsid w:val="004F1983"/>
    <w:rsid w:val="004F6AA4"/>
    <w:rsid w:val="0050414A"/>
    <w:rsid w:val="0050609A"/>
    <w:rsid w:val="00507FAC"/>
    <w:rsid w:val="00526213"/>
    <w:rsid w:val="0053041A"/>
    <w:rsid w:val="00536FA1"/>
    <w:rsid w:val="0053750F"/>
    <w:rsid w:val="00540E30"/>
    <w:rsid w:val="005413CA"/>
    <w:rsid w:val="00541C09"/>
    <w:rsid w:val="00542206"/>
    <w:rsid w:val="00545E5B"/>
    <w:rsid w:val="005475CD"/>
    <w:rsid w:val="0055008D"/>
    <w:rsid w:val="00554A7E"/>
    <w:rsid w:val="00557390"/>
    <w:rsid w:val="00560AB7"/>
    <w:rsid w:val="00561977"/>
    <w:rsid w:val="0056737A"/>
    <w:rsid w:val="005719FE"/>
    <w:rsid w:val="00573A9F"/>
    <w:rsid w:val="005773AA"/>
    <w:rsid w:val="005806ED"/>
    <w:rsid w:val="00587CC5"/>
    <w:rsid w:val="005932D6"/>
    <w:rsid w:val="00593D28"/>
    <w:rsid w:val="005962EC"/>
    <w:rsid w:val="00597FDC"/>
    <w:rsid w:val="005A1B3C"/>
    <w:rsid w:val="005A7B60"/>
    <w:rsid w:val="005B1FF0"/>
    <w:rsid w:val="005C0934"/>
    <w:rsid w:val="005C15FE"/>
    <w:rsid w:val="005C36E2"/>
    <w:rsid w:val="005C4B3A"/>
    <w:rsid w:val="005C5ACA"/>
    <w:rsid w:val="005D1702"/>
    <w:rsid w:val="005D33DE"/>
    <w:rsid w:val="005E41CB"/>
    <w:rsid w:val="005F0C10"/>
    <w:rsid w:val="005F3C36"/>
    <w:rsid w:val="00613E92"/>
    <w:rsid w:val="006172F7"/>
    <w:rsid w:val="00622729"/>
    <w:rsid w:val="00623B88"/>
    <w:rsid w:val="006244C5"/>
    <w:rsid w:val="00632F5D"/>
    <w:rsid w:val="00635687"/>
    <w:rsid w:val="00635C4C"/>
    <w:rsid w:val="00640814"/>
    <w:rsid w:val="0064159B"/>
    <w:rsid w:val="00641809"/>
    <w:rsid w:val="00655C8C"/>
    <w:rsid w:val="0066035E"/>
    <w:rsid w:val="0066051F"/>
    <w:rsid w:val="006635D8"/>
    <w:rsid w:val="006710C9"/>
    <w:rsid w:val="00683726"/>
    <w:rsid w:val="006837E6"/>
    <w:rsid w:val="00692E62"/>
    <w:rsid w:val="00695A3B"/>
    <w:rsid w:val="00695BC8"/>
    <w:rsid w:val="0069668B"/>
    <w:rsid w:val="00697EC0"/>
    <w:rsid w:val="006A1BE7"/>
    <w:rsid w:val="006A1D2C"/>
    <w:rsid w:val="006A4A6B"/>
    <w:rsid w:val="006A4F5F"/>
    <w:rsid w:val="006B22F2"/>
    <w:rsid w:val="006B70A4"/>
    <w:rsid w:val="006B7A89"/>
    <w:rsid w:val="006C07CE"/>
    <w:rsid w:val="006C111D"/>
    <w:rsid w:val="006C2090"/>
    <w:rsid w:val="006C23AB"/>
    <w:rsid w:val="006C30CF"/>
    <w:rsid w:val="006C58C5"/>
    <w:rsid w:val="006D085F"/>
    <w:rsid w:val="006D50D8"/>
    <w:rsid w:val="006E19C9"/>
    <w:rsid w:val="006E2AD0"/>
    <w:rsid w:val="006E774B"/>
    <w:rsid w:val="006F0B80"/>
    <w:rsid w:val="006F3A20"/>
    <w:rsid w:val="006F564E"/>
    <w:rsid w:val="006F5AE8"/>
    <w:rsid w:val="00700C71"/>
    <w:rsid w:val="00700D26"/>
    <w:rsid w:val="00701ACE"/>
    <w:rsid w:val="00702779"/>
    <w:rsid w:val="00705B34"/>
    <w:rsid w:val="0071170B"/>
    <w:rsid w:val="00711C25"/>
    <w:rsid w:val="007138FD"/>
    <w:rsid w:val="007172F5"/>
    <w:rsid w:val="00717BB0"/>
    <w:rsid w:val="00717D8C"/>
    <w:rsid w:val="00721101"/>
    <w:rsid w:val="00737D05"/>
    <w:rsid w:val="00740616"/>
    <w:rsid w:val="00741FD3"/>
    <w:rsid w:val="007451A0"/>
    <w:rsid w:val="00745DE7"/>
    <w:rsid w:val="0074613C"/>
    <w:rsid w:val="0075440E"/>
    <w:rsid w:val="00756B62"/>
    <w:rsid w:val="00761F14"/>
    <w:rsid w:val="007660D1"/>
    <w:rsid w:val="007669C9"/>
    <w:rsid w:val="00772122"/>
    <w:rsid w:val="00772B2A"/>
    <w:rsid w:val="00774B9A"/>
    <w:rsid w:val="00782C02"/>
    <w:rsid w:val="00782C20"/>
    <w:rsid w:val="00784ECD"/>
    <w:rsid w:val="0079223D"/>
    <w:rsid w:val="00795218"/>
    <w:rsid w:val="007A44ED"/>
    <w:rsid w:val="007B1421"/>
    <w:rsid w:val="007B16D5"/>
    <w:rsid w:val="007B2818"/>
    <w:rsid w:val="007B768C"/>
    <w:rsid w:val="007D24CE"/>
    <w:rsid w:val="007D27AC"/>
    <w:rsid w:val="007D3207"/>
    <w:rsid w:val="007D64F5"/>
    <w:rsid w:val="007D6BDA"/>
    <w:rsid w:val="007D6EE7"/>
    <w:rsid w:val="007E4C50"/>
    <w:rsid w:val="007E63E1"/>
    <w:rsid w:val="007F1FA8"/>
    <w:rsid w:val="007F2782"/>
    <w:rsid w:val="007F365E"/>
    <w:rsid w:val="007F3797"/>
    <w:rsid w:val="00804AA7"/>
    <w:rsid w:val="00805070"/>
    <w:rsid w:val="008060F7"/>
    <w:rsid w:val="008069B6"/>
    <w:rsid w:val="008071D6"/>
    <w:rsid w:val="00813233"/>
    <w:rsid w:val="00822526"/>
    <w:rsid w:val="00824DC7"/>
    <w:rsid w:val="00826358"/>
    <w:rsid w:val="00827176"/>
    <w:rsid w:val="00834896"/>
    <w:rsid w:val="00835CDD"/>
    <w:rsid w:val="00840954"/>
    <w:rsid w:val="00840D78"/>
    <w:rsid w:val="00846035"/>
    <w:rsid w:val="00846AC0"/>
    <w:rsid w:val="00850234"/>
    <w:rsid w:val="00850CA2"/>
    <w:rsid w:val="008516DB"/>
    <w:rsid w:val="0085219D"/>
    <w:rsid w:val="00855CBF"/>
    <w:rsid w:val="00855CE0"/>
    <w:rsid w:val="00856FEC"/>
    <w:rsid w:val="00864258"/>
    <w:rsid w:val="00864831"/>
    <w:rsid w:val="008675CF"/>
    <w:rsid w:val="008771BD"/>
    <w:rsid w:val="00883C82"/>
    <w:rsid w:val="00885367"/>
    <w:rsid w:val="00891FDC"/>
    <w:rsid w:val="008974FA"/>
    <w:rsid w:val="008A0352"/>
    <w:rsid w:val="008A0AEC"/>
    <w:rsid w:val="008A37DD"/>
    <w:rsid w:val="008A6BC0"/>
    <w:rsid w:val="008A7208"/>
    <w:rsid w:val="008B1FAB"/>
    <w:rsid w:val="008B4D65"/>
    <w:rsid w:val="008C09FA"/>
    <w:rsid w:val="008C1DF1"/>
    <w:rsid w:val="008C274E"/>
    <w:rsid w:val="008C45FF"/>
    <w:rsid w:val="008C49BC"/>
    <w:rsid w:val="008C59E6"/>
    <w:rsid w:val="008C5B10"/>
    <w:rsid w:val="008C6268"/>
    <w:rsid w:val="008D08EA"/>
    <w:rsid w:val="008D2959"/>
    <w:rsid w:val="008D35CE"/>
    <w:rsid w:val="008D3E97"/>
    <w:rsid w:val="008D4682"/>
    <w:rsid w:val="008D54F6"/>
    <w:rsid w:val="008E03E8"/>
    <w:rsid w:val="008E35D3"/>
    <w:rsid w:val="008E6FF4"/>
    <w:rsid w:val="008F02FA"/>
    <w:rsid w:val="008F0D2A"/>
    <w:rsid w:val="008F69DD"/>
    <w:rsid w:val="008F70EB"/>
    <w:rsid w:val="009002D8"/>
    <w:rsid w:val="00901FB6"/>
    <w:rsid w:val="00914308"/>
    <w:rsid w:val="00914B4C"/>
    <w:rsid w:val="00915A79"/>
    <w:rsid w:val="009235C1"/>
    <w:rsid w:val="00935171"/>
    <w:rsid w:val="00935437"/>
    <w:rsid w:val="00935FED"/>
    <w:rsid w:val="00946542"/>
    <w:rsid w:val="00952EA7"/>
    <w:rsid w:val="009576E1"/>
    <w:rsid w:val="00962DFB"/>
    <w:rsid w:val="00962E57"/>
    <w:rsid w:val="0097268D"/>
    <w:rsid w:val="00972E82"/>
    <w:rsid w:val="0097635A"/>
    <w:rsid w:val="009767B6"/>
    <w:rsid w:val="00977CB4"/>
    <w:rsid w:val="00977FFE"/>
    <w:rsid w:val="00980F85"/>
    <w:rsid w:val="009816AA"/>
    <w:rsid w:val="0098190A"/>
    <w:rsid w:val="00985272"/>
    <w:rsid w:val="00986084"/>
    <w:rsid w:val="009862F9"/>
    <w:rsid w:val="009866EB"/>
    <w:rsid w:val="00987181"/>
    <w:rsid w:val="00994372"/>
    <w:rsid w:val="009975CB"/>
    <w:rsid w:val="009A28D2"/>
    <w:rsid w:val="009A6A37"/>
    <w:rsid w:val="009A6F74"/>
    <w:rsid w:val="009B0BF6"/>
    <w:rsid w:val="009B220A"/>
    <w:rsid w:val="009B3C9C"/>
    <w:rsid w:val="009B5089"/>
    <w:rsid w:val="009B56AB"/>
    <w:rsid w:val="009C28BF"/>
    <w:rsid w:val="009D55D7"/>
    <w:rsid w:val="009D6C9F"/>
    <w:rsid w:val="009E3854"/>
    <w:rsid w:val="009E3AB6"/>
    <w:rsid w:val="009E4FBF"/>
    <w:rsid w:val="009E7931"/>
    <w:rsid w:val="009E7BD2"/>
    <w:rsid w:val="009F07CC"/>
    <w:rsid w:val="009F2683"/>
    <w:rsid w:val="009F4BC9"/>
    <w:rsid w:val="00A00AF7"/>
    <w:rsid w:val="00A01628"/>
    <w:rsid w:val="00A0286A"/>
    <w:rsid w:val="00A03505"/>
    <w:rsid w:val="00A04023"/>
    <w:rsid w:val="00A0511F"/>
    <w:rsid w:val="00A0540B"/>
    <w:rsid w:val="00A1601B"/>
    <w:rsid w:val="00A23EA9"/>
    <w:rsid w:val="00A2430C"/>
    <w:rsid w:val="00A2440E"/>
    <w:rsid w:val="00A30D9A"/>
    <w:rsid w:val="00A33201"/>
    <w:rsid w:val="00A3483E"/>
    <w:rsid w:val="00A34880"/>
    <w:rsid w:val="00A35185"/>
    <w:rsid w:val="00A3670B"/>
    <w:rsid w:val="00A402CE"/>
    <w:rsid w:val="00A42700"/>
    <w:rsid w:val="00A443CA"/>
    <w:rsid w:val="00A45ACA"/>
    <w:rsid w:val="00A5427D"/>
    <w:rsid w:val="00A5488F"/>
    <w:rsid w:val="00A57540"/>
    <w:rsid w:val="00A610F3"/>
    <w:rsid w:val="00A61E43"/>
    <w:rsid w:val="00A6678D"/>
    <w:rsid w:val="00A705DC"/>
    <w:rsid w:val="00A70B0F"/>
    <w:rsid w:val="00A70D0C"/>
    <w:rsid w:val="00A73E2D"/>
    <w:rsid w:val="00A814AF"/>
    <w:rsid w:val="00A81B9F"/>
    <w:rsid w:val="00A864B2"/>
    <w:rsid w:val="00A94E8F"/>
    <w:rsid w:val="00A97692"/>
    <w:rsid w:val="00AA1BF0"/>
    <w:rsid w:val="00AA5875"/>
    <w:rsid w:val="00AA7AB8"/>
    <w:rsid w:val="00AB055F"/>
    <w:rsid w:val="00AB066C"/>
    <w:rsid w:val="00AB0CDF"/>
    <w:rsid w:val="00AB2429"/>
    <w:rsid w:val="00AB4BCD"/>
    <w:rsid w:val="00AC2D9D"/>
    <w:rsid w:val="00AD6C94"/>
    <w:rsid w:val="00AE03E0"/>
    <w:rsid w:val="00AE2643"/>
    <w:rsid w:val="00AF2267"/>
    <w:rsid w:val="00AF228B"/>
    <w:rsid w:val="00AF4361"/>
    <w:rsid w:val="00AF43B9"/>
    <w:rsid w:val="00AF5CEF"/>
    <w:rsid w:val="00AF7089"/>
    <w:rsid w:val="00B00C25"/>
    <w:rsid w:val="00B030B2"/>
    <w:rsid w:val="00B03E9A"/>
    <w:rsid w:val="00B068FE"/>
    <w:rsid w:val="00B119D5"/>
    <w:rsid w:val="00B11BB0"/>
    <w:rsid w:val="00B1254E"/>
    <w:rsid w:val="00B12712"/>
    <w:rsid w:val="00B15B57"/>
    <w:rsid w:val="00B17B36"/>
    <w:rsid w:val="00B209C3"/>
    <w:rsid w:val="00B22ADE"/>
    <w:rsid w:val="00B242A5"/>
    <w:rsid w:val="00B252A0"/>
    <w:rsid w:val="00B30E49"/>
    <w:rsid w:val="00B315C7"/>
    <w:rsid w:val="00B4071C"/>
    <w:rsid w:val="00B4123D"/>
    <w:rsid w:val="00B61CF8"/>
    <w:rsid w:val="00B6351A"/>
    <w:rsid w:val="00B63D54"/>
    <w:rsid w:val="00B7430A"/>
    <w:rsid w:val="00B80F32"/>
    <w:rsid w:val="00B82725"/>
    <w:rsid w:val="00B8361F"/>
    <w:rsid w:val="00B83C31"/>
    <w:rsid w:val="00B92CF7"/>
    <w:rsid w:val="00B9376C"/>
    <w:rsid w:val="00B93939"/>
    <w:rsid w:val="00BA0C13"/>
    <w:rsid w:val="00BA223F"/>
    <w:rsid w:val="00BA39DD"/>
    <w:rsid w:val="00BA6F88"/>
    <w:rsid w:val="00BB1879"/>
    <w:rsid w:val="00BB1F4B"/>
    <w:rsid w:val="00BB2EB6"/>
    <w:rsid w:val="00BB2FD7"/>
    <w:rsid w:val="00BB3D2E"/>
    <w:rsid w:val="00BC4BB7"/>
    <w:rsid w:val="00BC6518"/>
    <w:rsid w:val="00BD3FE0"/>
    <w:rsid w:val="00BE0C4D"/>
    <w:rsid w:val="00BE4EF6"/>
    <w:rsid w:val="00BE65CD"/>
    <w:rsid w:val="00BF2F4A"/>
    <w:rsid w:val="00BF4B48"/>
    <w:rsid w:val="00BF5F99"/>
    <w:rsid w:val="00C0047E"/>
    <w:rsid w:val="00C045BE"/>
    <w:rsid w:val="00C054DD"/>
    <w:rsid w:val="00C05A64"/>
    <w:rsid w:val="00C07C7F"/>
    <w:rsid w:val="00C1134A"/>
    <w:rsid w:val="00C12455"/>
    <w:rsid w:val="00C12DE2"/>
    <w:rsid w:val="00C16DFD"/>
    <w:rsid w:val="00C23A39"/>
    <w:rsid w:val="00C24B60"/>
    <w:rsid w:val="00C25F3D"/>
    <w:rsid w:val="00C30CC4"/>
    <w:rsid w:val="00C37396"/>
    <w:rsid w:val="00C42639"/>
    <w:rsid w:val="00C47ABF"/>
    <w:rsid w:val="00C47E6A"/>
    <w:rsid w:val="00C51916"/>
    <w:rsid w:val="00C53056"/>
    <w:rsid w:val="00C5490E"/>
    <w:rsid w:val="00C576F1"/>
    <w:rsid w:val="00C60E33"/>
    <w:rsid w:val="00C628C6"/>
    <w:rsid w:val="00C6554C"/>
    <w:rsid w:val="00C65FEC"/>
    <w:rsid w:val="00C66471"/>
    <w:rsid w:val="00C6765F"/>
    <w:rsid w:val="00C73DDF"/>
    <w:rsid w:val="00C73E7B"/>
    <w:rsid w:val="00C778C2"/>
    <w:rsid w:val="00C809BC"/>
    <w:rsid w:val="00C82898"/>
    <w:rsid w:val="00C869DD"/>
    <w:rsid w:val="00C90EA9"/>
    <w:rsid w:val="00C92CC3"/>
    <w:rsid w:val="00C94093"/>
    <w:rsid w:val="00CA26A0"/>
    <w:rsid w:val="00CA5A39"/>
    <w:rsid w:val="00CA60C3"/>
    <w:rsid w:val="00CA6162"/>
    <w:rsid w:val="00CA6731"/>
    <w:rsid w:val="00CA6F11"/>
    <w:rsid w:val="00CB0F6D"/>
    <w:rsid w:val="00CB2659"/>
    <w:rsid w:val="00CB368F"/>
    <w:rsid w:val="00CB5825"/>
    <w:rsid w:val="00CB6DF7"/>
    <w:rsid w:val="00CB78C0"/>
    <w:rsid w:val="00CC07A3"/>
    <w:rsid w:val="00CC2678"/>
    <w:rsid w:val="00CC26AB"/>
    <w:rsid w:val="00CC3342"/>
    <w:rsid w:val="00CC52FC"/>
    <w:rsid w:val="00CC5F9E"/>
    <w:rsid w:val="00CD0772"/>
    <w:rsid w:val="00CD5048"/>
    <w:rsid w:val="00CD5893"/>
    <w:rsid w:val="00CE0BCF"/>
    <w:rsid w:val="00CE1DC7"/>
    <w:rsid w:val="00CE39B9"/>
    <w:rsid w:val="00CE4001"/>
    <w:rsid w:val="00CE5586"/>
    <w:rsid w:val="00CE5F4F"/>
    <w:rsid w:val="00CE6A28"/>
    <w:rsid w:val="00CF1A44"/>
    <w:rsid w:val="00CF38C0"/>
    <w:rsid w:val="00CF63A5"/>
    <w:rsid w:val="00D002D8"/>
    <w:rsid w:val="00D1022D"/>
    <w:rsid w:val="00D111A0"/>
    <w:rsid w:val="00D13B31"/>
    <w:rsid w:val="00D14B5A"/>
    <w:rsid w:val="00D15646"/>
    <w:rsid w:val="00D15D61"/>
    <w:rsid w:val="00D22620"/>
    <w:rsid w:val="00D229EF"/>
    <w:rsid w:val="00D245C6"/>
    <w:rsid w:val="00D30172"/>
    <w:rsid w:val="00D32043"/>
    <w:rsid w:val="00D356A1"/>
    <w:rsid w:val="00D4120E"/>
    <w:rsid w:val="00D41D51"/>
    <w:rsid w:val="00D4283A"/>
    <w:rsid w:val="00D43B19"/>
    <w:rsid w:val="00D43F11"/>
    <w:rsid w:val="00D46322"/>
    <w:rsid w:val="00D47758"/>
    <w:rsid w:val="00D5047A"/>
    <w:rsid w:val="00D64B1B"/>
    <w:rsid w:val="00D65481"/>
    <w:rsid w:val="00D70A64"/>
    <w:rsid w:val="00D733AF"/>
    <w:rsid w:val="00D80AC2"/>
    <w:rsid w:val="00D80F17"/>
    <w:rsid w:val="00D85A33"/>
    <w:rsid w:val="00D86A46"/>
    <w:rsid w:val="00D91C9D"/>
    <w:rsid w:val="00D93870"/>
    <w:rsid w:val="00D95A0B"/>
    <w:rsid w:val="00DA33DE"/>
    <w:rsid w:val="00DA6B57"/>
    <w:rsid w:val="00DB0A57"/>
    <w:rsid w:val="00DB110D"/>
    <w:rsid w:val="00DB3BA2"/>
    <w:rsid w:val="00DB67E7"/>
    <w:rsid w:val="00DC4B57"/>
    <w:rsid w:val="00DC7438"/>
    <w:rsid w:val="00DD0A41"/>
    <w:rsid w:val="00DD2AF7"/>
    <w:rsid w:val="00DD2CEB"/>
    <w:rsid w:val="00DD7696"/>
    <w:rsid w:val="00DE16DD"/>
    <w:rsid w:val="00DE177F"/>
    <w:rsid w:val="00DF0470"/>
    <w:rsid w:val="00DF07D5"/>
    <w:rsid w:val="00DF0B80"/>
    <w:rsid w:val="00DF54AB"/>
    <w:rsid w:val="00DF76C8"/>
    <w:rsid w:val="00E02705"/>
    <w:rsid w:val="00E04098"/>
    <w:rsid w:val="00E12A9F"/>
    <w:rsid w:val="00E16DF2"/>
    <w:rsid w:val="00E25CA0"/>
    <w:rsid w:val="00E27654"/>
    <w:rsid w:val="00E2786D"/>
    <w:rsid w:val="00E37138"/>
    <w:rsid w:val="00E4218B"/>
    <w:rsid w:val="00E42BE0"/>
    <w:rsid w:val="00E44B48"/>
    <w:rsid w:val="00E477E8"/>
    <w:rsid w:val="00E511FD"/>
    <w:rsid w:val="00E52CCE"/>
    <w:rsid w:val="00E54C06"/>
    <w:rsid w:val="00E5624A"/>
    <w:rsid w:val="00E570EE"/>
    <w:rsid w:val="00E5798E"/>
    <w:rsid w:val="00E610A0"/>
    <w:rsid w:val="00E634C5"/>
    <w:rsid w:val="00E64C5B"/>
    <w:rsid w:val="00E66792"/>
    <w:rsid w:val="00E74998"/>
    <w:rsid w:val="00E76098"/>
    <w:rsid w:val="00E80F7B"/>
    <w:rsid w:val="00E8391C"/>
    <w:rsid w:val="00E858C9"/>
    <w:rsid w:val="00E87F9F"/>
    <w:rsid w:val="00E92088"/>
    <w:rsid w:val="00E944C9"/>
    <w:rsid w:val="00EA3D52"/>
    <w:rsid w:val="00EA570F"/>
    <w:rsid w:val="00EA600B"/>
    <w:rsid w:val="00EB315E"/>
    <w:rsid w:val="00EB671B"/>
    <w:rsid w:val="00EB6D33"/>
    <w:rsid w:val="00EB769D"/>
    <w:rsid w:val="00EB77DB"/>
    <w:rsid w:val="00EC1288"/>
    <w:rsid w:val="00ED4093"/>
    <w:rsid w:val="00ED6ED7"/>
    <w:rsid w:val="00EE54D1"/>
    <w:rsid w:val="00EE756E"/>
    <w:rsid w:val="00EF4EF4"/>
    <w:rsid w:val="00F036E9"/>
    <w:rsid w:val="00F04EEE"/>
    <w:rsid w:val="00F114E0"/>
    <w:rsid w:val="00F121CB"/>
    <w:rsid w:val="00F179E7"/>
    <w:rsid w:val="00F23D6D"/>
    <w:rsid w:val="00F24286"/>
    <w:rsid w:val="00F27D8A"/>
    <w:rsid w:val="00F32059"/>
    <w:rsid w:val="00F325DC"/>
    <w:rsid w:val="00F33948"/>
    <w:rsid w:val="00F339C2"/>
    <w:rsid w:val="00F33E14"/>
    <w:rsid w:val="00F412D1"/>
    <w:rsid w:val="00F42B57"/>
    <w:rsid w:val="00F42DA9"/>
    <w:rsid w:val="00F45AB1"/>
    <w:rsid w:val="00F47736"/>
    <w:rsid w:val="00F51EB6"/>
    <w:rsid w:val="00F54345"/>
    <w:rsid w:val="00F55141"/>
    <w:rsid w:val="00F5554F"/>
    <w:rsid w:val="00F5754C"/>
    <w:rsid w:val="00F60F21"/>
    <w:rsid w:val="00F652FE"/>
    <w:rsid w:val="00F719FA"/>
    <w:rsid w:val="00F71AD1"/>
    <w:rsid w:val="00F73E6C"/>
    <w:rsid w:val="00F74F39"/>
    <w:rsid w:val="00F7733D"/>
    <w:rsid w:val="00F779A2"/>
    <w:rsid w:val="00F813E8"/>
    <w:rsid w:val="00F82582"/>
    <w:rsid w:val="00F9272C"/>
    <w:rsid w:val="00F931A7"/>
    <w:rsid w:val="00F943BE"/>
    <w:rsid w:val="00F94BA2"/>
    <w:rsid w:val="00FA0F9E"/>
    <w:rsid w:val="00FB039C"/>
    <w:rsid w:val="00FB11E7"/>
    <w:rsid w:val="00FB1CE1"/>
    <w:rsid w:val="00FB2CD7"/>
    <w:rsid w:val="00FC3262"/>
    <w:rsid w:val="00FC5AC2"/>
    <w:rsid w:val="00FC5EB2"/>
    <w:rsid w:val="00FC7F1A"/>
    <w:rsid w:val="00FD3B7E"/>
    <w:rsid w:val="00FD5838"/>
    <w:rsid w:val="00FE0837"/>
    <w:rsid w:val="00FE3943"/>
    <w:rsid w:val="00FE5D7E"/>
    <w:rsid w:val="00FF21E8"/>
    <w:rsid w:val="00FF2553"/>
    <w:rsid w:val="00FF2E99"/>
    <w:rsid w:val="00FF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."/>
  <w:listSeparator w:val=","/>
  <w14:docId w14:val="0E33C76C"/>
  <w15:chartTrackingRefBased/>
  <w15:docId w15:val="{1FBA31D3-AAB1-4E80-9AF7-CAC85D27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864"/>
        <w:tab w:val="left" w:pos="1584"/>
        <w:tab w:val="left" w:pos="4320"/>
      </w:tabs>
      <w:spacing w:line="508" w:lineRule="exact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qFormat/>
    <w:rsid w:val="00640814"/>
    <w:pPr>
      <w:keepNext/>
      <w:spacing w:line="480" w:lineRule="auto"/>
      <w:jc w:val="center"/>
      <w:outlineLvl w:val="0"/>
    </w:pPr>
    <w:rPr>
      <w:u w:val="single"/>
    </w:rPr>
  </w:style>
  <w:style w:type="paragraph" w:styleId="Heading2">
    <w:name w:val="heading 2"/>
    <w:basedOn w:val="DoubleSpacing"/>
    <w:next w:val="Normal"/>
    <w:link w:val="Heading2Char"/>
    <w:uiPriority w:val="9"/>
    <w:unhideWhenUsed/>
    <w:qFormat/>
    <w:rsid w:val="00B6351A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  <w:outlineLvl w:val="1"/>
    </w:pPr>
    <w:rPr>
      <w:u w:val="single"/>
    </w:rPr>
  </w:style>
  <w:style w:type="paragraph" w:styleId="Heading3">
    <w:name w:val="heading 3"/>
    <w:basedOn w:val="DoubleSpacing"/>
    <w:next w:val="Normal"/>
    <w:link w:val="Heading3Char"/>
    <w:uiPriority w:val="9"/>
    <w:unhideWhenUsed/>
    <w:qFormat/>
    <w:rsid w:val="00C60E33"/>
    <w:pPr>
      <w:widowControl w:val="0"/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ingleSpacing">
    <w:name w:val="Single Spacing"/>
    <w:basedOn w:val="Normal"/>
    <w:pPr>
      <w:spacing w:line="254" w:lineRule="exact"/>
    </w:pPr>
  </w:style>
  <w:style w:type="paragraph" w:customStyle="1" w:styleId="15Spacing">
    <w:name w:val="1.5 Spacing"/>
    <w:basedOn w:val="Normal"/>
    <w:pPr>
      <w:spacing w:line="381" w:lineRule="exact"/>
    </w:pPr>
  </w:style>
  <w:style w:type="paragraph" w:customStyle="1" w:styleId="DoubleSpacing">
    <w:name w:val="Double Spacing"/>
    <w:basedOn w:val="Normal"/>
  </w:style>
  <w:style w:type="paragraph" w:customStyle="1" w:styleId="AttorneyName">
    <w:name w:val="Attorney Name"/>
    <w:basedOn w:val="SingleSpacing"/>
  </w:style>
  <w:style w:type="paragraph" w:customStyle="1" w:styleId="FirmName">
    <w:name w:val="Firm Name"/>
    <w:basedOn w:val="SingleSpacing"/>
    <w:pPr>
      <w:jc w:val="center"/>
    </w:pPr>
  </w:style>
  <w:style w:type="paragraph" w:customStyle="1" w:styleId="SignatureBlock">
    <w:name w:val="Signature Block"/>
    <w:basedOn w:val="SingleSpacing"/>
    <w:pPr>
      <w:ind w:left="5760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pPr>
      <w:ind w:right="36"/>
    </w:pPr>
  </w:style>
  <w:style w:type="character" w:styleId="PageNumber">
    <w:name w:val="page number"/>
    <w:basedOn w:val="DefaultParagraphFont"/>
    <w:semiHidden/>
  </w:style>
  <w:style w:type="paragraph" w:styleId="NormalWeb">
    <w:name w:val="Normal (Web)"/>
    <w:basedOn w:val="Normal"/>
    <w:uiPriority w:val="99"/>
    <w:semiHidden/>
    <w:unhideWhenUsed/>
    <w:rsid w:val="00F32059"/>
    <w:pPr>
      <w:tabs>
        <w:tab w:val="clear" w:pos="864"/>
        <w:tab w:val="clear" w:pos="1584"/>
        <w:tab w:val="clear" w:pos="4320"/>
      </w:tabs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customStyle="1" w:styleId="HeaderChar">
    <w:name w:val="Header Char"/>
    <w:link w:val="Header"/>
    <w:uiPriority w:val="99"/>
    <w:rsid w:val="00692E62"/>
    <w:rPr>
      <w:rFonts w:ascii="Courier New" w:hAnsi="Courier New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E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2E6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40814"/>
    <w:rPr>
      <w:color w:val="0563C1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40814"/>
    <w:pPr>
      <w:keepLines/>
      <w:tabs>
        <w:tab w:val="clear" w:pos="864"/>
        <w:tab w:val="clear" w:pos="1584"/>
        <w:tab w:val="clear" w:pos="4320"/>
      </w:tabs>
      <w:spacing w:before="240" w:line="259" w:lineRule="auto"/>
      <w:jc w:val="left"/>
      <w:outlineLvl w:val="9"/>
    </w:pPr>
    <w:rPr>
      <w:rFonts w:ascii="Calibri Light" w:hAnsi="Calibri Light"/>
      <w:color w:val="2E74B5"/>
      <w:sz w:val="32"/>
      <w:szCs w:val="32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640814"/>
    <w:pPr>
      <w:tabs>
        <w:tab w:val="clear" w:pos="864"/>
        <w:tab w:val="clear" w:pos="1584"/>
        <w:tab w:val="clear" w:pos="4320"/>
      </w:tabs>
    </w:pPr>
  </w:style>
  <w:style w:type="paragraph" w:styleId="Index1">
    <w:name w:val="index 1"/>
    <w:basedOn w:val="Normal"/>
    <w:next w:val="Normal"/>
    <w:autoRedefine/>
    <w:uiPriority w:val="99"/>
    <w:semiHidden/>
    <w:unhideWhenUsed/>
    <w:rsid w:val="002C27F8"/>
    <w:pPr>
      <w:tabs>
        <w:tab w:val="clear" w:pos="864"/>
        <w:tab w:val="clear" w:pos="1584"/>
        <w:tab w:val="clear" w:pos="4320"/>
      </w:tabs>
      <w:ind w:left="240" w:hanging="240"/>
    </w:pPr>
  </w:style>
  <w:style w:type="character" w:customStyle="1" w:styleId="Heading2Char">
    <w:name w:val="Heading 2 Char"/>
    <w:link w:val="Heading2"/>
    <w:uiPriority w:val="9"/>
    <w:rsid w:val="00B6351A"/>
    <w:rPr>
      <w:rFonts w:ascii="Courier New" w:hAnsi="Courier New"/>
      <w:sz w:val="24"/>
      <w:u w:val="single"/>
    </w:rPr>
  </w:style>
  <w:style w:type="character" w:customStyle="1" w:styleId="Heading3Char">
    <w:name w:val="Heading 3 Char"/>
    <w:link w:val="Heading3"/>
    <w:uiPriority w:val="9"/>
    <w:rsid w:val="00C60E33"/>
    <w:rPr>
      <w:rFonts w:ascii="Courier New" w:hAnsi="Courier New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F04EEE"/>
    <w:pPr>
      <w:tabs>
        <w:tab w:val="clear" w:pos="864"/>
        <w:tab w:val="clear" w:pos="1584"/>
        <w:tab w:val="clear" w:pos="4320"/>
      </w:tabs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Document%20Generator\templates\TR-Bankruptcy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53518-C8A7-40B9-A8A5-03EAFEE15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TR-Bankruptcy.dotm</Template>
  <TotalTime>27</TotalTime>
  <Pages>5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Hearing Transcript</vt:lpstr>
    </vt:vector>
  </TitlesOfParts>
  <Company>Washington Rapid Transcription Service</Company>
  <LinksUpToDate>false</LinksUpToDate>
  <CharactersWithSpaces>9517</CharactersWithSpaces>
  <SharedDoc>false</SharedDoc>
  <HLinks>
    <vt:vector size="132" baseType="variant">
      <vt:variant>
        <vt:i4>1441843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_Toc396559340</vt:lpwstr>
      </vt:variant>
      <vt:variant>
        <vt:i4>1114163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_Toc396559339</vt:lpwstr>
      </vt:variant>
      <vt:variant>
        <vt:i4>1114163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_Toc396559337</vt:lpwstr>
      </vt:variant>
      <vt:variant>
        <vt:i4>1114163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_Toc396559336</vt:lpwstr>
      </vt:variant>
      <vt:variant>
        <vt:i4>1114163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_Toc396559335</vt:lpwstr>
      </vt:variant>
      <vt:variant>
        <vt:i4>1114163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_Toc396559334</vt:lpwstr>
      </vt:variant>
      <vt:variant>
        <vt:i4>1769523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_Toc396563030</vt:lpwstr>
      </vt:variant>
      <vt:variant>
        <vt:i4>1703987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_Toc396563029</vt:lpwstr>
      </vt:variant>
      <vt:variant>
        <vt:i4>1703987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_Toc396563028</vt:lpwstr>
      </vt:variant>
      <vt:variant>
        <vt:i4>1703987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_Toc396563027</vt:lpwstr>
      </vt:variant>
      <vt:variant>
        <vt:i4>1703987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_Toc396563026</vt:lpwstr>
      </vt:variant>
      <vt:variant>
        <vt:i4>1703987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_Toc396563025</vt:lpwstr>
      </vt:variant>
      <vt:variant>
        <vt:i4>1703987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_Toc396563024</vt:lpwstr>
      </vt:variant>
      <vt:variant>
        <vt:i4>1703987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_Toc396563023</vt:lpwstr>
      </vt:variant>
      <vt:variant>
        <vt:i4>1703987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_Toc396563022</vt:lpwstr>
      </vt:variant>
      <vt:variant>
        <vt:i4>1703987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_Toc396563021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_Toc396563018</vt:lpwstr>
      </vt:variant>
      <vt:variant>
        <vt:i4>1638451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_Toc396563013</vt:lpwstr>
      </vt:variant>
      <vt:variant>
        <vt:i4>1638451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_Toc396563012</vt:lpwstr>
      </vt:variant>
      <vt:variant>
        <vt:i4>1638451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_Toc396563011</vt:lpwstr>
      </vt:variant>
      <vt:variant>
        <vt:i4>1638451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_Toc396563010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_Toc396563009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Hearing Transcript</dc:title>
  <dc:subject>City of Seattle vs. Charles Gust</dc:subject>
  <dc:creator>Erica Ingram</dc:creator>
  <cp:keywords/>
  <cp:lastModifiedBy>Erica Ingram</cp:lastModifiedBy>
  <cp:revision>13</cp:revision>
  <cp:lastPrinted>2014-09-15T19:02:00Z</cp:lastPrinted>
  <dcterms:created xsi:type="dcterms:W3CDTF">2016-11-20T02:58:00Z</dcterms:created>
  <dcterms:modified xsi:type="dcterms:W3CDTF">2018-03-22T02:47:00Z</dcterms:modified>
</cp:coreProperties>
</file>