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4AE9" w14:textId="77777777" w:rsidR="00BD3FE0" w:rsidRPr="00554A7E" w:rsidRDefault="00DF54AB" w:rsidP="00C73E7B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COURT</w:t>
      </w:r>
    </w:p>
    <w:p w14:paraId="2E18A702" w14:textId="77777777" w:rsidR="00C0047E" w:rsidRDefault="00076554" w:rsidP="00C0047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</w:pPr>
      <w:fldSimple w:instr=" MERGEFIELD  Jurisdiction \* Upper  \* MERGEFORMAT ">
        <w:r w:rsidR="006C36AF">
          <w:rPr>
            <w:noProof/>
          </w:rPr>
          <w:t>«JURISDICTION»</w:t>
        </w:r>
      </w:fldSimple>
    </w:p>
    <w:p w14:paraId="02CBD3D1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6089B577" w14:textId="77777777" w:rsidR="007B2818" w:rsidRPr="00554A7E" w:rsidRDefault="0098718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7B2818" w:rsidRPr="00554A7E">
        <w:rPr>
          <w:color w:val="000000"/>
        </w:rPr>
        <w:tab/>
        <w:t>.</w:t>
      </w:r>
    </w:p>
    <w:p w14:paraId="1E038D72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IN RE: </w:t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Case No.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CaseNumber1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«CaseNumber1»</w:t>
      </w:r>
      <w:r w:rsidR="006C36AF">
        <w:rPr>
          <w:color w:val="000000"/>
        </w:rPr>
        <w:fldChar w:fldCharType="end"/>
      </w:r>
    </w:p>
    <w:p w14:paraId="09561886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Supreme Court Cause No. </w:t>
      </w:r>
    </w:p>
    <w:p w14:paraId="46F77272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   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CaseNumber2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«CaseNumber2»</w:t>
      </w:r>
      <w:r w:rsidR="006C36AF">
        <w:rPr>
          <w:color w:val="000000"/>
        </w:rPr>
        <w:fldChar w:fldCharType="end"/>
      </w:r>
    </w:p>
    <w:p w14:paraId="1DEE47DF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>,</w:t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Court of Appeals No. </w:t>
      </w:r>
    </w:p>
    <w:p w14:paraId="5948024A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   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CaseNumber2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«CaseNumber2»</w:t>
      </w:r>
      <w:r w:rsidR="006C36AF">
        <w:rPr>
          <w:color w:val="000000"/>
        </w:rPr>
        <w:fldChar w:fldCharType="end"/>
      </w:r>
    </w:p>
    <w:p w14:paraId="3A8CA747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Location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«Location»</w:t>
      </w:r>
      <w:r>
        <w:rPr>
          <w:color w:val="000000"/>
        </w:rPr>
        <w:fldChar w:fldCharType="end"/>
      </w:r>
    </w:p>
    <w:p w14:paraId="40FA12D4" w14:textId="4B68690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          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</w:instrText>
      </w:r>
      <w:r w:rsidR="001D4F9E">
        <w:rPr>
          <w:color w:val="000000"/>
        </w:rPr>
        <w:instrText>\@ "dddd, MMMM d,yyyy"</w:instrText>
      </w:r>
      <w:r>
        <w:rPr>
          <w:color w:val="000000"/>
        </w:rPr>
        <w:instrText xml:space="preserve">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14:paraId="54B12628" w14:textId="37C4563B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. . . . . . . . . . . . . 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</w:instrText>
      </w:r>
      <w:r w:rsidR="002F483C">
        <w:rPr>
          <w:color w:val="000000"/>
        </w:rPr>
        <w:instrText xml:space="preserve">\@ "h:mm </w:instrText>
      </w:r>
      <w:r w:rsidR="00744C8F">
        <w:rPr>
          <w:color w:val="000000"/>
        </w:rPr>
        <w:instrText>a/p</w:instrText>
      </w:r>
      <w:bookmarkStart w:id="0" w:name="_GoBack"/>
      <w:bookmarkEnd w:id="0"/>
      <w:r w:rsidR="002F483C">
        <w:rPr>
          <w:color w:val="000000"/>
        </w:rPr>
        <w:instrText xml:space="preserve">" \* Lower 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  <w:r w:rsidR="00352E22">
        <w:rPr>
          <w:color w:val="000000"/>
        </w:rPr>
        <w:t>.m.</w:t>
      </w:r>
    </w:p>
    <w:p w14:paraId="2B11AFE3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</w:p>
    <w:p w14:paraId="60956BC2" w14:textId="77777777" w:rsidR="00ED4093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 xml:space="preserve">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t xml:space="preserve">Case No.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CaseNumber1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«CaseNumber1»</w:t>
      </w:r>
      <w:r w:rsidR="006C36AF">
        <w:rPr>
          <w:color w:val="000000"/>
        </w:rPr>
        <w:fldChar w:fldCharType="end"/>
      </w:r>
    </w:p>
    <w:p w14:paraId="5F53D894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>,</w:t>
      </w:r>
      <w:r>
        <w:rPr>
          <w:color w:val="171717"/>
        </w:rPr>
        <w:tab/>
        <w:t xml:space="preserve">.   </w:t>
      </w:r>
    </w:p>
    <w:p w14:paraId="2EA87D35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</w:r>
      <w:r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t>Adv. Case No.</w:t>
      </w:r>
    </w:p>
    <w:p w14:paraId="10D8331F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7628FB">
        <w:rPr>
          <w:color w:val="171717"/>
        </w:rPr>
        <w:t>,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  <w:r>
        <w:rPr>
          <w:color w:val="171717"/>
        </w:rPr>
        <w:t xml:space="preserve">   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CaseNumber2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«CaseNumber2»</w:t>
      </w:r>
      <w:r w:rsidR="006C36AF">
        <w:rPr>
          <w:color w:val="000000"/>
        </w:rPr>
        <w:fldChar w:fldCharType="end"/>
      </w:r>
    </w:p>
    <w:p w14:paraId="512DF012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  <w:t xml:space="preserve">     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</w:p>
    <w:p w14:paraId="6A5FCB23" w14:textId="22FA1DFA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  <w:t>v.</w:t>
      </w:r>
      <w:r>
        <w:rPr>
          <w:color w:val="171717"/>
        </w:rPr>
        <w:tab/>
        <w:t xml:space="preserve">.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Location  </w:instrText>
      </w:r>
      <w:r w:rsidR="008265FB">
        <w:rPr>
          <w:color w:val="000000"/>
        </w:rPr>
        <w:instrText xml:space="preserve">\* Caps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«Location»</w:t>
      </w:r>
      <w:r>
        <w:rPr>
          <w:color w:val="000000"/>
        </w:rPr>
        <w:fldChar w:fldCharType="end"/>
      </w:r>
    </w:p>
    <w:p w14:paraId="7800ED6E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  <w:t xml:space="preserve">      </w:t>
      </w:r>
      <w:r w:rsidRPr="007628FB">
        <w:rPr>
          <w:color w:val="171717"/>
        </w:rPr>
        <w:tab/>
        <w:t xml:space="preserve">.   </w:t>
      </w:r>
    </w:p>
    <w:p w14:paraId="56A18E7E" w14:textId="4DA9DF34" w:rsidR="00ED4093" w:rsidRPr="00B76B05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 \* Upper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«PARTY2»</w:t>
      </w:r>
      <w:r>
        <w:rPr>
          <w:color w:val="171717"/>
        </w:rPr>
        <w:fldChar w:fldCharType="end"/>
      </w:r>
      <w:r w:rsidRPr="007628FB">
        <w:rPr>
          <w:color w:val="171717"/>
        </w:rPr>
        <w:t xml:space="preserve">,      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 </w:instrText>
      </w:r>
      <w:r w:rsidR="001D4F9E">
        <w:rPr>
          <w:color w:val="000000"/>
        </w:rPr>
        <w:instrText xml:space="preserve">\@ "dddd, MMMM d,yyyy"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14:paraId="0EE46998" w14:textId="6B579838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</w:instrText>
      </w:r>
      <w:r w:rsidR="00BB0FF0">
        <w:rPr>
          <w:color w:val="000000"/>
        </w:rPr>
        <w:instrText xml:space="preserve">\@ "h:mm </w:instrText>
      </w:r>
      <w:r w:rsidR="001D5B97">
        <w:rPr>
          <w:color w:val="000000"/>
        </w:rPr>
        <w:instrText>a/p</w:instrText>
      </w:r>
      <w:r w:rsidR="00BB0FF0">
        <w:rPr>
          <w:color w:val="000000"/>
        </w:rPr>
        <w:instrText xml:space="preserve">" \* Lower 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  <w:r w:rsidR="00352E22">
        <w:rPr>
          <w:color w:val="000000"/>
        </w:rPr>
        <w:t>.m.</w:t>
      </w:r>
    </w:p>
    <w:p w14:paraId="6BB39C52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7628FB">
        <w:rPr>
          <w:color w:val="171717"/>
        </w:rPr>
        <w:t>.</w:t>
      </w:r>
      <w:r w:rsidRPr="007628FB">
        <w:rPr>
          <w:color w:val="171717"/>
        </w:rPr>
        <w:tab/>
        <w:t>.</w:t>
      </w:r>
    </w:p>
    <w:p w14:paraId="6480E727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>. . . . . . . . . . . . . .</w:t>
      </w:r>
      <w:r w:rsidRPr="007628FB">
        <w:rPr>
          <w:color w:val="171717"/>
        </w:rPr>
        <w:tab/>
        <w:t xml:space="preserve">.   </w:t>
      </w:r>
    </w:p>
    <w:p w14:paraId="4030BCA1" w14:textId="77777777" w:rsidR="003E7C7A" w:rsidRPr="00554A7E" w:rsidRDefault="003E7C7A" w:rsidP="00737D0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28C130D3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TRANSCRIPT OF </w:t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HearingTitle \* Upper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«HEARINGTITLE»</w:t>
      </w:r>
      <w:r w:rsidR="006C36AF">
        <w:rPr>
          <w:color w:val="000000"/>
        </w:rPr>
        <w:fldChar w:fldCharType="end"/>
      </w:r>
    </w:p>
    <w:p w14:paraId="167ADB4F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BEFORE THE HONORABLE </w:t>
      </w:r>
      <w:r w:rsidR="00ED4093">
        <w:rPr>
          <w:color w:val="000000"/>
        </w:rPr>
        <w:fldChar w:fldCharType="begin"/>
      </w:r>
      <w:r w:rsidR="00ED4093">
        <w:rPr>
          <w:color w:val="000000"/>
        </w:rPr>
        <w:instrText xml:space="preserve"> MERGEFIELD  Judge \* Upper  \* MERGEFORMAT </w:instrText>
      </w:r>
      <w:r w:rsidR="00ED4093">
        <w:rPr>
          <w:color w:val="000000"/>
        </w:rPr>
        <w:fldChar w:fldCharType="separate"/>
      </w:r>
      <w:r w:rsidR="006C36AF">
        <w:rPr>
          <w:noProof/>
          <w:color w:val="000000"/>
        </w:rPr>
        <w:t>«JUDGE»</w:t>
      </w:r>
      <w:r w:rsidR="00ED4093">
        <w:rPr>
          <w:color w:val="000000"/>
        </w:rPr>
        <w:fldChar w:fldCharType="end"/>
      </w:r>
    </w:p>
    <w:p w14:paraId="023C1236" w14:textId="5989DB02" w:rsidR="007B2818" w:rsidRPr="00554A7E" w:rsidRDefault="00717D8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UNITED STATES BANKRUPTCY </w:t>
      </w:r>
      <w:r w:rsidR="007B7AC7">
        <w:rPr>
          <w:color w:val="000000"/>
        </w:rPr>
        <w:t xml:space="preserve">COURT </w:t>
      </w:r>
      <w:r w:rsidRPr="00554A7E">
        <w:rPr>
          <w:color w:val="000000"/>
        </w:rPr>
        <w:t>JUDGE</w:t>
      </w:r>
    </w:p>
    <w:p w14:paraId="5593510C" w14:textId="77777777" w:rsidR="003E7C7A" w:rsidRPr="00554A7E" w:rsidRDefault="003E7C7A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</w:p>
    <w:p w14:paraId="0F991261" w14:textId="77777777" w:rsidR="007B2818" w:rsidRPr="00554A7E" w:rsidRDefault="007B2818" w:rsidP="00BD3FE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  <w:u w:val="single"/>
        </w:rPr>
      </w:pPr>
      <w:r w:rsidRPr="00554A7E">
        <w:rPr>
          <w:color w:val="000000"/>
          <w:u w:val="single"/>
        </w:rPr>
        <w:t>APPEARANCES:</w:t>
      </w:r>
    </w:p>
    <w:p w14:paraId="7E62D59F" w14:textId="77777777" w:rsidR="007B2818" w:rsidRPr="00554A7E" w:rsidRDefault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30AA326B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0C5CFDE1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 FIRSTNAME \* Upper  \* MERGEFORMAT ">
        <w:r w:rsidR="006C36AF">
          <w:rPr>
            <w:noProof/>
          </w:rPr>
          <w:t>«FIRSTNAME»</w:t>
        </w:r>
      </w:fldSimple>
      <w:r>
        <w:t xml:space="preserve"> </w:t>
      </w:r>
      <w:fldSimple w:instr=" MERGEFIELD  LASTNAME \* Upper  \* MERGEFORMAT ">
        <w:r w:rsidR="006C36AF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66844D65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 w:rsidR="006C36AF">
        <w:rPr>
          <w:noProof/>
        </w:rPr>
        <w:t>«FIRSTNAME»</w:t>
      </w:r>
      <w:r w:rsidR="00744C8F">
        <w:rPr>
          <w:noProof/>
        </w:rPr>
        <w:fldChar w:fldCharType="end"/>
      </w:r>
      <w:r w:rsidR="006C36AF"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 w:rsidR="006C36AF"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7C99FF6B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3AE8A302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09C25660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BusinessPhone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«BusinessPhone»</w:t>
      </w:r>
      <w:r w:rsidR="006C36AF">
        <w:rPr>
          <w:color w:val="000000"/>
        </w:rPr>
        <w:fldChar w:fldCharType="end"/>
      </w:r>
    </w:p>
    <w:p w14:paraId="7F7861C2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484B5B38" w14:textId="77777777" w:rsidR="005A79DD" w:rsidRPr="00554A7E" w:rsidRDefault="005A79DD" w:rsidP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0DF7440B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61FA2586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 w:rsidR="006C36AF">
        <w:rPr>
          <w:noProof/>
        </w:rPr>
        <w:t>«FIRSTNAME»</w:t>
      </w:r>
      <w:r w:rsidR="00744C8F">
        <w:rPr>
          <w:noProof/>
        </w:rPr>
        <w:fldChar w:fldCharType="end"/>
      </w:r>
      <w:r w:rsidR="006C36AF"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 w:rsidR="006C36AF"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547E631D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 w:rsidR="006C36AF">
        <w:rPr>
          <w:noProof/>
        </w:rPr>
        <w:t>«FIRSTNAME»</w:t>
      </w:r>
      <w:r w:rsidR="00744C8F">
        <w:rPr>
          <w:noProof/>
        </w:rPr>
        <w:fldChar w:fldCharType="end"/>
      </w:r>
      <w:r w:rsidR="006C36AF">
        <w:t xml:space="preserve"> </w:t>
      </w:r>
      <w:r w:rsidR="00744C8F">
        <w:fldChar w:fldCharType="begin"/>
      </w:r>
      <w:r w:rsidR="00744C8F">
        <w:instrText xml:space="preserve"> MERGEFIELD  LASTNAME \* Upper  </w:instrText>
      </w:r>
      <w:r w:rsidR="00744C8F">
        <w:instrText xml:space="preserve">\* MERGEFORMAT </w:instrText>
      </w:r>
      <w:r w:rsidR="00744C8F">
        <w:fldChar w:fldCharType="separate"/>
      </w:r>
      <w:r w:rsidR="006C36AF"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0FAD3CC9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0401980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4C330AEE" w14:textId="77777777" w:rsidR="006C36AF" w:rsidRPr="00554A7E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BusinessPhone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5D372EF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29129AA5" w14:textId="77777777" w:rsidR="005A79DD" w:rsidRPr="00554A7E" w:rsidRDefault="005A79DD" w:rsidP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49C373A6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6A387A9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 w:rsidR="006C36AF">
        <w:rPr>
          <w:noProof/>
        </w:rPr>
        <w:t>«FIRSTNAME»</w:t>
      </w:r>
      <w:r w:rsidR="00744C8F">
        <w:rPr>
          <w:noProof/>
        </w:rPr>
        <w:fldChar w:fldCharType="end"/>
      </w:r>
      <w:r w:rsidR="006C36AF"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 w:rsidR="006C36AF"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13C5255E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 w:rsidR="006C36AF">
        <w:rPr>
          <w:noProof/>
        </w:rPr>
        <w:t>«FIRSTNAME»</w:t>
      </w:r>
      <w:r w:rsidR="00744C8F">
        <w:rPr>
          <w:noProof/>
        </w:rPr>
        <w:fldChar w:fldCharType="end"/>
      </w:r>
      <w:r w:rsidR="006C36AF"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 w:rsidR="006C36AF"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0D374771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lastRenderedPageBreak/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1CBC67A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02E26FC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BusinessPhone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«BusinessPhone»</w:t>
      </w:r>
      <w:r w:rsidR="006C36AF">
        <w:rPr>
          <w:color w:val="000000"/>
        </w:rPr>
        <w:fldChar w:fldCharType="end"/>
      </w:r>
    </w:p>
    <w:p w14:paraId="43E7F366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3471676D" w14:textId="77777777" w:rsidR="005A79DD" w:rsidRPr="00554A7E" w:rsidRDefault="005A79DD" w:rsidP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7D998321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05489495" w14:textId="77777777" w:rsidR="006C36AF" w:rsidRPr="00554A7E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</w:instrText>
      </w:r>
      <w:r w:rsidR="00744C8F">
        <w:instrText xml:space="preserve">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4C78DAE4" w14:textId="77777777" w:rsidR="006C36AF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53723099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5EBF3A44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692B36F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BusinessPhone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«BusinessPhone»</w:t>
      </w:r>
      <w:r w:rsidR="006C36AF">
        <w:rPr>
          <w:color w:val="000000"/>
        </w:rPr>
        <w:fldChar w:fldCharType="end"/>
      </w:r>
    </w:p>
    <w:p w14:paraId="39E98484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4E8D986A" w14:textId="77777777" w:rsidR="005A79DD" w:rsidRPr="00554A7E" w:rsidRDefault="005A79DD" w:rsidP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291CF9E5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57AB826F" w14:textId="77777777" w:rsidR="006C36AF" w:rsidRPr="00554A7E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69B7B7A9" w14:textId="77777777" w:rsidR="006C36AF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480DB858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5165DBA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4BA8DE7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BusinessPhone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«BusinessPhone»</w:t>
      </w:r>
      <w:r w:rsidR="006C36AF">
        <w:rPr>
          <w:color w:val="000000"/>
        </w:rPr>
        <w:fldChar w:fldCharType="end"/>
      </w:r>
    </w:p>
    <w:p w14:paraId="286BC05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48BFAC04" w14:textId="77777777" w:rsidR="005A79DD" w:rsidRPr="00554A7E" w:rsidRDefault="005A79DD" w:rsidP="005A79D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>
        <w:rPr>
          <w:color w:val="000000"/>
        </w:rPr>
        <w:fldChar w:fldCharType="end"/>
      </w:r>
    </w:p>
    <w:p w14:paraId="7C36F56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6C36AF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63729750" w14:textId="77777777" w:rsidR="006C36AF" w:rsidRPr="00554A7E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</w:instrText>
      </w:r>
      <w:r w:rsidR="00744C8F">
        <w:instrText xml:space="preserve">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3E23B8CC" w14:textId="77777777" w:rsidR="006C36AF" w:rsidRDefault="006C36AF" w:rsidP="006C36A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 w:rsidR="00744C8F">
        <w:fldChar w:fldCharType="begin"/>
      </w:r>
      <w:r w:rsidR="00744C8F">
        <w:instrText xml:space="preserve"> MERGEFIELD  FIRSTNAME \* Upper  \* MERGEFORMAT </w:instrText>
      </w:r>
      <w:r w:rsidR="00744C8F">
        <w:fldChar w:fldCharType="separate"/>
      </w:r>
      <w:r>
        <w:rPr>
          <w:noProof/>
        </w:rPr>
        <w:t>«FIRSTNAME»</w:t>
      </w:r>
      <w:r w:rsidR="00744C8F">
        <w:rPr>
          <w:noProof/>
        </w:rPr>
        <w:fldChar w:fldCharType="end"/>
      </w:r>
      <w:r>
        <w:t xml:space="preserve"> </w:t>
      </w:r>
      <w:r w:rsidR="00744C8F">
        <w:fldChar w:fldCharType="begin"/>
      </w:r>
      <w:r w:rsidR="00744C8F">
        <w:instrText xml:space="preserve"> MERGEFIELD  LASTNAME \* Upper  \* MERGEFORMAT </w:instrText>
      </w:r>
      <w:r w:rsidR="00744C8F">
        <w:fldChar w:fldCharType="separate"/>
      </w:r>
      <w:r>
        <w:rPr>
          <w:noProof/>
        </w:rPr>
        <w:t>«LASTNAME»</w:t>
      </w:r>
      <w:r w:rsidR="00744C8F">
        <w:rPr>
          <w:noProof/>
        </w:rP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7B7530B0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59D9D42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6C36AF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14ADFFD8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6C36AF">
        <w:rPr>
          <w:color w:val="000000"/>
        </w:rPr>
        <w:fldChar w:fldCharType="begin"/>
      </w:r>
      <w:r w:rsidR="006C36AF">
        <w:rPr>
          <w:color w:val="000000"/>
        </w:rPr>
        <w:instrText xml:space="preserve"> MERGEFIELD  BusinessPhone  \* MERGEFORMAT </w:instrText>
      </w:r>
      <w:r w:rsidR="006C36AF">
        <w:rPr>
          <w:color w:val="000000"/>
        </w:rPr>
        <w:fldChar w:fldCharType="separate"/>
      </w:r>
      <w:r w:rsidR="006C36AF">
        <w:rPr>
          <w:noProof/>
          <w:color w:val="000000"/>
        </w:rPr>
        <w:t>«BusinessPhone»</w:t>
      </w:r>
      <w:r w:rsidR="006C36AF">
        <w:rPr>
          <w:color w:val="000000"/>
        </w:rPr>
        <w:fldChar w:fldCharType="end"/>
      </w:r>
    </w:p>
    <w:p w14:paraId="723CC31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2015C125" w14:textId="77777777" w:rsidR="006B22F2" w:rsidRPr="00554A7E" w:rsidRDefault="006B22F2" w:rsidP="00AB05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7D9F764A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ind w:left="4032" w:hanging="4032"/>
        <w:rPr>
          <w:color w:val="000000"/>
        </w:rPr>
      </w:pPr>
      <w:r w:rsidRPr="00554A7E">
        <w:rPr>
          <w:color w:val="000000"/>
        </w:rPr>
        <w:t>Transcription Service:</w:t>
      </w:r>
      <w:r w:rsidRPr="00554A7E">
        <w:rPr>
          <w:color w:val="000000"/>
        </w:rPr>
        <w:tab/>
      </w:r>
      <w:r>
        <w:rPr>
          <w:color w:val="000000"/>
        </w:rPr>
        <w:t>A Quo Co.</w:t>
      </w:r>
    </w:p>
    <w:p w14:paraId="6989EA85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320 West Republican, Suite 207</w:t>
      </w:r>
    </w:p>
    <w:p w14:paraId="6AF6D10C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Seattle, Washington 98119</w:t>
      </w:r>
    </w:p>
    <w:p w14:paraId="19BEA64F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inquiries@</w:t>
      </w:r>
      <w:r>
        <w:rPr>
          <w:color w:val="000000"/>
        </w:rPr>
        <w:t>aquoco.co</w:t>
      </w:r>
    </w:p>
    <w:p w14:paraId="41FEDC5F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(206) 478-5028</w:t>
      </w:r>
    </w:p>
    <w:p w14:paraId="695900C6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167FAB16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Proceedings recorded by electronic sound recording;</w:t>
      </w:r>
    </w:p>
    <w:p w14:paraId="3AD327D6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transcript produced by transcription service.  Case law</w:t>
      </w:r>
      <w:r>
        <w:rPr>
          <w:color w:val="000000"/>
        </w:rPr>
        <w:t xml:space="preserve">/rules hyperlinked; </w:t>
      </w:r>
      <w:r w:rsidR="00144FA6">
        <w:rPr>
          <w:color w:val="000000"/>
        </w:rPr>
        <w:t>table</w:t>
      </w:r>
      <w:r>
        <w:rPr>
          <w:color w:val="000000"/>
        </w:rPr>
        <w:t xml:space="preserve"> of authorities</w:t>
      </w:r>
      <w:r w:rsidRPr="00554A7E">
        <w:rPr>
          <w:color w:val="000000"/>
        </w:rPr>
        <w:t xml:space="preserve"> on last page.</w:t>
      </w:r>
    </w:p>
    <w:p w14:paraId="51AC0319" w14:textId="77777777" w:rsidR="00E944C9" w:rsidRPr="00554A7E" w:rsidRDefault="00E944C9" w:rsidP="00E944C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  <w:sectPr w:rsidR="00E944C9" w:rsidRPr="00554A7E" w:rsidSect="004F0191">
          <w:headerReference w:type="default" r:id="rId7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4EFFC56D" w14:textId="77777777" w:rsidR="008C45FF" w:rsidRPr="00554A7E" w:rsidRDefault="008C45FF" w:rsidP="00E42BE0">
      <w:pPr>
        <w:pStyle w:val="TOCHeading"/>
        <w:tabs>
          <w:tab w:val="left" w:pos="5130"/>
        </w:tabs>
        <w:spacing w:before="0" w:line="240" w:lineRule="auto"/>
        <w:jc w:val="center"/>
        <w:rPr>
          <w:rFonts w:ascii="Courier New" w:hAnsi="Courier New" w:cs="Courier New"/>
          <w:color w:val="000000"/>
          <w:u w:val="single"/>
        </w:rPr>
      </w:pPr>
      <w:r w:rsidRPr="00554A7E">
        <w:rPr>
          <w:rFonts w:ascii="Courier New" w:hAnsi="Courier New" w:cs="Courier New"/>
          <w:color w:val="000000"/>
          <w:u w:val="single"/>
        </w:rPr>
        <w:t>INDEX</w:t>
      </w:r>
    </w:p>
    <w:p w14:paraId="4545BD4A" w14:textId="77777777" w:rsidR="00D15D61" w:rsidRPr="00554A7E" w:rsidRDefault="00D15D61" w:rsidP="00D15D61">
      <w:pPr>
        <w:rPr>
          <w:color w:val="000000"/>
        </w:rPr>
      </w:pPr>
    </w:p>
    <w:p w14:paraId="1F7B9FCB" w14:textId="77777777" w:rsidR="00557390" w:rsidRPr="00554A7E" w:rsidRDefault="008C45F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TOC \o "1-3" \h \z \u </w:instrText>
      </w:r>
      <w:r w:rsidRPr="00554A7E">
        <w:rPr>
          <w:color w:val="000000"/>
        </w:rPr>
        <w:fldChar w:fldCharType="separate"/>
      </w:r>
      <w:hyperlink w:anchor="_Toc396563009" w:history="1">
        <w:r w:rsidR="00557390" w:rsidRPr="00554A7E">
          <w:rPr>
            <w:rStyle w:val="Hyperlink"/>
            <w:noProof/>
            <w:color w:val="000000"/>
          </w:rPr>
          <w:t>OPENING STATEMENT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_Toc396563009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64ADF567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0AC5547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1" w:history="1">
        <w:r w:rsidR="00557390" w:rsidRPr="00554A7E">
          <w:rPr>
            <w:rStyle w:val="Hyperlink"/>
            <w:noProof/>
            <w:color w:val="000000"/>
          </w:rPr>
          <w:t>OPENING STATEMENT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6E5024A3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2" w:history="1">
        <w:r w:rsidR="00557390" w:rsidRPr="00554A7E">
          <w:rPr>
            <w:rStyle w:val="Hyperlink"/>
            <w:noProof/>
            <w:color w:val="000000"/>
          </w:rPr>
          <w:t>PHILIPPE NADEAU, DEBTOR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139A62A0" w14:textId="77777777" w:rsidR="00557390" w:rsidRPr="00554A7E" w:rsidRDefault="00744C8F" w:rsidP="00557390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3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24C6583D" w14:textId="77777777" w:rsidR="00557390" w:rsidRPr="00554A7E" w:rsidRDefault="00744C8F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8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6833D3E8" w14:textId="77777777" w:rsidR="00557390" w:rsidRPr="00554A7E" w:rsidRDefault="00744C8F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1" w:history="1">
        <w:r w:rsidR="00557390" w:rsidRPr="00554A7E">
          <w:rPr>
            <w:rStyle w:val="Hyperlink"/>
            <w:noProof/>
            <w:color w:val="000000"/>
          </w:rPr>
          <w:t>RECROSS-EXAMINATION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27554A84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2" w:history="1">
        <w:r w:rsidR="00557390" w:rsidRPr="00554A7E">
          <w:rPr>
            <w:rStyle w:val="Hyperlink"/>
            <w:noProof/>
            <w:color w:val="000000"/>
          </w:rPr>
          <w:t>DAVID QUINN, MOVANT'S WITNESS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E187EA0" w14:textId="77777777" w:rsidR="00557390" w:rsidRPr="00554A7E" w:rsidRDefault="00744C8F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3" w:history="1">
        <w:r w:rsidR="00557390" w:rsidRPr="00554A7E">
          <w:rPr>
            <w:rStyle w:val="Hyperlink"/>
            <w:noProof/>
            <w:color w:val="000000"/>
          </w:rPr>
          <w:t>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5CBE7D57" w14:textId="77777777" w:rsidR="00557390" w:rsidRPr="00554A7E" w:rsidRDefault="00744C8F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4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_Toc396563024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12DB5BCF" w14:textId="77777777" w:rsidR="00557390" w:rsidRPr="00554A7E" w:rsidRDefault="00744C8F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5" w:history="1">
        <w:r w:rsidR="00557390" w:rsidRPr="00554A7E">
          <w:rPr>
            <w:rStyle w:val="Hyperlink"/>
            <w:noProof/>
            <w:color w:val="000000"/>
          </w:rPr>
          <w:t>REDIRECT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_Toc396563025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45DC894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6" w:history="1">
        <w:r w:rsidR="00557390" w:rsidRPr="00554A7E">
          <w:rPr>
            <w:rStyle w:val="Hyperlink"/>
            <w:noProof/>
            <w:color w:val="000000"/>
          </w:rPr>
          <w:t>U.S. TRUSTEE RESTS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_Toc396563026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1CE487F8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7" w:history="1">
        <w:r w:rsidR="00557390" w:rsidRPr="00554A7E">
          <w:rPr>
            <w:rStyle w:val="Hyperlink"/>
            <w:noProof/>
            <w:color w:val="000000"/>
          </w:rPr>
          <w:t>DEBTORS REST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_Toc396563027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6410366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8" w:history="1">
        <w:r w:rsidR="00557390" w:rsidRPr="00554A7E">
          <w:rPr>
            <w:rStyle w:val="Hyperlink"/>
            <w:noProof/>
            <w:color w:val="000000"/>
          </w:rPr>
          <w:t>CLOSING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72C0C6B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9" w:history="1">
        <w:r w:rsidR="00557390" w:rsidRPr="00554A7E">
          <w:rPr>
            <w:rStyle w:val="Hyperlink"/>
            <w:noProof/>
            <w:color w:val="000000"/>
          </w:rPr>
          <w:t>CLOSING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3FE5065D" w14:textId="77777777" w:rsidR="00557390" w:rsidRPr="00554A7E" w:rsidRDefault="00744C8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3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_Toc396563030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6C36AF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5031FF0B" w14:textId="77777777" w:rsidR="00F42DA9" w:rsidRPr="00554A7E" w:rsidRDefault="008C45FF" w:rsidP="00A0511F">
      <w:pPr>
        <w:jc w:val="center"/>
        <w:rPr>
          <w:color w:val="000000"/>
        </w:rPr>
      </w:pPr>
      <w:r w:rsidRPr="00554A7E">
        <w:rPr>
          <w:b/>
          <w:bCs/>
          <w:noProof/>
          <w:color w:val="000000"/>
        </w:rPr>
        <w:fldChar w:fldCharType="end"/>
      </w:r>
    </w:p>
    <w:p w14:paraId="291219FF" w14:textId="77777777" w:rsidR="00F42DA9" w:rsidRPr="00554A7E" w:rsidRDefault="00F42DA9" w:rsidP="00F42DA9">
      <w:pPr>
        <w:rPr>
          <w:color w:val="000000"/>
        </w:rPr>
      </w:pPr>
    </w:p>
    <w:p w14:paraId="367C0CAD" w14:textId="69C45343" w:rsidR="00540E30" w:rsidRDefault="00B9376C" w:rsidP="005A1B3C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Location \* Upper  \* MERGEFORMAT </w:instrText>
      </w:r>
      <w:r>
        <w:rPr>
          <w:color w:val="000000"/>
          <w:u w:val="single"/>
        </w:rPr>
        <w:fldChar w:fldCharType="separate"/>
      </w:r>
      <w:r w:rsidR="006C36AF">
        <w:rPr>
          <w:noProof/>
          <w:color w:val="000000"/>
          <w:u w:val="single"/>
        </w:rPr>
        <w:t>«LOCATION»</w:t>
      </w:r>
      <w:r>
        <w:rPr>
          <w:color w:val="000000"/>
          <w:u w:val="single"/>
        </w:rPr>
        <w:fldChar w:fldCharType="end"/>
      </w:r>
      <w:r w:rsidRPr="00554A7E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HearingDate </w:instrText>
      </w:r>
      <w:r w:rsidR="001D4F9E">
        <w:rPr>
          <w:color w:val="000000"/>
        </w:rPr>
        <w:instrText>\@ "dddd, MMMM d,yyyy"</w:instrText>
      </w:r>
      <w:r w:rsidR="009A6826">
        <w:rPr>
          <w:color w:val="000000"/>
        </w:rPr>
        <w:instrText xml:space="preserve"> \* Upper</w:instrText>
      </w:r>
      <w:r>
        <w:rPr>
          <w:color w:val="000000"/>
          <w:u w:val="single"/>
        </w:rPr>
        <w:instrText xml:space="preserve">  \* MERGEFORMAT </w:instrText>
      </w:r>
      <w:r>
        <w:rPr>
          <w:color w:val="000000"/>
          <w:u w:val="single"/>
        </w:rPr>
        <w:fldChar w:fldCharType="separate"/>
      </w:r>
      <w:r w:rsidR="006C36AF">
        <w:rPr>
          <w:noProof/>
          <w:color w:val="000000"/>
          <w:u w:val="single"/>
        </w:rPr>
        <w:t>«HEARINGDATE»</w:t>
      </w:r>
      <w:r>
        <w:rPr>
          <w:color w:val="000000"/>
          <w:u w:val="single"/>
        </w:rPr>
        <w:fldChar w:fldCharType="end"/>
      </w:r>
      <w:r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HearingStartTime </w:instrText>
      </w:r>
      <w:r w:rsidR="00F37C9B">
        <w:rPr>
          <w:color w:val="000000"/>
        </w:rPr>
        <w:instrText xml:space="preserve">\@ "h:mm </w:instrText>
      </w:r>
      <w:r w:rsidR="006B0B3B">
        <w:rPr>
          <w:color w:val="000000"/>
        </w:rPr>
        <w:instrText>a/p</w:instrText>
      </w:r>
      <w:r w:rsidR="00F37C9B">
        <w:rPr>
          <w:color w:val="000000"/>
        </w:rPr>
        <w:instrText xml:space="preserve">" </w:instrText>
      </w:r>
      <w:r>
        <w:rPr>
          <w:color w:val="000000"/>
          <w:u w:val="single"/>
        </w:rPr>
        <w:instrText xml:space="preserve">\* Upper  \* MERGEFORMAT </w:instrText>
      </w:r>
      <w:r>
        <w:rPr>
          <w:color w:val="000000"/>
          <w:u w:val="single"/>
        </w:rPr>
        <w:fldChar w:fldCharType="separate"/>
      </w:r>
      <w:r w:rsidR="006C36AF">
        <w:rPr>
          <w:noProof/>
          <w:color w:val="000000"/>
          <w:u w:val="single"/>
        </w:rPr>
        <w:t>«HEARINGSTARTTIME»</w:t>
      </w:r>
      <w:r>
        <w:rPr>
          <w:color w:val="000000"/>
          <w:u w:val="single"/>
        </w:rPr>
        <w:fldChar w:fldCharType="end"/>
      </w:r>
      <w:r w:rsidR="00352E22">
        <w:rPr>
          <w:color w:val="000000"/>
          <w:u w:val="single"/>
        </w:rPr>
        <w:t>.M.</w:t>
      </w:r>
      <w:r w:rsidR="00CE5586" w:rsidRPr="00554A7E">
        <w:rPr>
          <w:color w:val="000000"/>
        </w:rPr>
        <w:t xml:space="preserve"> </w:t>
      </w:r>
    </w:p>
    <w:p w14:paraId="4FFF15CC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07F421DB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3BC393DE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590C8629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5083BCEB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8F35E08" w14:textId="748D3D48" w:rsidR="00C045BE" w:rsidRPr="00554A7E" w:rsidRDefault="007D6EE7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</w:t>
      </w:r>
      <w:r w:rsidR="00CE5586" w:rsidRPr="00554A7E">
        <w:rPr>
          <w:color w:val="000000"/>
        </w:rPr>
        <w:t xml:space="preserve">     </w:t>
      </w:r>
      <w:r w:rsidRPr="00554A7E">
        <w:rPr>
          <w:color w:val="000000"/>
        </w:rPr>
        <w:t xml:space="preserve">   (Hearing adjourned</w:t>
      </w:r>
      <w:r w:rsidR="00CE5586" w:rsidRPr="00554A7E">
        <w:rPr>
          <w:color w:val="000000"/>
        </w:rPr>
        <w:t xml:space="preserve"> at </w:t>
      </w:r>
      <w:r w:rsidR="0014443B">
        <w:rPr>
          <w:color w:val="000000"/>
        </w:rPr>
        <w:fldChar w:fldCharType="begin"/>
      </w:r>
      <w:r w:rsidR="0014443B">
        <w:rPr>
          <w:color w:val="000000"/>
        </w:rPr>
        <w:instrText xml:space="preserve"> MERGEFIELD  HearingEndTime </w:instrText>
      </w:r>
      <w:r w:rsidR="00BA62E8">
        <w:rPr>
          <w:color w:val="000000"/>
        </w:rPr>
        <w:instrText xml:space="preserve">\@ "h:mm </w:instrText>
      </w:r>
      <w:r w:rsidR="006B0B3B">
        <w:rPr>
          <w:color w:val="000000"/>
        </w:rPr>
        <w:instrText>a/p</w:instrText>
      </w:r>
      <w:r w:rsidR="00BA62E8">
        <w:rPr>
          <w:color w:val="000000"/>
        </w:rPr>
        <w:instrText xml:space="preserve">" \* Lower </w:instrText>
      </w:r>
      <w:r w:rsidR="0014443B">
        <w:rPr>
          <w:color w:val="000000"/>
        </w:rPr>
        <w:instrText xml:space="preserve"> \* MERGEFORMAT </w:instrText>
      </w:r>
      <w:r w:rsidR="0014443B">
        <w:rPr>
          <w:color w:val="000000"/>
        </w:rPr>
        <w:fldChar w:fldCharType="separate"/>
      </w:r>
      <w:r w:rsidR="006C36AF">
        <w:rPr>
          <w:noProof/>
          <w:color w:val="000000"/>
        </w:rPr>
        <w:t>«hearingendtime»</w:t>
      </w:r>
      <w:r w:rsidR="0014443B">
        <w:rPr>
          <w:color w:val="000000"/>
        </w:rPr>
        <w:fldChar w:fldCharType="end"/>
      </w:r>
      <w:r w:rsidR="0014443B">
        <w:rPr>
          <w:color w:val="000000"/>
        </w:rPr>
        <w:t>.</w:t>
      </w:r>
      <w:r w:rsidR="00352E22">
        <w:rPr>
          <w:color w:val="000000"/>
        </w:rPr>
        <w:t>m.</w:t>
      </w:r>
      <w:r w:rsidR="0014443B" w:rsidRPr="00554A7E">
        <w:rPr>
          <w:color w:val="000000"/>
        </w:rPr>
        <w:t>)</w:t>
      </w:r>
    </w:p>
    <w:p w14:paraId="5B6B50DD" w14:textId="77777777" w:rsidR="00891FDC" w:rsidRDefault="00891FDC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F0A2712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389AFE4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542D62D8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C35C7F7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6454437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A56EAFE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381D329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68EB145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B339B0E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55D02CA5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E4D9780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1B9D001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06DB3A6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B918F65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A36CFFC" w14:textId="77777777"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53D5E806" w14:textId="77777777"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50331EDF" w14:textId="77777777" w:rsidR="00E511FD" w:rsidRPr="00554A7E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E511FD" w:rsidRPr="00554A7E" w:rsidSect="000E07A0">
          <w:headerReference w:type="default" r:id="rId8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5434320B" w14:textId="77777777" w:rsidR="007B2818" w:rsidRPr="00554A7E" w:rsidRDefault="00F32059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CERTIFICATE OF TRANSCRIBER</w:t>
      </w:r>
    </w:p>
    <w:p w14:paraId="7170B273" w14:textId="77777777" w:rsidR="007D64F5" w:rsidRPr="00554A7E" w:rsidRDefault="007D64F5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B7AD98C" w14:textId="77777777" w:rsidR="00F32059" w:rsidRPr="00554A7E" w:rsidRDefault="00054572" w:rsidP="00054572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7728" behindDoc="0" locked="0" layoutInCell="1" allowOverlap="1" wp14:anchorId="746AC415" wp14:editId="3EF15509">
            <wp:simplePos x="0" y="0"/>
            <wp:positionH relativeFrom="column">
              <wp:posOffset>54282</wp:posOffset>
            </wp:positionH>
            <wp:positionV relativeFrom="paragraph">
              <wp:posOffset>3235434</wp:posOffset>
            </wp:positionV>
            <wp:extent cx="2244725" cy="653415"/>
            <wp:effectExtent l="0" t="0" r="0" b="0"/>
            <wp:wrapNone/>
            <wp:docPr id="13" name="Picture 1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71717"/>
        </w:rPr>
        <w:t>I certify under penalty of perjury under the laws of the State of Washington that the following is true and correct, that I am an authorized transcriptionist; that I received the 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14:paraId="02F87567" w14:textId="77777777" w:rsidR="007D64F5" w:rsidRPr="00554A7E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10BCA3F9" w14:textId="77777777" w:rsidR="00E511FD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A70B0F" w:rsidRPr="00554A7E">
        <w:rPr>
          <w:color w:val="000000"/>
        </w:rPr>
        <w:tab/>
      </w:r>
      <w:r w:rsidR="00175AB7" w:rsidRPr="00554A7E">
        <w:rPr>
          <w:color w:val="000000"/>
        </w:rPr>
        <w:t xml:space="preserve">  </w:t>
      </w:r>
      <w:r w:rsidR="00E511FD">
        <w:rPr>
          <w:color w:val="000000"/>
        </w:rPr>
        <w:t xml:space="preserve"> </w:t>
      </w:r>
    </w:p>
    <w:p w14:paraId="2FEB39BD" w14:textId="06B945A0" w:rsidR="007D64F5" w:rsidRPr="00554A7E" w:rsidRDefault="00E511FD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t xml:space="preserve">                                      </w:t>
      </w:r>
      <w:r w:rsidR="00175AB7" w:rsidRPr="00554A7E">
        <w:rPr>
          <w:color w:val="000000"/>
        </w:rPr>
        <w:t xml:space="preserve">   </w:t>
      </w:r>
      <w:r w:rsidR="000E367E">
        <w:rPr>
          <w:color w:val="000000"/>
        </w:rPr>
        <w:t xml:space="preserve">   </w:t>
      </w:r>
      <w:r w:rsidR="000E367E">
        <w:rPr>
          <w:color w:val="000000"/>
        </w:rPr>
        <w:fldChar w:fldCharType="begin"/>
      </w:r>
      <w:r w:rsidR="000E367E">
        <w:rPr>
          <w:color w:val="000000"/>
        </w:rPr>
        <w:instrText xml:space="preserve"> DATE \@ "MMMM d, yyyy" </w:instrText>
      </w:r>
      <w:r w:rsidR="000E367E">
        <w:rPr>
          <w:color w:val="000000"/>
        </w:rPr>
        <w:fldChar w:fldCharType="separate"/>
      </w:r>
      <w:r w:rsidR="00352E22">
        <w:rPr>
          <w:noProof/>
          <w:color w:val="000000"/>
        </w:rPr>
        <w:t>March 21, 2018</w:t>
      </w:r>
      <w:r w:rsidR="000E367E">
        <w:rPr>
          <w:color w:val="000000"/>
        </w:rPr>
        <w:fldChar w:fldCharType="end"/>
      </w:r>
    </w:p>
    <w:p w14:paraId="6E12CD91" w14:textId="77777777"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___________________                      </w:t>
      </w:r>
      <w:r w:rsidR="007D64F5" w:rsidRPr="00554A7E">
        <w:rPr>
          <w:color w:val="000000"/>
        </w:rPr>
        <w:t xml:space="preserve"> </w:t>
      </w:r>
      <w:r w:rsidRPr="00554A7E">
        <w:rPr>
          <w:color w:val="000000"/>
        </w:rPr>
        <w:t xml:space="preserve"> </w:t>
      </w:r>
      <w:r w:rsidR="007D64F5" w:rsidRPr="00554A7E">
        <w:rPr>
          <w:color w:val="000000"/>
        </w:rPr>
        <w:t>__________</w:t>
      </w:r>
      <w:r w:rsidRPr="00554A7E">
        <w:rPr>
          <w:color w:val="000000"/>
        </w:rPr>
        <w:t>________</w:t>
      </w:r>
    </w:p>
    <w:p w14:paraId="62651F92" w14:textId="77777777"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 xml:space="preserve">Signature           </w:t>
      </w:r>
      <w:r w:rsidR="007D64F5" w:rsidRPr="00554A7E">
        <w:rPr>
          <w:color w:val="000000"/>
        </w:rPr>
        <w:t xml:space="preserve">                            </w:t>
      </w:r>
      <w:r w:rsidRPr="00554A7E">
        <w:rPr>
          <w:color w:val="000000"/>
        </w:rPr>
        <w:t xml:space="preserve">         Date</w:t>
      </w:r>
    </w:p>
    <w:p w14:paraId="5C791375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BEC4D2A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359200C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D2F3365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6D364AA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6C97F5B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B27CFB4" w14:textId="77777777" w:rsidR="005E41CB" w:rsidRPr="00554A7E" w:rsidRDefault="00856FEC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TABLE</w:t>
      </w:r>
      <w:r w:rsidR="005E41CB" w:rsidRPr="00554A7E">
        <w:rPr>
          <w:color w:val="000000"/>
          <w:sz w:val="32"/>
          <w:szCs w:val="32"/>
          <w:u w:val="single"/>
        </w:rPr>
        <w:t xml:space="preserve"> OF </w:t>
      </w:r>
      <w:r w:rsidR="0045038A">
        <w:rPr>
          <w:color w:val="000000"/>
          <w:sz w:val="32"/>
          <w:szCs w:val="32"/>
          <w:u w:val="single"/>
        </w:rPr>
        <w:t>AUTHORITIES</w:t>
      </w:r>
    </w:p>
    <w:p w14:paraId="3157F9CB" w14:textId="77777777" w:rsidR="005E41CB" w:rsidRPr="00554A7E" w:rsidRDefault="005E41CB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rFonts w:ascii="Times New Roman" w:hAnsi="Times New Roman"/>
          <w:color w:val="000000"/>
          <w:sz w:val="32"/>
          <w:szCs w:val="32"/>
          <w:u w:val="single"/>
        </w:rPr>
      </w:pPr>
    </w:p>
    <w:p w14:paraId="1716AC94" w14:textId="77777777" w:rsidR="00D70A64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headerReference w:type="default" r:id="rId10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INDEX \c "2" \z "1033" </w:instrText>
      </w:r>
      <w:r w:rsidRPr="00554A7E">
        <w:rPr>
          <w:color w:val="000000"/>
        </w:rPr>
        <w:fldChar w:fldCharType="separate"/>
      </w:r>
    </w:p>
    <w:p w14:paraId="5BE75659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Gomez</w:t>
      </w:r>
      <w:r w:rsidRPr="00554A7E">
        <w:rPr>
          <w:noProof/>
          <w:color w:val="000000"/>
        </w:rPr>
        <w:t>, 21, 148, 151, 152</w:t>
      </w:r>
    </w:p>
    <w:p w14:paraId="54E87118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Krohn</w:t>
      </w:r>
      <w:r w:rsidRPr="00554A7E">
        <w:rPr>
          <w:noProof/>
          <w:color w:val="000000"/>
        </w:rPr>
        <w:t>, 11, 146</w:t>
      </w:r>
    </w:p>
    <w:p w14:paraId="74477A9C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Lamanna</w:t>
      </w:r>
      <w:r w:rsidRPr="00554A7E">
        <w:rPr>
          <w:noProof/>
          <w:color w:val="000000"/>
        </w:rPr>
        <w:t>, 11</w:t>
      </w:r>
    </w:p>
    <w:p w14:paraId="7537AB27" w14:textId="77777777" w:rsidR="00D70A64" w:rsidRPr="00554A7E" w:rsidRDefault="00D70A64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type w:val="continuous"/>
          <w:pgSz w:w="12240" w:h="15840" w:code="1"/>
          <w:pgMar w:top="-1440" w:right="1022" w:bottom="-1440" w:left="2304" w:header="720" w:footer="432" w:gutter="0"/>
          <w:cols w:num="2" w:space="720"/>
          <w:docGrid w:linePitch="326"/>
        </w:sectPr>
      </w:pPr>
    </w:p>
    <w:p w14:paraId="73ADFA5D" w14:textId="77777777" w:rsidR="00F32059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fldChar w:fldCharType="end"/>
      </w:r>
    </w:p>
    <w:sectPr w:rsidR="00F32059" w:rsidRPr="00554A7E" w:rsidSect="00D70A64"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11711" w14:textId="77777777" w:rsidR="006C36AF" w:rsidRDefault="006C36AF">
      <w:pPr>
        <w:spacing w:line="240" w:lineRule="auto"/>
      </w:pPr>
      <w:r>
        <w:separator/>
      </w:r>
    </w:p>
  </w:endnote>
  <w:endnote w:type="continuationSeparator" w:id="0">
    <w:p w14:paraId="6188F4FC" w14:textId="77777777" w:rsidR="006C36AF" w:rsidRDefault="006C3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9BCFC" w14:textId="77777777" w:rsidR="006C36AF" w:rsidRDefault="006C36AF">
      <w:pPr>
        <w:spacing w:line="240" w:lineRule="auto"/>
      </w:pPr>
      <w:r>
        <w:separator/>
      </w:r>
    </w:p>
  </w:footnote>
  <w:footnote w:type="continuationSeparator" w:id="0">
    <w:p w14:paraId="16B9D12F" w14:textId="77777777" w:rsidR="006C36AF" w:rsidRDefault="006C3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C7EB0" w14:textId="77777777" w:rsidR="004C75DB" w:rsidRDefault="004C75DB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57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950193" w14:textId="77777777" w:rsidR="004C75DB" w:rsidRDefault="004C75DB">
    <w:pPr>
      <w:pStyle w:val="Header"/>
      <w:tabs>
        <w:tab w:val="clear" w:pos="864"/>
        <w:tab w:val="clear" w:pos="1584"/>
        <w:tab w:val="clear" w:pos="4320"/>
        <w:tab w:val="clear" w:pos="8640"/>
      </w:tabs>
      <w:ind w:right="360"/>
      <w:jc w:val="center"/>
    </w:pPr>
    <w:r>
      <w:rPr>
        <w:rStyle w:val="PageNumber"/>
      </w:rPr>
      <w:t xml:space="preserve">                                            </w:t>
    </w:r>
    <w:r w:rsidR="006C36AF"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0" allowOverlap="1" wp14:anchorId="2B04968D" wp14:editId="6A106F8B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12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367EC" w14:textId="77777777" w:rsidR="004C75DB" w:rsidRDefault="004C75DB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7CB6C5C9" w14:textId="77777777" w:rsidR="004C75DB" w:rsidRDefault="004C75DB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0ACEB65F" w14:textId="77777777" w:rsidR="004C75DB" w:rsidRDefault="004C75DB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373701DA" w14:textId="77777777" w:rsidR="004C75DB" w:rsidRDefault="004C75DB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544EC988" w14:textId="77777777" w:rsidR="004C75DB" w:rsidRDefault="004C75DB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6D964F3A" w14:textId="77777777" w:rsidR="004C75DB" w:rsidRDefault="004C75DB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A6A68B2" w14:textId="77777777" w:rsidR="004C75DB" w:rsidRDefault="004C75DB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1F3F3BA0" w14:textId="77777777" w:rsidR="004C75DB" w:rsidRDefault="004C75DB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57DF1D20" w14:textId="77777777" w:rsidR="004C75DB" w:rsidRDefault="004C75DB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256D30B7" w14:textId="77777777" w:rsidR="004C75DB" w:rsidRDefault="004C75DB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68F29905" w14:textId="77777777" w:rsidR="004C75DB" w:rsidRDefault="004C75DB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3DE54C07" w14:textId="77777777" w:rsidR="004C75DB" w:rsidRDefault="004C75DB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20A28202" w14:textId="77777777" w:rsidR="004C75DB" w:rsidRDefault="004C75DB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15625BEC" w14:textId="77777777" w:rsidR="004C75DB" w:rsidRDefault="004C75DB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796D345D" w14:textId="77777777" w:rsidR="004C75DB" w:rsidRDefault="004C75DB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6D7EC67F" w14:textId="77777777" w:rsidR="004C75DB" w:rsidRDefault="004C75DB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3391F9F0" w14:textId="77777777" w:rsidR="004C75DB" w:rsidRDefault="004C75DB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022E3326" w14:textId="77777777" w:rsidR="004C75DB" w:rsidRDefault="004C75DB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416CECCE" w14:textId="77777777" w:rsidR="004C75DB" w:rsidRDefault="004C75DB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0AC576EE" w14:textId="77777777" w:rsidR="004C75DB" w:rsidRDefault="004C75DB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547035A4" w14:textId="77777777" w:rsidR="004C75DB" w:rsidRDefault="004C75DB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6FC6C2B8" w14:textId="77777777" w:rsidR="004C75DB" w:rsidRDefault="004C75DB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37290D7F" w14:textId="77777777" w:rsidR="004C75DB" w:rsidRDefault="004C75DB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3CF79655" w14:textId="77777777" w:rsidR="004C75DB" w:rsidRDefault="004C75DB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14F0284" w14:textId="77777777" w:rsidR="004C75DB" w:rsidRDefault="004C75DB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4F2027F1" w14:textId="77777777" w:rsidR="004C75DB" w:rsidRDefault="004C75D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4968D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left:0;text-align:left;margin-left:-50.4pt;margin-top:0;width:36pt;height:9in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" o:allowincell="f" stroked="f">
              <v:textbox inset="0,0,0,0">
                <w:txbxContent>
                  <w:p w14:paraId="6B0367EC" w14:textId="77777777" w:rsidR="004C75DB" w:rsidRDefault="004C75DB">
                    <w:pPr>
                      <w:jc w:val="right"/>
                    </w:pPr>
                    <w:r>
                      <w:t>1</w:t>
                    </w:r>
                  </w:p>
                  <w:p w14:paraId="7CB6C5C9" w14:textId="77777777" w:rsidR="004C75DB" w:rsidRDefault="004C75DB">
                    <w:pPr>
                      <w:jc w:val="right"/>
                    </w:pPr>
                    <w:r>
                      <w:t>2</w:t>
                    </w:r>
                  </w:p>
                  <w:p w14:paraId="0ACEB65F" w14:textId="77777777" w:rsidR="004C75DB" w:rsidRDefault="004C75DB">
                    <w:pPr>
                      <w:jc w:val="right"/>
                    </w:pPr>
                    <w:r>
                      <w:t>3</w:t>
                    </w:r>
                  </w:p>
                  <w:p w14:paraId="373701DA" w14:textId="77777777" w:rsidR="004C75DB" w:rsidRDefault="004C75DB">
                    <w:pPr>
                      <w:jc w:val="right"/>
                    </w:pPr>
                    <w:r>
                      <w:t>4</w:t>
                    </w:r>
                  </w:p>
                  <w:p w14:paraId="544EC988" w14:textId="77777777" w:rsidR="004C75DB" w:rsidRDefault="004C75DB">
                    <w:pPr>
                      <w:jc w:val="right"/>
                    </w:pPr>
                    <w:r>
                      <w:t>5</w:t>
                    </w:r>
                  </w:p>
                  <w:p w14:paraId="6D964F3A" w14:textId="77777777" w:rsidR="004C75DB" w:rsidRDefault="004C75DB">
                    <w:pPr>
                      <w:jc w:val="right"/>
                    </w:pPr>
                    <w:r>
                      <w:t>6</w:t>
                    </w:r>
                  </w:p>
                  <w:p w14:paraId="3A6A68B2" w14:textId="77777777" w:rsidR="004C75DB" w:rsidRDefault="004C75DB">
                    <w:pPr>
                      <w:jc w:val="right"/>
                    </w:pPr>
                    <w:r>
                      <w:t>7</w:t>
                    </w:r>
                  </w:p>
                  <w:p w14:paraId="1F3F3BA0" w14:textId="77777777" w:rsidR="004C75DB" w:rsidRDefault="004C75DB">
                    <w:pPr>
                      <w:jc w:val="right"/>
                    </w:pPr>
                    <w:r>
                      <w:t>8</w:t>
                    </w:r>
                  </w:p>
                  <w:p w14:paraId="57DF1D20" w14:textId="77777777" w:rsidR="004C75DB" w:rsidRDefault="004C75DB">
                    <w:pPr>
                      <w:jc w:val="right"/>
                    </w:pPr>
                    <w:r>
                      <w:t>9</w:t>
                    </w:r>
                  </w:p>
                  <w:p w14:paraId="256D30B7" w14:textId="77777777" w:rsidR="004C75DB" w:rsidRDefault="004C75DB">
                    <w:pPr>
                      <w:jc w:val="right"/>
                    </w:pPr>
                    <w:r>
                      <w:t>10</w:t>
                    </w:r>
                  </w:p>
                  <w:p w14:paraId="68F29905" w14:textId="77777777" w:rsidR="004C75DB" w:rsidRDefault="004C75DB">
                    <w:pPr>
                      <w:jc w:val="right"/>
                    </w:pPr>
                    <w:r>
                      <w:t>11</w:t>
                    </w:r>
                  </w:p>
                  <w:p w14:paraId="3DE54C07" w14:textId="77777777" w:rsidR="004C75DB" w:rsidRDefault="004C75DB">
                    <w:pPr>
                      <w:jc w:val="right"/>
                    </w:pPr>
                    <w:r>
                      <w:t>12</w:t>
                    </w:r>
                  </w:p>
                  <w:p w14:paraId="20A28202" w14:textId="77777777" w:rsidR="004C75DB" w:rsidRDefault="004C75DB">
                    <w:pPr>
                      <w:jc w:val="right"/>
                    </w:pPr>
                    <w:r>
                      <w:t>13</w:t>
                    </w:r>
                  </w:p>
                  <w:p w14:paraId="15625BEC" w14:textId="77777777" w:rsidR="004C75DB" w:rsidRDefault="004C75DB">
                    <w:pPr>
                      <w:jc w:val="right"/>
                    </w:pPr>
                    <w:r>
                      <w:t>14</w:t>
                    </w:r>
                  </w:p>
                  <w:p w14:paraId="796D345D" w14:textId="77777777" w:rsidR="004C75DB" w:rsidRDefault="004C75DB">
                    <w:pPr>
                      <w:jc w:val="right"/>
                    </w:pPr>
                    <w:r>
                      <w:t>15</w:t>
                    </w:r>
                  </w:p>
                  <w:p w14:paraId="6D7EC67F" w14:textId="77777777" w:rsidR="004C75DB" w:rsidRDefault="004C75DB">
                    <w:pPr>
                      <w:jc w:val="right"/>
                    </w:pPr>
                    <w:r>
                      <w:t>16</w:t>
                    </w:r>
                  </w:p>
                  <w:p w14:paraId="3391F9F0" w14:textId="77777777" w:rsidR="004C75DB" w:rsidRDefault="004C75DB">
                    <w:pPr>
                      <w:jc w:val="right"/>
                    </w:pPr>
                    <w:r>
                      <w:t>17</w:t>
                    </w:r>
                  </w:p>
                  <w:p w14:paraId="022E3326" w14:textId="77777777" w:rsidR="004C75DB" w:rsidRDefault="004C75DB">
                    <w:pPr>
                      <w:jc w:val="right"/>
                    </w:pPr>
                    <w:r>
                      <w:t>18</w:t>
                    </w:r>
                  </w:p>
                  <w:p w14:paraId="416CECCE" w14:textId="77777777" w:rsidR="004C75DB" w:rsidRDefault="004C75DB">
                    <w:pPr>
                      <w:jc w:val="right"/>
                    </w:pPr>
                    <w:r>
                      <w:t>19</w:t>
                    </w:r>
                  </w:p>
                  <w:p w14:paraId="0AC576EE" w14:textId="77777777" w:rsidR="004C75DB" w:rsidRDefault="004C75DB">
                    <w:pPr>
                      <w:jc w:val="right"/>
                    </w:pPr>
                    <w:r>
                      <w:t>20</w:t>
                    </w:r>
                  </w:p>
                  <w:p w14:paraId="547035A4" w14:textId="77777777" w:rsidR="004C75DB" w:rsidRDefault="004C75DB">
                    <w:pPr>
                      <w:jc w:val="right"/>
                    </w:pPr>
                    <w:r>
                      <w:t>21</w:t>
                    </w:r>
                  </w:p>
                  <w:p w14:paraId="6FC6C2B8" w14:textId="77777777" w:rsidR="004C75DB" w:rsidRDefault="004C75DB">
                    <w:pPr>
                      <w:jc w:val="right"/>
                    </w:pPr>
                    <w:r>
                      <w:t>22</w:t>
                    </w:r>
                  </w:p>
                  <w:p w14:paraId="37290D7F" w14:textId="77777777" w:rsidR="004C75DB" w:rsidRDefault="004C75DB">
                    <w:pPr>
                      <w:jc w:val="right"/>
                    </w:pPr>
                    <w:r>
                      <w:t>23</w:t>
                    </w:r>
                  </w:p>
                  <w:p w14:paraId="3CF79655" w14:textId="77777777" w:rsidR="004C75DB" w:rsidRDefault="004C75DB">
                    <w:pPr>
                      <w:jc w:val="right"/>
                    </w:pPr>
                    <w:r>
                      <w:t>24</w:t>
                    </w:r>
                  </w:p>
                  <w:p w14:paraId="014F0284" w14:textId="77777777" w:rsidR="004C75DB" w:rsidRDefault="004C75DB">
                    <w:pPr>
                      <w:jc w:val="right"/>
                    </w:pPr>
                    <w:r>
                      <w:t>25</w:t>
                    </w:r>
                  </w:p>
                  <w:p w14:paraId="4F2027F1" w14:textId="77777777" w:rsidR="004C75DB" w:rsidRDefault="004C75DB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C36AF"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0" allowOverlap="1" wp14:anchorId="13941CE9" wp14:editId="3425E253">
              <wp:simplePos x="0" y="0"/>
              <wp:positionH relativeFrom="margin">
                <wp:posOffset>5760720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1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EFFDD" id="RightBorder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53.6pt,0" to="45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" o:allowincell="f">
              <w10:wrap anchorx="margin" anchory="page"/>
            </v:line>
          </w:pict>
        </mc:Fallback>
      </mc:AlternateContent>
    </w:r>
    <w:r w:rsidR="006C36AF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0" allowOverlap="1" wp14:anchorId="2C684F2A" wp14:editId="38B1BCE6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0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7C1AB" id="LeftBorder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" o:allowincell="f">
              <w10:wrap anchorx="margin" anchory="page"/>
            </v:line>
          </w:pict>
        </mc:Fallback>
      </mc:AlternateContent>
    </w:r>
    <w:r w:rsidR="006C36AF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0" allowOverlap="1" wp14:anchorId="15A897B4" wp14:editId="7FD08730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9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BAFB5" id="LeftBorder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" o:allowincell="f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387F" w14:textId="77777777" w:rsidR="008516DB" w:rsidRDefault="008516DB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572">
      <w:rPr>
        <w:rStyle w:val="PageNumber"/>
        <w:noProof/>
      </w:rPr>
      <w:t>4</w:t>
    </w:r>
    <w:r>
      <w:rPr>
        <w:rStyle w:val="PageNumber"/>
      </w:rPr>
      <w:fldChar w:fldCharType="end"/>
    </w:r>
  </w:p>
  <w:p w14:paraId="6616375A" w14:textId="77777777" w:rsidR="008516DB" w:rsidRPr="00700D26" w:rsidRDefault="008516DB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 w:rsidRPr="00700D26">
      <w:rPr>
        <w:rStyle w:val="PageNumber"/>
        <w:color w:val="171717"/>
        <w:u w:val="single"/>
      </w:rPr>
      <w:fldChar w:fldCharType="begin"/>
    </w:r>
    <w:r w:rsidRPr="00700D26">
      <w:rPr>
        <w:rStyle w:val="PageNumber"/>
        <w:color w:val="171717"/>
        <w:u w:val="single"/>
      </w:rPr>
      <w:instrText xml:space="preserve"> REF _Ref396567778 \h </w:instrText>
    </w:r>
    <w:r w:rsidRPr="00700D26">
      <w:rPr>
        <w:rStyle w:val="PageNumber"/>
        <w:color w:val="171717"/>
        <w:u w:val="single"/>
      </w:rPr>
    </w:r>
    <w:r w:rsidRPr="00700D26">
      <w:rPr>
        <w:rStyle w:val="PageNumber"/>
        <w:color w:val="171717"/>
        <w:u w:val="single"/>
      </w:rPr>
      <w:fldChar w:fldCharType="separate"/>
    </w:r>
    <w:r w:rsidR="006C36AF">
      <w:rPr>
        <w:rStyle w:val="PageNumber"/>
        <w:b/>
        <w:bCs/>
        <w:color w:val="171717"/>
        <w:u w:val="single"/>
      </w:rPr>
      <w:t>Error! Reference source not found.</w:t>
    </w:r>
    <w:r w:rsidRPr="00700D26">
      <w:rPr>
        <w:rStyle w:val="PageNumber"/>
        <w:color w:val="171717"/>
        <w:u w:val="single"/>
      </w:rPr>
      <w:fldChar w:fldCharType="end"/>
    </w:r>
    <w:r w:rsidRPr="00700D26">
      <w:rPr>
        <w:rStyle w:val="PageNumber"/>
        <w:color w:val="171717"/>
        <w:u w:val="single"/>
      </w:rPr>
      <w:t xml:space="preserve">                                        </w:t>
    </w:r>
    <w:r w:rsidR="006C36AF">
      <w:rPr>
        <w:noProof/>
        <w:color w:val="171717"/>
        <w:u w:val="single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7DDF427B" wp14:editId="7906673C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8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04D63" w14:textId="77777777" w:rsidR="008516DB" w:rsidRDefault="008516DB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D459E76" w14:textId="77777777" w:rsidR="008516DB" w:rsidRDefault="008516DB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22DD0A5B" w14:textId="77777777" w:rsidR="008516DB" w:rsidRDefault="008516DB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14E317B5" w14:textId="77777777" w:rsidR="008516DB" w:rsidRDefault="008516DB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67113BA4" w14:textId="77777777" w:rsidR="008516DB" w:rsidRDefault="008516DB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B29E7F5" w14:textId="77777777" w:rsidR="008516DB" w:rsidRDefault="008516DB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1B472A1" w14:textId="77777777" w:rsidR="008516DB" w:rsidRDefault="008516DB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729E4F0B" w14:textId="77777777" w:rsidR="008516DB" w:rsidRDefault="008516DB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3E4B60EB" w14:textId="77777777" w:rsidR="008516DB" w:rsidRDefault="008516DB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CD1DE07" w14:textId="77777777" w:rsidR="008516DB" w:rsidRDefault="008516DB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A3F9765" w14:textId="77777777" w:rsidR="008516DB" w:rsidRDefault="008516DB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049FEA6B" w14:textId="77777777" w:rsidR="008516DB" w:rsidRDefault="008516DB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05F0AD7E" w14:textId="77777777" w:rsidR="008516DB" w:rsidRDefault="008516DB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7D3C6B19" w14:textId="77777777" w:rsidR="008516DB" w:rsidRDefault="008516DB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11E5A45B" w14:textId="77777777" w:rsidR="008516DB" w:rsidRDefault="008516DB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31DEFDB8" w14:textId="77777777" w:rsidR="008516DB" w:rsidRDefault="008516DB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52B83A55" w14:textId="77777777" w:rsidR="008516DB" w:rsidRDefault="008516DB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00A2BB74" w14:textId="77777777" w:rsidR="008516DB" w:rsidRDefault="008516DB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7DFE0C2E" w14:textId="77777777" w:rsidR="008516DB" w:rsidRDefault="008516DB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16264603" w14:textId="77777777" w:rsidR="008516DB" w:rsidRDefault="008516DB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5558A580" w14:textId="77777777" w:rsidR="008516DB" w:rsidRDefault="008516DB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44D1F31F" w14:textId="77777777" w:rsidR="008516DB" w:rsidRDefault="008516DB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4568BB03" w14:textId="77777777" w:rsidR="008516DB" w:rsidRDefault="008516DB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5DDB3842" w14:textId="77777777" w:rsidR="008516DB" w:rsidRDefault="008516DB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3E0A1178" w14:textId="77777777" w:rsidR="008516DB" w:rsidRDefault="008516DB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234D0C1A" w14:textId="77777777" w:rsidR="008516DB" w:rsidRDefault="008516D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DF427B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7" type="#_x0000_t202" style="position:absolute;left:0;text-align:left;margin-left:-50.4pt;margin-top:0;width:36pt;height:9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" o:allowincell="f" stroked="f">
              <v:textbox inset="0,0,0,0">
                <w:txbxContent>
                  <w:p w14:paraId="37204D63" w14:textId="77777777" w:rsidR="008516DB" w:rsidRDefault="008516DB">
                    <w:pPr>
                      <w:jc w:val="right"/>
                    </w:pPr>
                    <w:r>
                      <w:t>1</w:t>
                    </w:r>
                  </w:p>
                  <w:p w14:paraId="6D459E76" w14:textId="77777777" w:rsidR="008516DB" w:rsidRDefault="008516DB">
                    <w:pPr>
                      <w:jc w:val="right"/>
                    </w:pPr>
                    <w:r>
                      <w:t>2</w:t>
                    </w:r>
                  </w:p>
                  <w:p w14:paraId="22DD0A5B" w14:textId="77777777" w:rsidR="008516DB" w:rsidRDefault="008516DB">
                    <w:pPr>
                      <w:jc w:val="right"/>
                    </w:pPr>
                    <w:r>
                      <w:t>3</w:t>
                    </w:r>
                  </w:p>
                  <w:p w14:paraId="14E317B5" w14:textId="77777777" w:rsidR="008516DB" w:rsidRDefault="008516DB">
                    <w:pPr>
                      <w:jc w:val="right"/>
                    </w:pPr>
                    <w:r>
                      <w:t>4</w:t>
                    </w:r>
                  </w:p>
                  <w:p w14:paraId="67113BA4" w14:textId="77777777" w:rsidR="008516DB" w:rsidRDefault="008516DB">
                    <w:pPr>
                      <w:jc w:val="right"/>
                    </w:pPr>
                    <w:r>
                      <w:t>5</w:t>
                    </w:r>
                  </w:p>
                  <w:p w14:paraId="1B29E7F5" w14:textId="77777777" w:rsidR="008516DB" w:rsidRDefault="008516DB">
                    <w:pPr>
                      <w:jc w:val="right"/>
                    </w:pPr>
                    <w:r>
                      <w:t>6</w:t>
                    </w:r>
                  </w:p>
                  <w:p w14:paraId="31B472A1" w14:textId="77777777" w:rsidR="008516DB" w:rsidRDefault="008516DB">
                    <w:pPr>
                      <w:jc w:val="right"/>
                    </w:pPr>
                    <w:r>
                      <w:t>7</w:t>
                    </w:r>
                  </w:p>
                  <w:p w14:paraId="729E4F0B" w14:textId="77777777" w:rsidR="008516DB" w:rsidRDefault="008516DB">
                    <w:pPr>
                      <w:jc w:val="right"/>
                    </w:pPr>
                    <w:r>
                      <w:t>8</w:t>
                    </w:r>
                  </w:p>
                  <w:p w14:paraId="3E4B60EB" w14:textId="77777777" w:rsidR="008516DB" w:rsidRDefault="008516DB">
                    <w:pPr>
                      <w:jc w:val="right"/>
                    </w:pPr>
                    <w:r>
                      <w:t>9</w:t>
                    </w:r>
                  </w:p>
                  <w:p w14:paraId="6CD1DE07" w14:textId="77777777" w:rsidR="008516DB" w:rsidRDefault="008516DB">
                    <w:pPr>
                      <w:jc w:val="right"/>
                    </w:pPr>
                    <w:r>
                      <w:t>10</w:t>
                    </w:r>
                  </w:p>
                  <w:p w14:paraId="4A3F9765" w14:textId="77777777" w:rsidR="008516DB" w:rsidRDefault="008516DB">
                    <w:pPr>
                      <w:jc w:val="right"/>
                    </w:pPr>
                    <w:r>
                      <w:t>11</w:t>
                    </w:r>
                  </w:p>
                  <w:p w14:paraId="049FEA6B" w14:textId="77777777" w:rsidR="008516DB" w:rsidRDefault="008516DB">
                    <w:pPr>
                      <w:jc w:val="right"/>
                    </w:pPr>
                    <w:r>
                      <w:t>12</w:t>
                    </w:r>
                  </w:p>
                  <w:p w14:paraId="05F0AD7E" w14:textId="77777777" w:rsidR="008516DB" w:rsidRDefault="008516DB">
                    <w:pPr>
                      <w:jc w:val="right"/>
                    </w:pPr>
                    <w:r>
                      <w:t>13</w:t>
                    </w:r>
                  </w:p>
                  <w:p w14:paraId="7D3C6B19" w14:textId="77777777" w:rsidR="008516DB" w:rsidRDefault="008516DB">
                    <w:pPr>
                      <w:jc w:val="right"/>
                    </w:pPr>
                    <w:r>
                      <w:t>14</w:t>
                    </w:r>
                  </w:p>
                  <w:p w14:paraId="11E5A45B" w14:textId="77777777" w:rsidR="008516DB" w:rsidRDefault="008516DB">
                    <w:pPr>
                      <w:jc w:val="right"/>
                    </w:pPr>
                    <w:r>
                      <w:t>15</w:t>
                    </w:r>
                  </w:p>
                  <w:p w14:paraId="31DEFDB8" w14:textId="77777777" w:rsidR="008516DB" w:rsidRDefault="008516DB">
                    <w:pPr>
                      <w:jc w:val="right"/>
                    </w:pPr>
                    <w:r>
                      <w:t>16</w:t>
                    </w:r>
                  </w:p>
                  <w:p w14:paraId="52B83A55" w14:textId="77777777" w:rsidR="008516DB" w:rsidRDefault="008516DB">
                    <w:pPr>
                      <w:jc w:val="right"/>
                    </w:pPr>
                    <w:r>
                      <w:t>17</w:t>
                    </w:r>
                  </w:p>
                  <w:p w14:paraId="00A2BB74" w14:textId="77777777" w:rsidR="008516DB" w:rsidRDefault="008516DB">
                    <w:pPr>
                      <w:jc w:val="right"/>
                    </w:pPr>
                    <w:r>
                      <w:t>18</w:t>
                    </w:r>
                  </w:p>
                  <w:p w14:paraId="7DFE0C2E" w14:textId="77777777" w:rsidR="008516DB" w:rsidRDefault="008516DB">
                    <w:pPr>
                      <w:jc w:val="right"/>
                    </w:pPr>
                    <w:r>
                      <w:t>19</w:t>
                    </w:r>
                  </w:p>
                  <w:p w14:paraId="16264603" w14:textId="77777777" w:rsidR="008516DB" w:rsidRDefault="008516DB">
                    <w:pPr>
                      <w:jc w:val="right"/>
                    </w:pPr>
                    <w:r>
                      <w:t>20</w:t>
                    </w:r>
                  </w:p>
                  <w:p w14:paraId="5558A580" w14:textId="77777777" w:rsidR="008516DB" w:rsidRDefault="008516DB">
                    <w:pPr>
                      <w:jc w:val="right"/>
                    </w:pPr>
                    <w:r>
                      <w:t>21</w:t>
                    </w:r>
                  </w:p>
                  <w:p w14:paraId="44D1F31F" w14:textId="77777777" w:rsidR="008516DB" w:rsidRDefault="008516DB">
                    <w:pPr>
                      <w:jc w:val="right"/>
                    </w:pPr>
                    <w:r>
                      <w:t>22</w:t>
                    </w:r>
                  </w:p>
                  <w:p w14:paraId="4568BB03" w14:textId="77777777" w:rsidR="008516DB" w:rsidRDefault="008516DB">
                    <w:pPr>
                      <w:jc w:val="right"/>
                    </w:pPr>
                    <w:r>
                      <w:t>23</w:t>
                    </w:r>
                  </w:p>
                  <w:p w14:paraId="5DDB3842" w14:textId="77777777" w:rsidR="008516DB" w:rsidRDefault="008516DB">
                    <w:pPr>
                      <w:jc w:val="right"/>
                    </w:pPr>
                    <w:r>
                      <w:t>24</w:t>
                    </w:r>
                  </w:p>
                  <w:p w14:paraId="3E0A1178" w14:textId="77777777" w:rsidR="008516DB" w:rsidRDefault="008516DB">
                    <w:pPr>
                      <w:jc w:val="right"/>
                    </w:pPr>
                    <w:r>
                      <w:t>25</w:t>
                    </w:r>
                  </w:p>
                  <w:p w14:paraId="234D0C1A" w14:textId="77777777" w:rsidR="008516DB" w:rsidRDefault="008516DB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C36AF">
      <w:rPr>
        <w:noProof/>
        <w:color w:val="171717"/>
        <w:u w:val="single"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05B36110" wp14:editId="4D9F4474">
              <wp:simplePos x="0" y="0"/>
              <wp:positionH relativeFrom="margin">
                <wp:posOffset>5760720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16F66" id="Line 1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53.6pt,0" to="45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9E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" o:allowincell="f">
              <w10:wrap anchorx="margin" anchory="page"/>
            </v:line>
          </w:pict>
        </mc:Fallback>
      </mc:AlternateContent>
    </w:r>
    <w:r w:rsidR="006C36AF">
      <w:rPr>
        <w:noProof/>
        <w:color w:val="171717"/>
        <w:u w:val="single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72120555" wp14:editId="38637D00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6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4FA7E" id="Line 1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jCFA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" o:allowincell="f">
              <w10:wrap anchorx="margin" anchory="page"/>
            </v:line>
          </w:pict>
        </mc:Fallback>
      </mc:AlternateContent>
    </w:r>
    <w:r w:rsidR="006C36AF">
      <w:rPr>
        <w:noProof/>
        <w:color w:val="171717"/>
        <w:u w:val="single"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5BBF2ADC" wp14:editId="4FDC2D29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5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ADD46" id="Line 1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XB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" o:allowincell="f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29FD" w14:textId="77777777" w:rsidR="00891FDC" w:rsidRDefault="00891FDC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572">
      <w:rPr>
        <w:rStyle w:val="PageNumber"/>
        <w:noProof/>
      </w:rPr>
      <w:t>5</w:t>
    </w:r>
    <w:r>
      <w:rPr>
        <w:rStyle w:val="PageNumber"/>
      </w:rPr>
      <w:fldChar w:fldCharType="end"/>
    </w:r>
  </w:p>
  <w:p w14:paraId="3F86B689" w14:textId="77777777" w:rsidR="00891FDC" w:rsidRPr="00F23D6D" w:rsidRDefault="00891FDC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6C36AF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7936" behindDoc="0" locked="0" layoutInCell="0" allowOverlap="1" wp14:anchorId="4CBD65AB" wp14:editId="18F240EB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3C4EB" w14:textId="77777777" w:rsidR="00891FDC" w:rsidRDefault="00891FDC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0F8669EE" w14:textId="77777777" w:rsidR="00891FDC" w:rsidRDefault="00891FDC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329A7AFF" w14:textId="77777777" w:rsidR="00891FDC" w:rsidRDefault="00891FDC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6B6D5091" w14:textId="77777777" w:rsidR="00891FDC" w:rsidRDefault="00891FDC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5BB8B2E6" w14:textId="77777777" w:rsidR="00891FDC" w:rsidRDefault="00891FDC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57B414DE" w14:textId="77777777" w:rsidR="00891FDC" w:rsidRDefault="00891FDC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2917765" w14:textId="77777777" w:rsidR="00891FDC" w:rsidRDefault="00891FDC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119E2301" w14:textId="77777777" w:rsidR="00891FDC" w:rsidRDefault="00891FDC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B19183" w14:textId="77777777" w:rsidR="00891FDC" w:rsidRDefault="00891FDC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0928389E" w14:textId="77777777" w:rsidR="00891FDC" w:rsidRDefault="00891FDC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6710B9C5" w14:textId="77777777" w:rsidR="00891FDC" w:rsidRDefault="00891FDC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07B3B980" w14:textId="77777777" w:rsidR="00891FDC" w:rsidRDefault="00891FDC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14E00B71" w14:textId="77777777" w:rsidR="00891FDC" w:rsidRDefault="00891FDC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72239A68" w14:textId="77777777" w:rsidR="00891FDC" w:rsidRDefault="00891FDC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AE77600" w14:textId="77777777" w:rsidR="00891FDC" w:rsidRDefault="00891FDC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7CA6BF54" w14:textId="77777777" w:rsidR="00891FDC" w:rsidRDefault="00891FDC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2406F7D9" w14:textId="77777777" w:rsidR="00891FDC" w:rsidRDefault="00891FDC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5EFCE6" w14:textId="77777777" w:rsidR="00891FDC" w:rsidRDefault="00891FDC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6918DED1" w14:textId="77777777" w:rsidR="00891FDC" w:rsidRDefault="00891FDC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7A28DAE7" w14:textId="77777777" w:rsidR="00891FDC" w:rsidRDefault="00891FDC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0C62CE1A" w14:textId="77777777" w:rsidR="00891FDC" w:rsidRDefault="00891FDC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45896A6D" w14:textId="77777777" w:rsidR="00891FDC" w:rsidRDefault="00891FDC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43C4AD2A" w14:textId="77777777" w:rsidR="00891FDC" w:rsidRDefault="00891FDC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6B340EBB" w14:textId="77777777" w:rsidR="00891FDC" w:rsidRDefault="00891FDC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4725FA0B" w14:textId="77777777" w:rsidR="00891FDC" w:rsidRDefault="00891FDC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16F6573C" w14:textId="77777777" w:rsidR="00891FDC" w:rsidRDefault="00891FD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D65AB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28" type="#_x0000_t202" style="position:absolute;left:0;text-align:left;margin-left:-50.4pt;margin-top:0;width:36pt;height:9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" o:allowincell="f" stroked="f">
              <v:textbox inset="0,0,0,0">
                <w:txbxContent>
                  <w:p w14:paraId="7563C4EB" w14:textId="77777777" w:rsidR="00891FDC" w:rsidRDefault="00891FDC">
                    <w:pPr>
                      <w:jc w:val="right"/>
                    </w:pPr>
                    <w:r>
                      <w:t>1</w:t>
                    </w:r>
                  </w:p>
                  <w:p w14:paraId="0F8669EE" w14:textId="77777777" w:rsidR="00891FDC" w:rsidRDefault="00891FDC">
                    <w:pPr>
                      <w:jc w:val="right"/>
                    </w:pPr>
                    <w:r>
                      <w:t>2</w:t>
                    </w:r>
                  </w:p>
                  <w:p w14:paraId="329A7AFF" w14:textId="77777777" w:rsidR="00891FDC" w:rsidRDefault="00891FDC">
                    <w:pPr>
                      <w:jc w:val="right"/>
                    </w:pPr>
                    <w:r>
                      <w:t>3</w:t>
                    </w:r>
                  </w:p>
                  <w:p w14:paraId="6B6D5091" w14:textId="77777777" w:rsidR="00891FDC" w:rsidRDefault="00891FDC">
                    <w:pPr>
                      <w:jc w:val="right"/>
                    </w:pPr>
                    <w:r>
                      <w:t>4</w:t>
                    </w:r>
                  </w:p>
                  <w:p w14:paraId="5BB8B2E6" w14:textId="77777777" w:rsidR="00891FDC" w:rsidRDefault="00891FDC">
                    <w:pPr>
                      <w:jc w:val="right"/>
                    </w:pPr>
                    <w:r>
                      <w:t>5</w:t>
                    </w:r>
                  </w:p>
                  <w:p w14:paraId="57B414DE" w14:textId="77777777" w:rsidR="00891FDC" w:rsidRDefault="00891FDC">
                    <w:pPr>
                      <w:jc w:val="right"/>
                    </w:pPr>
                    <w:r>
                      <w:t>6</w:t>
                    </w:r>
                  </w:p>
                  <w:p w14:paraId="32917765" w14:textId="77777777" w:rsidR="00891FDC" w:rsidRDefault="00891FDC">
                    <w:pPr>
                      <w:jc w:val="right"/>
                    </w:pPr>
                    <w:r>
                      <w:t>7</w:t>
                    </w:r>
                  </w:p>
                  <w:p w14:paraId="119E2301" w14:textId="77777777" w:rsidR="00891FDC" w:rsidRDefault="00891FDC">
                    <w:pPr>
                      <w:jc w:val="right"/>
                    </w:pPr>
                    <w:r>
                      <w:t>8</w:t>
                    </w:r>
                  </w:p>
                  <w:p w14:paraId="7AB19183" w14:textId="77777777" w:rsidR="00891FDC" w:rsidRDefault="00891FDC">
                    <w:pPr>
                      <w:jc w:val="right"/>
                    </w:pPr>
                    <w:r>
                      <w:t>9</w:t>
                    </w:r>
                  </w:p>
                  <w:p w14:paraId="0928389E" w14:textId="77777777" w:rsidR="00891FDC" w:rsidRDefault="00891FDC">
                    <w:pPr>
                      <w:jc w:val="right"/>
                    </w:pPr>
                    <w:r>
                      <w:t>10</w:t>
                    </w:r>
                  </w:p>
                  <w:p w14:paraId="6710B9C5" w14:textId="77777777" w:rsidR="00891FDC" w:rsidRDefault="00891FDC">
                    <w:pPr>
                      <w:jc w:val="right"/>
                    </w:pPr>
                    <w:r>
                      <w:t>11</w:t>
                    </w:r>
                  </w:p>
                  <w:p w14:paraId="07B3B980" w14:textId="77777777" w:rsidR="00891FDC" w:rsidRDefault="00891FDC">
                    <w:pPr>
                      <w:jc w:val="right"/>
                    </w:pPr>
                    <w:r>
                      <w:t>12</w:t>
                    </w:r>
                  </w:p>
                  <w:p w14:paraId="14E00B71" w14:textId="77777777" w:rsidR="00891FDC" w:rsidRDefault="00891FDC">
                    <w:pPr>
                      <w:jc w:val="right"/>
                    </w:pPr>
                    <w:r>
                      <w:t>13</w:t>
                    </w:r>
                  </w:p>
                  <w:p w14:paraId="72239A68" w14:textId="77777777" w:rsidR="00891FDC" w:rsidRDefault="00891FDC">
                    <w:pPr>
                      <w:jc w:val="right"/>
                    </w:pPr>
                    <w:r>
                      <w:t>14</w:t>
                    </w:r>
                  </w:p>
                  <w:p w14:paraId="5AE77600" w14:textId="77777777" w:rsidR="00891FDC" w:rsidRDefault="00891FDC">
                    <w:pPr>
                      <w:jc w:val="right"/>
                    </w:pPr>
                    <w:r>
                      <w:t>15</w:t>
                    </w:r>
                  </w:p>
                  <w:p w14:paraId="7CA6BF54" w14:textId="77777777" w:rsidR="00891FDC" w:rsidRDefault="00891FDC">
                    <w:pPr>
                      <w:jc w:val="right"/>
                    </w:pPr>
                    <w:r>
                      <w:t>16</w:t>
                    </w:r>
                  </w:p>
                  <w:p w14:paraId="2406F7D9" w14:textId="77777777" w:rsidR="00891FDC" w:rsidRDefault="00891FDC">
                    <w:pPr>
                      <w:jc w:val="right"/>
                    </w:pPr>
                    <w:r>
                      <w:t>17</w:t>
                    </w:r>
                  </w:p>
                  <w:p w14:paraId="3A5EFCE6" w14:textId="77777777" w:rsidR="00891FDC" w:rsidRDefault="00891FDC">
                    <w:pPr>
                      <w:jc w:val="right"/>
                    </w:pPr>
                    <w:r>
                      <w:t>18</w:t>
                    </w:r>
                  </w:p>
                  <w:p w14:paraId="6918DED1" w14:textId="77777777" w:rsidR="00891FDC" w:rsidRDefault="00891FDC">
                    <w:pPr>
                      <w:jc w:val="right"/>
                    </w:pPr>
                    <w:r>
                      <w:t>19</w:t>
                    </w:r>
                  </w:p>
                  <w:p w14:paraId="7A28DAE7" w14:textId="77777777" w:rsidR="00891FDC" w:rsidRDefault="00891FDC">
                    <w:pPr>
                      <w:jc w:val="right"/>
                    </w:pPr>
                    <w:r>
                      <w:t>20</w:t>
                    </w:r>
                  </w:p>
                  <w:p w14:paraId="0C62CE1A" w14:textId="77777777" w:rsidR="00891FDC" w:rsidRDefault="00891FDC">
                    <w:pPr>
                      <w:jc w:val="right"/>
                    </w:pPr>
                    <w:r>
                      <w:t>21</w:t>
                    </w:r>
                  </w:p>
                  <w:p w14:paraId="45896A6D" w14:textId="77777777" w:rsidR="00891FDC" w:rsidRDefault="00891FDC">
                    <w:pPr>
                      <w:jc w:val="right"/>
                    </w:pPr>
                    <w:r>
                      <w:t>22</w:t>
                    </w:r>
                  </w:p>
                  <w:p w14:paraId="43C4AD2A" w14:textId="77777777" w:rsidR="00891FDC" w:rsidRDefault="00891FDC">
                    <w:pPr>
                      <w:jc w:val="right"/>
                    </w:pPr>
                    <w:r>
                      <w:t>23</w:t>
                    </w:r>
                  </w:p>
                  <w:p w14:paraId="6B340EBB" w14:textId="77777777" w:rsidR="00891FDC" w:rsidRDefault="00891FDC">
                    <w:pPr>
                      <w:jc w:val="right"/>
                    </w:pPr>
                    <w:r>
                      <w:t>24</w:t>
                    </w:r>
                  </w:p>
                  <w:p w14:paraId="4725FA0B" w14:textId="77777777" w:rsidR="00891FDC" w:rsidRDefault="00891FDC">
                    <w:pPr>
                      <w:jc w:val="right"/>
                    </w:pPr>
                    <w:r>
                      <w:t>25</w:t>
                    </w:r>
                  </w:p>
                  <w:p w14:paraId="16F6573C" w14:textId="77777777" w:rsidR="00891FDC" w:rsidRDefault="00891FD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C36AF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anchorId="20B12B26" wp14:editId="47D117FD">
              <wp:simplePos x="0" y="0"/>
              <wp:positionH relativeFrom="margin">
                <wp:posOffset>5760720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6E1AE" id="Line 1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53.6pt,0" to="45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uU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" o:allowincell="f">
              <w10:wrap anchorx="margin" anchory="page"/>
            </v:line>
          </w:pict>
        </mc:Fallback>
      </mc:AlternateContent>
    </w:r>
    <w:r w:rsidR="006C36AF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5888" behindDoc="0" locked="0" layoutInCell="0" allowOverlap="1" wp14:anchorId="3B920DD1" wp14:editId="6D28DAA6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E0F6A" id="Line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wSFA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" o:allowincell="f">
              <w10:wrap anchorx="margin" anchory="page"/>
            </v:line>
          </w:pict>
        </mc:Fallback>
      </mc:AlternateContent>
    </w:r>
    <w:r w:rsidR="006C36AF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5358F655" wp14:editId="16EF079A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A9BB3" id="Line 1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m2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" o:allowincell="f"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6C36AF"/>
    <w:rsid w:val="0000261B"/>
    <w:rsid w:val="000035AA"/>
    <w:rsid w:val="0000389A"/>
    <w:rsid w:val="00007AA5"/>
    <w:rsid w:val="0001138E"/>
    <w:rsid w:val="00016DEA"/>
    <w:rsid w:val="00046FC0"/>
    <w:rsid w:val="00053620"/>
    <w:rsid w:val="00054572"/>
    <w:rsid w:val="000551A0"/>
    <w:rsid w:val="00055942"/>
    <w:rsid w:val="00056C22"/>
    <w:rsid w:val="00063447"/>
    <w:rsid w:val="0006568F"/>
    <w:rsid w:val="00065BD7"/>
    <w:rsid w:val="00070B8D"/>
    <w:rsid w:val="00076554"/>
    <w:rsid w:val="0007700A"/>
    <w:rsid w:val="00081A85"/>
    <w:rsid w:val="00083BE8"/>
    <w:rsid w:val="00083FB7"/>
    <w:rsid w:val="00085CAA"/>
    <w:rsid w:val="00090C77"/>
    <w:rsid w:val="000940DD"/>
    <w:rsid w:val="000945D7"/>
    <w:rsid w:val="000A1AC3"/>
    <w:rsid w:val="000A7756"/>
    <w:rsid w:val="000B210D"/>
    <w:rsid w:val="000B3EE4"/>
    <w:rsid w:val="000C72F6"/>
    <w:rsid w:val="000D0002"/>
    <w:rsid w:val="000D2070"/>
    <w:rsid w:val="000E0462"/>
    <w:rsid w:val="000E07A0"/>
    <w:rsid w:val="000E2471"/>
    <w:rsid w:val="000E367E"/>
    <w:rsid w:val="000E3BEF"/>
    <w:rsid w:val="000E648A"/>
    <w:rsid w:val="000E7D54"/>
    <w:rsid w:val="000F523B"/>
    <w:rsid w:val="000F526E"/>
    <w:rsid w:val="000F53F2"/>
    <w:rsid w:val="000F5DBB"/>
    <w:rsid w:val="000F6517"/>
    <w:rsid w:val="001015E6"/>
    <w:rsid w:val="00105AEF"/>
    <w:rsid w:val="0011172E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42D9A"/>
    <w:rsid w:val="00142F80"/>
    <w:rsid w:val="0014443B"/>
    <w:rsid w:val="00144FA6"/>
    <w:rsid w:val="001464D8"/>
    <w:rsid w:val="001524C4"/>
    <w:rsid w:val="00155432"/>
    <w:rsid w:val="0015661F"/>
    <w:rsid w:val="001619B9"/>
    <w:rsid w:val="00171DF3"/>
    <w:rsid w:val="001736E0"/>
    <w:rsid w:val="0017434D"/>
    <w:rsid w:val="00175AB7"/>
    <w:rsid w:val="00181823"/>
    <w:rsid w:val="0018390A"/>
    <w:rsid w:val="00187A0E"/>
    <w:rsid w:val="00187BAF"/>
    <w:rsid w:val="00187E07"/>
    <w:rsid w:val="001B1674"/>
    <w:rsid w:val="001B2CC4"/>
    <w:rsid w:val="001B534B"/>
    <w:rsid w:val="001B7839"/>
    <w:rsid w:val="001C0C44"/>
    <w:rsid w:val="001C2FD8"/>
    <w:rsid w:val="001C5527"/>
    <w:rsid w:val="001D4125"/>
    <w:rsid w:val="001D4F56"/>
    <w:rsid w:val="001D4F9E"/>
    <w:rsid w:val="001D5B97"/>
    <w:rsid w:val="001E0575"/>
    <w:rsid w:val="001E11AF"/>
    <w:rsid w:val="001E20D6"/>
    <w:rsid w:val="001E280E"/>
    <w:rsid w:val="001E4834"/>
    <w:rsid w:val="001E5E60"/>
    <w:rsid w:val="001E6145"/>
    <w:rsid w:val="001F30D5"/>
    <w:rsid w:val="001F3D1E"/>
    <w:rsid w:val="00201ABA"/>
    <w:rsid w:val="0020359C"/>
    <w:rsid w:val="0020481E"/>
    <w:rsid w:val="0020782A"/>
    <w:rsid w:val="00214A44"/>
    <w:rsid w:val="0021633F"/>
    <w:rsid w:val="002257C1"/>
    <w:rsid w:val="00234CCD"/>
    <w:rsid w:val="00251C01"/>
    <w:rsid w:val="00252E03"/>
    <w:rsid w:val="00253EC9"/>
    <w:rsid w:val="00263AE3"/>
    <w:rsid w:val="002647F8"/>
    <w:rsid w:val="00264B0F"/>
    <w:rsid w:val="00274BD4"/>
    <w:rsid w:val="00275FCA"/>
    <w:rsid w:val="00277206"/>
    <w:rsid w:val="00284589"/>
    <w:rsid w:val="002870EB"/>
    <w:rsid w:val="00287F31"/>
    <w:rsid w:val="00290504"/>
    <w:rsid w:val="00292FC1"/>
    <w:rsid w:val="00294832"/>
    <w:rsid w:val="00295438"/>
    <w:rsid w:val="002A109A"/>
    <w:rsid w:val="002A4C13"/>
    <w:rsid w:val="002A56C6"/>
    <w:rsid w:val="002B3795"/>
    <w:rsid w:val="002B4933"/>
    <w:rsid w:val="002C1F58"/>
    <w:rsid w:val="002C27F8"/>
    <w:rsid w:val="002C3349"/>
    <w:rsid w:val="002D2785"/>
    <w:rsid w:val="002D3D2A"/>
    <w:rsid w:val="002D683C"/>
    <w:rsid w:val="002E1277"/>
    <w:rsid w:val="002E1A66"/>
    <w:rsid w:val="002F2735"/>
    <w:rsid w:val="002F4412"/>
    <w:rsid w:val="002F483C"/>
    <w:rsid w:val="002F6A16"/>
    <w:rsid w:val="002F6CEC"/>
    <w:rsid w:val="00300DA3"/>
    <w:rsid w:val="00302109"/>
    <w:rsid w:val="00312CC3"/>
    <w:rsid w:val="0031540F"/>
    <w:rsid w:val="00324E79"/>
    <w:rsid w:val="00325F4D"/>
    <w:rsid w:val="00336B09"/>
    <w:rsid w:val="00340F44"/>
    <w:rsid w:val="00347499"/>
    <w:rsid w:val="00350D0B"/>
    <w:rsid w:val="003514DB"/>
    <w:rsid w:val="00352E22"/>
    <w:rsid w:val="003540BD"/>
    <w:rsid w:val="00355704"/>
    <w:rsid w:val="0036108D"/>
    <w:rsid w:val="00365229"/>
    <w:rsid w:val="003723CC"/>
    <w:rsid w:val="00372987"/>
    <w:rsid w:val="003824FB"/>
    <w:rsid w:val="00391670"/>
    <w:rsid w:val="00393A2C"/>
    <w:rsid w:val="00395A69"/>
    <w:rsid w:val="003A19FB"/>
    <w:rsid w:val="003A2361"/>
    <w:rsid w:val="003A7179"/>
    <w:rsid w:val="003B0181"/>
    <w:rsid w:val="003B0492"/>
    <w:rsid w:val="003B52A0"/>
    <w:rsid w:val="003B7114"/>
    <w:rsid w:val="003C0CFD"/>
    <w:rsid w:val="003D3062"/>
    <w:rsid w:val="003D7904"/>
    <w:rsid w:val="003D7ED7"/>
    <w:rsid w:val="003E21A2"/>
    <w:rsid w:val="003E23F3"/>
    <w:rsid w:val="003E5AC1"/>
    <w:rsid w:val="003E6A64"/>
    <w:rsid w:val="003E7C7A"/>
    <w:rsid w:val="003F34CB"/>
    <w:rsid w:val="003F45BF"/>
    <w:rsid w:val="003F548B"/>
    <w:rsid w:val="003F64D3"/>
    <w:rsid w:val="004040AB"/>
    <w:rsid w:val="00405637"/>
    <w:rsid w:val="00406024"/>
    <w:rsid w:val="00412091"/>
    <w:rsid w:val="0041501A"/>
    <w:rsid w:val="00420FF9"/>
    <w:rsid w:val="00430C62"/>
    <w:rsid w:val="004321A5"/>
    <w:rsid w:val="00441166"/>
    <w:rsid w:val="00444613"/>
    <w:rsid w:val="00446DDD"/>
    <w:rsid w:val="0045038A"/>
    <w:rsid w:val="00454238"/>
    <w:rsid w:val="00454976"/>
    <w:rsid w:val="00457195"/>
    <w:rsid w:val="00470C50"/>
    <w:rsid w:val="00474B4A"/>
    <w:rsid w:val="004769D2"/>
    <w:rsid w:val="00482B93"/>
    <w:rsid w:val="00486148"/>
    <w:rsid w:val="00487488"/>
    <w:rsid w:val="00490AE1"/>
    <w:rsid w:val="00490AF4"/>
    <w:rsid w:val="00491D85"/>
    <w:rsid w:val="00493A1D"/>
    <w:rsid w:val="00493EAA"/>
    <w:rsid w:val="004A6997"/>
    <w:rsid w:val="004A7E75"/>
    <w:rsid w:val="004C025A"/>
    <w:rsid w:val="004C05D2"/>
    <w:rsid w:val="004C1A43"/>
    <w:rsid w:val="004C63EF"/>
    <w:rsid w:val="004C723A"/>
    <w:rsid w:val="004C75DB"/>
    <w:rsid w:val="004D16DA"/>
    <w:rsid w:val="004D3565"/>
    <w:rsid w:val="004D35B7"/>
    <w:rsid w:val="004D3BC3"/>
    <w:rsid w:val="004E27D4"/>
    <w:rsid w:val="004E44C7"/>
    <w:rsid w:val="004E4649"/>
    <w:rsid w:val="004E63E9"/>
    <w:rsid w:val="004F0191"/>
    <w:rsid w:val="004F0F4A"/>
    <w:rsid w:val="004F1983"/>
    <w:rsid w:val="004F6AA4"/>
    <w:rsid w:val="0050414A"/>
    <w:rsid w:val="0050609A"/>
    <w:rsid w:val="00507FAC"/>
    <w:rsid w:val="00526213"/>
    <w:rsid w:val="0053041A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7CC5"/>
    <w:rsid w:val="005932D6"/>
    <w:rsid w:val="00593D28"/>
    <w:rsid w:val="005962EC"/>
    <w:rsid w:val="00597FDC"/>
    <w:rsid w:val="005A1B3C"/>
    <w:rsid w:val="005A79DD"/>
    <w:rsid w:val="005A7B60"/>
    <w:rsid w:val="005B1FF0"/>
    <w:rsid w:val="005C0934"/>
    <w:rsid w:val="005C15FE"/>
    <w:rsid w:val="005C36E2"/>
    <w:rsid w:val="005C4B3A"/>
    <w:rsid w:val="005C5ACA"/>
    <w:rsid w:val="005D1702"/>
    <w:rsid w:val="005D33DE"/>
    <w:rsid w:val="005E41CB"/>
    <w:rsid w:val="005F0C10"/>
    <w:rsid w:val="005F3C36"/>
    <w:rsid w:val="00613E92"/>
    <w:rsid w:val="006172F7"/>
    <w:rsid w:val="00622729"/>
    <w:rsid w:val="00623B88"/>
    <w:rsid w:val="006244C5"/>
    <w:rsid w:val="00632F5D"/>
    <w:rsid w:val="00635687"/>
    <w:rsid w:val="00635C4C"/>
    <w:rsid w:val="00640814"/>
    <w:rsid w:val="0064159B"/>
    <w:rsid w:val="00641809"/>
    <w:rsid w:val="00655C8C"/>
    <w:rsid w:val="0066035E"/>
    <w:rsid w:val="0066051F"/>
    <w:rsid w:val="006635D8"/>
    <w:rsid w:val="006710C9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B0B3B"/>
    <w:rsid w:val="006B22F2"/>
    <w:rsid w:val="006B70A4"/>
    <w:rsid w:val="006B7A89"/>
    <w:rsid w:val="006C07CE"/>
    <w:rsid w:val="006C111D"/>
    <w:rsid w:val="006C2090"/>
    <w:rsid w:val="006C23AB"/>
    <w:rsid w:val="006C30CF"/>
    <w:rsid w:val="006C36AF"/>
    <w:rsid w:val="006C58C5"/>
    <w:rsid w:val="006D50D8"/>
    <w:rsid w:val="006E19C9"/>
    <w:rsid w:val="006E2AD0"/>
    <w:rsid w:val="006E774B"/>
    <w:rsid w:val="006F0B80"/>
    <w:rsid w:val="006F3A20"/>
    <w:rsid w:val="006F564E"/>
    <w:rsid w:val="006F5AE8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37D05"/>
    <w:rsid w:val="00740616"/>
    <w:rsid w:val="00741FD3"/>
    <w:rsid w:val="00744C8F"/>
    <w:rsid w:val="007451A0"/>
    <w:rsid w:val="00745DE7"/>
    <w:rsid w:val="0074613C"/>
    <w:rsid w:val="0075440E"/>
    <w:rsid w:val="00756B62"/>
    <w:rsid w:val="00761F14"/>
    <w:rsid w:val="007660D1"/>
    <w:rsid w:val="007669C9"/>
    <w:rsid w:val="00772122"/>
    <w:rsid w:val="00772B2A"/>
    <w:rsid w:val="00774B9A"/>
    <w:rsid w:val="00782C02"/>
    <w:rsid w:val="00782C20"/>
    <w:rsid w:val="00784ECD"/>
    <w:rsid w:val="0079223D"/>
    <w:rsid w:val="00795218"/>
    <w:rsid w:val="007A44ED"/>
    <w:rsid w:val="007B1421"/>
    <w:rsid w:val="007B16D5"/>
    <w:rsid w:val="007B2818"/>
    <w:rsid w:val="007B768C"/>
    <w:rsid w:val="007B7AC7"/>
    <w:rsid w:val="007D24CE"/>
    <w:rsid w:val="007D27AC"/>
    <w:rsid w:val="007D3207"/>
    <w:rsid w:val="007D64F5"/>
    <w:rsid w:val="007D6BDA"/>
    <w:rsid w:val="007D6EE7"/>
    <w:rsid w:val="007E4C50"/>
    <w:rsid w:val="007F1FA8"/>
    <w:rsid w:val="007F2782"/>
    <w:rsid w:val="007F365E"/>
    <w:rsid w:val="007F3797"/>
    <w:rsid w:val="00804AA7"/>
    <w:rsid w:val="00805070"/>
    <w:rsid w:val="008069B6"/>
    <w:rsid w:val="008071D6"/>
    <w:rsid w:val="00813233"/>
    <w:rsid w:val="00822526"/>
    <w:rsid w:val="00824DC7"/>
    <w:rsid w:val="00826358"/>
    <w:rsid w:val="008265FB"/>
    <w:rsid w:val="00827176"/>
    <w:rsid w:val="00834896"/>
    <w:rsid w:val="00835CDD"/>
    <w:rsid w:val="00840954"/>
    <w:rsid w:val="00840D78"/>
    <w:rsid w:val="00846035"/>
    <w:rsid w:val="00846AC0"/>
    <w:rsid w:val="00850234"/>
    <w:rsid w:val="00850CA2"/>
    <w:rsid w:val="008516DB"/>
    <w:rsid w:val="0085219D"/>
    <w:rsid w:val="00855CBF"/>
    <w:rsid w:val="00855CE0"/>
    <w:rsid w:val="00856FEC"/>
    <w:rsid w:val="00864258"/>
    <w:rsid w:val="00864831"/>
    <w:rsid w:val="008675CF"/>
    <w:rsid w:val="008771BD"/>
    <w:rsid w:val="00883C82"/>
    <w:rsid w:val="00885367"/>
    <w:rsid w:val="00891FDC"/>
    <w:rsid w:val="008974FA"/>
    <w:rsid w:val="008A0352"/>
    <w:rsid w:val="008A0AEC"/>
    <w:rsid w:val="008A37DD"/>
    <w:rsid w:val="008A6BC0"/>
    <w:rsid w:val="008A7208"/>
    <w:rsid w:val="008B1FAB"/>
    <w:rsid w:val="008B4D65"/>
    <w:rsid w:val="008C09FA"/>
    <w:rsid w:val="008C1DF1"/>
    <w:rsid w:val="008C274E"/>
    <w:rsid w:val="008C45FF"/>
    <w:rsid w:val="008C49BC"/>
    <w:rsid w:val="008C59E6"/>
    <w:rsid w:val="008C5B10"/>
    <w:rsid w:val="008C6268"/>
    <w:rsid w:val="008D08EA"/>
    <w:rsid w:val="008D2959"/>
    <w:rsid w:val="008D35CE"/>
    <w:rsid w:val="008D3E97"/>
    <w:rsid w:val="008D4682"/>
    <w:rsid w:val="008D54F6"/>
    <w:rsid w:val="008E03E8"/>
    <w:rsid w:val="008E35D3"/>
    <w:rsid w:val="008E6FF4"/>
    <w:rsid w:val="008F02FA"/>
    <w:rsid w:val="008F0D2A"/>
    <w:rsid w:val="008F69DD"/>
    <w:rsid w:val="008F70EB"/>
    <w:rsid w:val="009002D8"/>
    <w:rsid w:val="00901FB6"/>
    <w:rsid w:val="00914308"/>
    <w:rsid w:val="00914B4C"/>
    <w:rsid w:val="00915A79"/>
    <w:rsid w:val="009235C1"/>
    <w:rsid w:val="00935171"/>
    <w:rsid w:val="00935437"/>
    <w:rsid w:val="00935FED"/>
    <w:rsid w:val="00946542"/>
    <w:rsid w:val="00952EA7"/>
    <w:rsid w:val="009576E1"/>
    <w:rsid w:val="00962DFB"/>
    <w:rsid w:val="00962E57"/>
    <w:rsid w:val="0097268D"/>
    <w:rsid w:val="00972E82"/>
    <w:rsid w:val="0097635A"/>
    <w:rsid w:val="009767B6"/>
    <w:rsid w:val="00977CB4"/>
    <w:rsid w:val="00977FFE"/>
    <w:rsid w:val="00980F85"/>
    <w:rsid w:val="0098190A"/>
    <w:rsid w:val="00985272"/>
    <w:rsid w:val="00986084"/>
    <w:rsid w:val="009862F9"/>
    <w:rsid w:val="009866EB"/>
    <w:rsid w:val="00987181"/>
    <w:rsid w:val="00994372"/>
    <w:rsid w:val="009975CB"/>
    <w:rsid w:val="009A28D2"/>
    <w:rsid w:val="009A6826"/>
    <w:rsid w:val="009A6A37"/>
    <w:rsid w:val="009A6F74"/>
    <w:rsid w:val="009B0BF6"/>
    <w:rsid w:val="009B220A"/>
    <w:rsid w:val="009B3C9C"/>
    <w:rsid w:val="009B5089"/>
    <w:rsid w:val="009B56AB"/>
    <w:rsid w:val="009C28BF"/>
    <w:rsid w:val="009D55D7"/>
    <w:rsid w:val="009D6C9F"/>
    <w:rsid w:val="009E3854"/>
    <w:rsid w:val="009E3AB6"/>
    <w:rsid w:val="009E4FBF"/>
    <w:rsid w:val="009E7931"/>
    <w:rsid w:val="009E7BD2"/>
    <w:rsid w:val="009F07CC"/>
    <w:rsid w:val="009F2683"/>
    <w:rsid w:val="009F4BC9"/>
    <w:rsid w:val="00A00AF7"/>
    <w:rsid w:val="00A01628"/>
    <w:rsid w:val="00A0286A"/>
    <w:rsid w:val="00A03505"/>
    <w:rsid w:val="00A04023"/>
    <w:rsid w:val="00A0511F"/>
    <w:rsid w:val="00A0540B"/>
    <w:rsid w:val="00A1601B"/>
    <w:rsid w:val="00A23EA9"/>
    <w:rsid w:val="00A2430C"/>
    <w:rsid w:val="00A30D9A"/>
    <w:rsid w:val="00A33201"/>
    <w:rsid w:val="00A3483E"/>
    <w:rsid w:val="00A34880"/>
    <w:rsid w:val="00A35185"/>
    <w:rsid w:val="00A3670B"/>
    <w:rsid w:val="00A402CE"/>
    <w:rsid w:val="00A42700"/>
    <w:rsid w:val="00A443CA"/>
    <w:rsid w:val="00A5427D"/>
    <w:rsid w:val="00A5488F"/>
    <w:rsid w:val="00A57540"/>
    <w:rsid w:val="00A610F3"/>
    <w:rsid w:val="00A61E43"/>
    <w:rsid w:val="00A6678D"/>
    <w:rsid w:val="00A705DC"/>
    <w:rsid w:val="00A70B0F"/>
    <w:rsid w:val="00A70D0C"/>
    <w:rsid w:val="00A73E2D"/>
    <w:rsid w:val="00A814AF"/>
    <w:rsid w:val="00A81714"/>
    <w:rsid w:val="00A81B9F"/>
    <w:rsid w:val="00A864B2"/>
    <w:rsid w:val="00A94E8F"/>
    <w:rsid w:val="00A97692"/>
    <w:rsid w:val="00AA1BF0"/>
    <w:rsid w:val="00AA5875"/>
    <w:rsid w:val="00AA7AB8"/>
    <w:rsid w:val="00AB055F"/>
    <w:rsid w:val="00AB066C"/>
    <w:rsid w:val="00AB0CDF"/>
    <w:rsid w:val="00AB2429"/>
    <w:rsid w:val="00AB4BCD"/>
    <w:rsid w:val="00AC2D9D"/>
    <w:rsid w:val="00AD6C94"/>
    <w:rsid w:val="00AE03E0"/>
    <w:rsid w:val="00AE2643"/>
    <w:rsid w:val="00AF2267"/>
    <w:rsid w:val="00AF228B"/>
    <w:rsid w:val="00AF4361"/>
    <w:rsid w:val="00AF43B9"/>
    <w:rsid w:val="00AF5CEF"/>
    <w:rsid w:val="00AF7089"/>
    <w:rsid w:val="00B00C25"/>
    <w:rsid w:val="00B030B2"/>
    <w:rsid w:val="00B03E9A"/>
    <w:rsid w:val="00B068FE"/>
    <w:rsid w:val="00B119D5"/>
    <w:rsid w:val="00B11BB0"/>
    <w:rsid w:val="00B1254E"/>
    <w:rsid w:val="00B12712"/>
    <w:rsid w:val="00B15B57"/>
    <w:rsid w:val="00B17B36"/>
    <w:rsid w:val="00B209C3"/>
    <w:rsid w:val="00B22ADE"/>
    <w:rsid w:val="00B242A5"/>
    <w:rsid w:val="00B252A0"/>
    <w:rsid w:val="00B30E49"/>
    <w:rsid w:val="00B315C7"/>
    <w:rsid w:val="00B4071C"/>
    <w:rsid w:val="00B4123D"/>
    <w:rsid w:val="00B61CF8"/>
    <w:rsid w:val="00B6351A"/>
    <w:rsid w:val="00B63D54"/>
    <w:rsid w:val="00B7430A"/>
    <w:rsid w:val="00B80F32"/>
    <w:rsid w:val="00B82725"/>
    <w:rsid w:val="00B8361F"/>
    <w:rsid w:val="00B83C31"/>
    <w:rsid w:val="00B92CF7"/>
    <w:rsid w:val="00B9376C"/>
    <w:rsid w:val="00B93939"/>
    <w:rsid w:val="00BA0C13"/>
    <w:rsid w:val="00BA223F"/>
    <w:rsid w:val="00BA39DD"/>
    <w:rsid w:val="00BA62E8"/>
    <w:rsid w:val="00BA6F88"/>
    <w:rsid w:val="00BB0FF0"/>
    <w:rsid w:val="00BB1879"/>
    <w:rsid w:val="00BB1F4B"/>
    <w:rsid w:val="00BB2EB6"/>
    <w:rsid w:val="00BB2FD7"/>
    <w:rsid w:val="00BB3D2E"/>
    <w:rsid w:val="00BC4BB7"/>
    <w:rsid w:val="00BC6518"/>
    <w:rsid w:val="00BD3FE0"/>
    <w:rsid w:val="00BE0C4D"/>
    <w:rsid w:val="00BE4EF6"/>
    <w:rsid w:val="00BE65CD"/>
    <w:rsid w:val="00BF2F4A"/>
    <w:rsid w:val="00BF4B48"/>
    <w:rsid w:val="00BF5F99"/>
    <w:rsid w:val="00C0047E"/>
    <w:rsid w:val="00C045BE"/>
    <w:rsid w:val="00C054DD"/>
    <w:rsid w:val="00C05A64"/>
    <w:rsid w:val="00C07C7F"/>
    <w:rsid w:val="00C1134A"/>
    <w:rsid w:val="00C12455"/>
    <w:rsid w:val="00C12DE2"/>
    <w:rsid w:val="00C16DFD"/>
    <w:rsid w:val="00C23A39"/>
    <w:rsid w:val="00C24B60"/>
    <w:rsid w:val="00C25F3D"/>
    <w:rsid w:val="00C30CC4"/>
    <w:rsid w:val="00C37396"/>
    <w:rsid w:val="00C42639"/>
    <w:rsid w:val="00C47ABF"/>
    <w:rsid w:val="00C47E6A"/>
    <w:rsid w:val="00C51916"/>
    <w:rsid w:val="00C53056"/>
    <w:rsid w:val="00C5490E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5825"/>
    <w:rsid w:val="00CB6DF7"/>
    <w:rsid w:val="00CB78C0"/>
    <w:rsid w:val="00CC07A3"/>
    <w:rsid w:val="00CC2678"/>
    <w:rsid w:val="00CC26AB"/>
    <w:rsid w:val="00CC3342"/>
    <w:rsid w:val="00CC52FC"/>
    <w:rsid w:val="00CC5F9E"/>
    <w:rsid w:val="00CD0772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1A44"/>
    <w:rsid w:val="00CF38C0"/>
    <w:rsid w:val="00CF63A5"/>
    <w:rsid w:val="00D002D8"/>
    <w:rsid w:val="00D1022D"/>
    <w:rsid w:val="00D111A0"/>
    <w:rsid w:val="00D13B31"/>
    <w:rsid w:val="00D14B5A"/>
    <w:rsid w:val="00D15646"/>
    <w:rsid w:val="00D15D61"/>
    <w:rsid w:val="00D22620"/>
    <w:rsid w:val="00D229EF"/>
    <w:rsid w:val="00D245C6"/>
    <w:rsid w:val="00D30172"/>
    <w:rsid w:val="00D32043"/>
    <w:rsid w:val="00D356A1"/>
    <w:rsid w:val="00D4120E"/>
    <w:rsid w:val="00D41D51"/>
    <w:rsid w:val="00D4283A"/>
    <w:rsid w:val="00D43B19"/>
    <w:rsid w:val="00D43F11"/>
    <w:rsid w:val="00D46322"/>
    <w:rsid w:val="00D47758"/>
    <w:rsid w:val="00D5047A"/>
    <w:rsid w:val="00D64B1B"/>
    <w:rsid w:val="00D65481"/>
    <w:rsid w:val="00D70A64"/>
    <w:rsid w:val="00D733AF"/>
    <w:rsid w:val="00D80AC2"/>
    <w:rsid w:val="00D80F17"/>
    <w:rsid w:val="00D85A33"/>
    <w:rsid w:val="00D86A46"/>
    <w:rsid w:val="00D91C9D"/>
    <w:rsid w:val="00D93870"/>
    <w:rsid w:val="00D95A0B"/>
    <w:rsid w:val="00DA33DE"/>
    <w:rsid w:val="00DA6B57"/>
    <w:rsid w:val="00DB0A57"/>
    <w:rsid w:val="00DB110D"/>
    <w:rsid w:val="00DB3BA2"/>
    <w:rsid w:val="00DB67E7"/>
    <w:rsid w:val="00DC4B57"/>
    <w:rsid w:val="00DC7438"/>
    <w:rsid w:val="00DD0A41"/>
    <w:rsid w:val="00DD2AF7"/>
    <w:rsid w:val="00DD2CEB"/>
    <w:rsid w:val="00DD7696"/>
    <w:rsid w:val="00DE16DD"/>
    <w:rsid w:val="00DE177F"/>
    <w:rsid w:val="00DF0470"/>
    <w:rsid w:val="00DF07D5"/>
    <w:rsid w:val="00DF0B80"/>
    <w:rsid w:val="00DF54AB"/>
    <w:rsid w:val="00DF76C8"/>
    <w:rsid w:val="00E02705"/>
    <w:rsid w:val="00E04098"/>
    <w:rsid w:val="00E12A9F"/>
    <w:rsid w:val="00E16DF2"/>
    <w:rsid w:val="00E25CA0"/>
    <w:rsid w:val="00E27654"/>
    <w:rsid w:val="00E2786D"/>
    <w:rsid w:val="00E37138"/>
    <w:rsid w:val="00E4218B"/>
    <w:rsid w:val="00E42BE0"/>
    <w:rsid w:val="00E44B48"/>
    <w:rsid w:val="00E477E8"/>
    <w:rsid w:val="00E511FD"/>
    <w:rsid w:val="00E52CCE"/>
    <w:rsid w:val="00E54C06"/>
    <w:rsid w:val="00E5624A"/>
    <w:rsid w:val="00E570EE"/>
    <w:rsid w:val="00E5798E"/>
    <w:rsid w:val="00E610A0"/>
    <w:rsid w:val="00E634C5"/>
    <w:rsid w:val="00E64C5B"/>
    <w:rsid w:val="00E66792"/>
    <w:rsid w:val="00E74998"/>
    <w:rsid w:val="00E76098"/>
    <w:rsid w:val="00E80F7B"/>
    <w:rsid w:val="00E8391C"/>
    <w:rsid w:val="00E858C9"/>
    <w:rsid w:val="00E87F9F"/>
    <w:rsid w:val="00E92088"/>
    <w:rsid w:val="00E944C9"/>
    <w:rsid w:val="00EA3D52"/>
    <w:rsid w:val="00EA570F"/>
    <w:rsid w:val="00EA600B"/>
    <w:rsid w:val="00EB315E"/>
    <w:rsid w:val="00EB671B"/>
    <w:rsid w:val="00EB6D33"/>
    <w:rsid w:val="00EB769D"/>
    <w:rsid w:val="00EB77DB"/>
    <w:rsid w:val="00ED4093"/>
    <w:rsid w:val="00ED6ED7"/>
    <w:rsid w:val="00EE54D1"/>
    <w:rsid w:val="00EE756E"/>
    <w:rsid w:val="00EF4EF4"/>
    <w:rsid w:val="00F036E9"/>
    <w:rsid w:val="00F04EEE"/>
    <w:rsid w:val="00F114E0"/>
    <w:rsid w:val="00F121CB"/>
    <w:rsid w:val="00F179E7"/>
    <w:rsid w:val="00F23D6D"/>
    <w:rsid w:val="00F24286"/>
    <w:rsid w:val="00F27D8A"/>
    <w:rsid w:val="00F32059"/>
    <w:rsid w:val="00F325DC"/>
    <w:rsid w:val="00F33948"/>
    <w:rsid w:val="00F339C2"/>
    <w:rsid w:val="00F33E14"/>
    <w:rsid w:val="00F37C9B"/>
    <w:rsid w:val="00F412D1"/>
    <w:rsid w:val="00F42B57"/>
    <w:rsid w:val="00F42DA9"/>
    <w:rsid w:val="00F45AB1"/>
    <w:rsid w:val="00F47736"/>
    <w:rsid w:val="00F51EB6"/>
    <w:rsid w:val="00F54345"/>
    <w:rsid w:val="00F55141"/>
    <w:rsid w:val="00F5554F"/>
    <w:rsid w:val="00F5754C"/>
    <w:rsid w:val="00F60F21"/>
    <w:rsid w:val="00F652FE"/>
    <w:rsid w:val="00F719FA"/>
    <w:rsid w:val="00F71AD1"/>
    <w:rsid w:val="00F73E6C"/>
    <w:rsid w:val="00F74F39"/>
    <w:rsid w:val="00F7733D"/>
    <w:rsid w:val="00F779A2"/>
    <w:rsid w:val="00F813E8"/>
    <w:rsid w:val="00F82582"/>
    <w:rsid w:val="00F9272C"/>
    <w:rsid w:val="00F931A7"/>
    <w:rsid w:val="00F943BE"/>
    <w:rsid w:val="00F94BA2"/>
    <w:rsid w:val="00FA0F9E"/>
    <w:rsid w:val="00FB039C"/>
    <w:rsid w:val="00FB11E7"/>
    <w:rsid w:val="00FB1CE1"/>
    <w:rsid w:val="00FB2CD7"/>
    <w:rsid w:val="00FC3262"/>
    <w:rsid w:val="00FC5AC2"/>
    <w:rsid w:val="00FC5EB2"/>
    <w:rsid w:val="00FC7F1A"/>
    <w:rsid w:val="00FD3B7E"/>
    <w:rsid w:val="00FD5838"/>
    <w:rsid w:val="00FE0837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D56CAFB"/>
  <w15:chartTrackingRefBased/>
  <w15:docId w15:val="{E28E9850-7BB1-4140-9F7D-18837F54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C60E33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081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40814"/>
    <w:pPr>
      <w:tabs>
        <w:tab w:val="clear" w:pos="864"/>
        <w:tab w:val="clear" w:pos="1584"/>
        <w:tab w:val="clear" w:pos="4320"/>
      </w:tabs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C60E33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ocument%20Generator\templates\TR-Bankruptc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DB3B-8316-4B3F-8CBB-4E7891D5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TR-Bankruptcy.dotm</Template>
  <TotalTime>11</TotalTime>
  <Pages>5</Pages>
  <Words>481</Words>
  <Characters>9162</Characters>
  <Application>Microsoft Office Word</Application>
  <DocSecurity>0</DocSecurity>
  <Lines>76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9624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19</cp:revision>
  <cp:lastPrinted>2014-09-15T19:02:00Z</cp:lastPrinted>
  <dcterms:created xsi:type="dcterms:W3CDTF">2016-11-19T10:57:00Z</dcterms:created>
  <dcterms:modified xsi:type="dcterms:W3CDTF">2018-03-22T02:51:00Z</dcterms:modified>
</cp:coreProperties>
</file>