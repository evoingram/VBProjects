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B22F7D" w14:paraId="072AA204" w14:textId="77777777" w:rsidTr="00A253A9">
        <w:tc>
          <w:tcPr>
            <w:tcW w:w="5412" w:type="dxa"/>
            <w:tcMar>
              <w:left w:w="115" w:type="dxa"/>
              <w:right w:w="115" w:type="dxa"/>
            </w:tcMar>
          </w:tcPr>
          <w:sdt>
            <w:sdtPr>
              <w:alias w:val="Enter company name:"/>
              <w:tag w:val="Enter company name:"/>
              <w:id w:val="241333376"/>
              <w:placeholder>
                <w:docPart w:val="ECAB8070D674424AAED656882B3D4A8C"/>
              </w:placeholder>
              <w:dataBinding w:prefixMappings="xmlns:ns0='http://schemas.openxmlformats.org/officeDocument/2006/extended-properties'" w:xpath="/ns0:Properties[1]/ns0:Company[1]" w:storeItemID="{6668398D-A668-4E3E-A5EB-62B293D839F1}"/>
              <w15:appearance w15:val="hidden"/>
              <w:text w:multiLine="1"/>
            </w:sdtPr>
            <w:sdtEndPr/>
            <w:sdtContent>
              <w:p w14:paraId="5885A6FE" w14:textId="5DA38490" w:rsidR="00B22F7D" w:rsidRPr="00F35B85" w:rsidRDefault="00903A66" w:rsidP="00F35B85">
                <w:pPr>
                  <w:pStyle w:val="Heading1"/>
                </w:pPr>
                <w:r>
                  <w:t>A Quo Co.</w:t>
                </w:r>
              </w:p>
            </w:sdtContent>
          </w:sdt>
          <w:p w14:paraId="1A643079" w14:textId="63A68B12" w:rsidR="00B22F7D" w:rsidRDefault="00AA04BB" w:rsidP="00867B55">
            <w:pPr>
              <w:pStyle w:val="Slogan"/>
            </w:pPr>
            <w:r>
              <w:t>We provide</w:t>
            </w:r>
            <w:r w:rsidR="00867B55">
              <w:t xml:space="preserve"> EXPERTISE AND EXPERIENCE</w:t>
            </w:r>
            <w:r>
              <w:t xml:space="preserve"> </w:t>
            </w:r>
            <w:r w:rsidR="00867B55">
              <w:t xml:space="preserve">you can rely upon </w:t>
            </w:r>
            <w:r>
              <w:t>with</w:t>
            </w:r>
            <w:r w:rsidR="00867B55">
              <w:t xml:space="preserve"> the PERSONAL SERVIC</w:t>
            </w:r>
            <w:r>
              <w:t xml:space="preserve">E </w:t>
            </w:r>
            <w:r w:rsidR="00867B55">
              <w:t>of a small business.</w:t>
            </w:r>
          </w:p>
          <w:p w14:paraId="41F044FD" w14:textId="5B29B961" w:rsidR="00A35390" w:rsidRDefault="00A35390" w:rsidP="00A35390">
            <w:pPr>
              <w:pStyle w:val="Slogan"/>
              <w:rPr>
                <w:rFonts w:eastAsiaTheme="minorEastAsia" w:cstheme="minorHAnsi"/>
                <w:i w:val="0"/>
                <w:spacing w:val="0"/>
                <w:sz w:val="24"/>
                <w:szCs w:val="24"/>
              </w:rPr>
            </w:pPr>
          </w:p>
          <w:p w14:paraId="0F30343D" w14:textId="632F639C" w:rsidR="00A35390" w:rsidRPr="00A35390" w:rsidRDefault="00EC4B14" w:rsidP="00A35390">
            <w:pPr>
              <w:pStyle w:val="Slogan"/>
              <w:rPr>
                <w:rFonts w:eastAsiaTheme="minorEastAsia" w:cstheme="minorHAnsi"/>
                <w:i w:val="0"/>
                <w:spacing w:val="0"/>
                <w:sz w:val="24"/>
                <w:szCs w:val="24"/>
              </w:rPr>
            </w:pPr>
            <w:r>
              <w:rPr>
                <w:rFonts w:eastAsiaTheme="minorEastAsia" w:cstheme="minorHAnsi"/>
                <w:i w:val="0"/>
                <w:noProof/>
                <w:spacing w:val="0"/>
                <w:sz w:val="24"/>
                <w:szCs w:val="24"/>
              </w:rPr>
              <w:drawing>
                <wp:anchor distT="0" distB="0" distL="114300" distR="114300" simplePos="0" relativeHeight="251658240" behindDoc="1" locked="0" layoutInCell="1" allowOverlap="1" wp14:anchorId="2A8746BA" wp14:editId="4EDBD962">
                  <wp:simplePos x="0" y="0"/>
                  <wp:positionH relativeFrom="column">
                    <wp:posOffset>1403</wp:posOffset>
                  </wp:positionH>
                  <wp:positionV relativeFrom="paragraph">
                    <wp:posOffset>-1255</wp:posOffset>
                  </wp:positionV>
                  <wp:extent cx="903767" cy="903767"/>
                  <wp:effectExtent l="0" t="0" r="0" b="0"/>
                  <wp:wrapTight wrapText="bothSides">
                    <wp:wrapPolygon edited="0">
                      <wp:start x="0" y="0"/>
                      <wp:lineTo x="0" y="20947"/>
                      <wp:lineTo x="20947" y="20947"/>
                      <wp:lineTo x="209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anchor>
              </w:drawing>
            </w:r>
            <w:r w:rsidR="00A35390" w:rsidRPr="00A35390">
              <w:rPr>
                <w:rFonts w:eastAsiaTheme="minorEastAsia" w:cstheme="minorHAnsi"/>
                <w:i w:val="0"/>
                <w:spacing w:val="0"/>
                <w:sz w:val="24"/>
                <w:szCs w:val="24"/>
              </w:rPr>
              <w:t>c/o American Funding Solutions</w:t>
            </w:r>
          </w:p>
          <w:p w14:paraId="4750C48D" w14:textId="77777777" w:rsidR="00A35390" w:rsidRPr="00A35390" w:rsidRDefault="00A35390" w:rsidP="00A35390">
            <w:pPr>
              <w:pStyle w:val="Slogan"/>
              <w:rPr>
                <w:rFonts w:eastAsiaTheme="minorEastAsia" w:cstheme="minorHAnsi"/>
                <w:i w:val="0"/>
                <w:spacing w:val="0"/>
                <w:sz w:val="24"/>
                <w:szCs w:val="24"/>
              </w:rPr>
            </w:pPr>
            <w:r w:rsidRPr="00A35390">
              <w:rPr>
                <w:rFonts w:eastAsiaTheme="minorEastAsia" w:cstheme="minorHAnsi"/>
                <w:i w:val="0"/>
                <w:spacing w:val="0"/>
                <w:sz w:val="24"/>
                <w:szCs w:val="24"/>
              </w:rPr>
              <w:t>P.O. Box 572</w:t>
            </w:r>
          </w:p>
          <w:p w14:paraId="00913E80" w14:textId="77777777" w:rsidR="00A35390" w:rsidRPr="00A35390" w:rsidRDefault="00A35390" w:rsidP="00A35390">
            <w:pPr>
              <w:pStyle w:val="Slogan"/>
              <w:rPr>
                <w:rFonts w:eastAsiaTheme="minorEastAsia" w:cstheme="minorHAnsi"/>
                <w:i w:val="0"/>
                <w:spacing w:val="0"/>
                <w:sz w:val="24"/>
                <w:szCs w:val="24"/>
              </w:rPr>
            </w:pPr>
            <w:r w:rsidRPr="00A35390">
              <w:rPr>
                <w:rFonts w:eastAsiaTheme="minorEastAsia" w:cstheme="minorHAnsi"/>
                <w:i w:val="0"/>
                <w:spacing w:val="0"/>
                <w:sz w:val="24"/>
                <w:szCs w:val="24"/>
              </w:rPr>
              <w:t>Blue Springs, MO 64013</w:t>
            </w:r>
          </w:p>
          <w:p w14:paraId="7178077B" w14:textId="7C1664ED" w:rsidR="00B22F7D" w:rsidRDefault="00A35390" w:rsidP="00A35390">
            <w:pPr>
              <w:pStyle w:val="Slogan"/>
            </w:pPr>
            <w:r w:rsidRPr="00A35390">
              <w:rPr>
                <w:rFonts w:eastAsiaTheme="minorEastAsia" w:cstheme="minorHAnsi"/>
                <w:i w:val="0"/>
                <w:spacing w:val="0"/>
                <w:sz w:val="24"/>
                <w:szCs w:val="24"/>
              </w:rPr>
              <w:t>inquiries@aquoco.co</w:t>
            </w:r>
          </w:p>
        </w:tc>
        <w:tc>
          <w:tcPr>
            <w:tcW w:w="5388" w:type="dxa"/>
            <w:tcMar>
              <w:left w:w="0" w:type="dxa"/>
              <w:right w:w="0" w:type="dxa"/>
            </w:tcMar>
          </w:tcPr>
          <w:p w14:paraId="0FBB4D29" w14:textId="04A76E18" w:rsidR="00B22F7D" w:rsidRDefault="007B4264" w:rsidP="00B22F7D">
            <w:pPr>
              <w:pStyle w:val="Heading2"/>
              <w:rPr>
                <w:rFonts w:ascii="Arial" w:hAnsi="Arial" w:cs="Arial"/>
                <w:b/>
                <w:color w:val="000000" w:themeColor="text1"/>
                <w:sz w:val="24"/>
                <w:szCs w:val="24"/>
              </w:rPr>
            </w:pPr>
            <w:r>
              <w:t xml:space="preserve">INVOICE </w:t>
            </w:r>
            <w:r w:rsidR="00FF7CAD">
              <w:rPr>
                <w:rFonts w:ascii="Arial" w:hAnsi="Arial" w:cs="Arial"/>
                <w:b/>
                <w:color w:val="000000" w:themeColor="text1"/>
                <w:sz w:val="24"/>
                <w:szCs w:val="24"/>
              </w:rPr>
              <w:fldChar w:fldCharType="begin"/>
            </w:r>
            <w:r w:rsidR="00FF7CAD">
              <w:rPr>
                <w:rFonts w:ascii="Arial" w:hAnsi="Arial" w:cs="Arial"/>
                <w:b/>
                <w:color w:val="000000" w:themeColor="text1"/>
                <w:sz w:val="24"/>
                <w:szCs w:val="24"/>
              </w:rPr>
              <w:instrText xml:space="preserve"> MERGEFIELD  TRInvoiceCasesQInvoiceNo </w:instrText>
            </w:r>
            <w:r w:rsidR="00FF7CAD">
              <w:rPr>
                <w:rFonts w:ascii="Arial" w:hAnsi="Arial" w:cs="Arial"/>
                <w:b/>
                <w:color w:val="000000" w:themeColor="text1"/>
                <w:sz w:val="24"/>
                <w:szCs w:val="24"/>
              </w:rPr>
              <w:fldChar w:fldCharType="separate"/>
            </w:r>
            <w:r w:rsidR="00FF7CAD">
              <w:rPr>
                <w:rFonts w:ascii="Arial" w:hAnsi="Arial" w:cs="Arial"/>
                <w:b/>
                <w:noProof/>
                <w:color w:val="000000" w:themeColor="text1"/>
                <w:sz w:val="24"/>
                <w:szCs w:val="24"/>
              </w:rPr>
              <w:t>«TRInvoiceCasesQInvoiceNo»</w:t>
            </w:r>
            <w:r w:rsidR="00FF7CAD">
              <w:rPr>
                <w:rFonts w:ascii="Arial" w:hAnsi="Arial" w:cs="Arial"/>
                <w:b/>
                <w:color w:val="000000" w:themeColor="text1"/>
                <w:sz w:val="24"/>
                <w:szCs w:val="24"/>
              </w:rPr>
              <w:fldChar w:fldCharType="end"/>
            </w:r>
          </w:p>
          <w:p w14:paraId="618A7BC3" w14:textId="7E6AB81C" w:rsidR="003A20E3" w:rsidRDefault="0054534C" w:rsidP="003A20E3">
            <w:pPr>
              <w:pStyle w:val="Title"/>
              <w:rPr>
                <w:rFonts w:ascii="Arial" w:hAnsi="Arial" w:cs="Arial"/>
                <w:b w:val="0"/>
                <w:color w:val="000000" w:themeColor="text1"/>
                <w:sz w:val="24"/>
                <w:szCs w:val="24"/>
              </w:rPr>
            </w:pPr>
            <w:sdt>
              <w:sdtPr>
                <w:alias w:val="Date:"/>
                <w:tag w:val="Date:"/>
                <w:id w:val="-75760433"/>
                <w:placeholder>
                  <w:docPart w:val="8F82DFF39BF4453AA0157ACF8EE67515"/>
                </w:placeholder>
                <w:temporary/>
                <w:showingPlcHdr/>
                <w15:appearance w15:val="hidden"/>
              </w:sdtPr>
              <w:sdtEndPr/>
              <w:sdtContent>
                <w:r w:rsidR="00A137AF" w:rsidRPr="00B1432F">
                  <w:t>Date</w:t>
                </w:r>
              </w:sdtContent>
            </w:sdt>
            <w:r w:rsidR="00A137AF" w:rsidRPr="00B1432F">
              <w:t xml:space="preserve">: </w:t>
            </w:r>
            <w:r w:rsidR="00A137AF">
              <w:rPr>
                <w:rFonts w:ascii="Arial" w:hAnsi="Arial" w:cs="Arial"/>
                <w:b w:val="0"/>
                <w:color w:val="000000" w:themeColor="text1"/>
                <w:sz w:val="24"/>
                <w:szCs w:val="24"/>
              </w:rPr>
              <w:fldChar w:fldCharType="begin"/>
            </w:r>
            <w:r w:rsidR="00A137AF">
              <w:rPr>
                <w:rFonts w:ascii="Arial" w:hAnsi="Arial" w:cs="Arial"/>
                <w:b w:val="0"/>
                <w:color w:val="000000" w:themeColor="text1"/>
                <w:sz w:val="24"/>
                <w:szCs w:val="24"/>
              </w:rPr>
              <w:instrText xml:space="preserve"> MERGEFIELD  TRInvoiceCasesQInvoiceDate \* FirstCap  \* MERGEFORMAT </w:instrText>
            </w:r>
            <w:r w:rsidR="00A137AF">
              <w:rPr>
                <w:rFonts w:ascii="Arial" w:hAnsi="Arial" w:cs="Arial"/>
                <w:b w:val="0"/>
                <w:color w:val="000000" w:themeColor="text1"/>
                <w:sz w:val="24"/>
                <w:szCs w:val="24"/>
              </w:rPr>
              <w:fldChar w:fldCharType="separate"/>
            </w:r>
            <w:r w:rsidR="00A137AF">
              <w:rPr>
                <w:rFonts w:ascii="Arial" w:hAnsi="Arial" w:cs="Arial"/>
                <w:b w:val="0"/>
                <w:noProof/>
                <w:color w:val="000000" w:themeColor="text1"/>
                <w:sz w:val="24"/>
                <w:szCs w:val="24"/>
              </w:rPr>
              <w:t>«TRInvoiceCasesQInvoiceDate»</w:t>
            </w:r>
            <w:r w:rsidR="00A137AF">
              <w:rPr>
                <w:rFonts w:ascii="Arial" w:hAnsi="Arial" w:cs="Arial"/>
                <w:b w:val="0"/>
                <w:color w:val="000000" w:themeColor="text1"/>
                <w:sz w:val="24"/>
                <w:szCs w:val="24"/>
              </w:rPr>
              <w:fldChar w:fldCharType="end"/>
            </w:r>
            <w:r w:rsidR="003A20E3">
              <w:rPr>
                <w:rFonts w:ascii="Arial" w:hAnsi="Arial" w:cs="Arial"/>
                <w:b w:val="0"/>
                <w:color w:val="000000" w:themeColor="text1"/>
                <w:sz w:val="24"/>
                <w:szCs w:val="24"/>
              </w:rPr>
              <w:t xml:space="preserve"> |  </w:t>
            </w:r>
            <w:r w:rsidR="003A20E3">
              <w:t>DuE DATE</w:t>
            </w:r>
            <w:r w:rsidR="003A20E3" w:rsidRPr="00B1432F">
              <w:t xml:space="preserve">: </w:t>
            </w:r>
            <w:r w:rsidR="003A20E3">
              <w:rPr>
                <w:rFonts w:ascii="Arial" w:hAnsi="Arial" w:cs="Arial"/>
                <w:b w:val="0"/>
                <w:color w:val="000000" w:themeColor="text1"/>
                <w:sz w:val="24"/>
                <w:szCs w:val="24"/>
              </w:rPr>
              <w:fldChar w:fldCharType="begin"/>
            </w:r>
            <w:r w:rsidR="003A20E3">
              <w:rPr>
                <w:rFonts w:ascii="Arial" w:hAnsi="Arial" w:cs="Arial"/>
                <w:b w:val="0"/>
                <w:color w:val="000000" w:themeColor="text1"/>
                <w:sz w:val="24"/>
                <w:szCs w:val="24"/>
              </w:rPr>
              <w:instrText xml:space="preserve"> MERGEFIELD  TRInvoiceCasesQDueDate </w:instrText>
            </w:r>
            <w:r w:rsidR="003A20E3">
              <w:rPr>
                <w:rFonts w:ascii="Arial" w:hAnsi="Arial" w:cs="Arial"/>
                <w:b w:val="0"/>
                <w:color w:val="000000" w:themeColor="text1"/>
                <w:sz w:val="24"/>
                <w:szCs w:val="24"/>
              </w:rPr>
              <w:fldChar w:fldCharType="separate"/>
            </w:r>
            <w:r w:rsidR="003A20E3">
              <w:rPr>
                <w:rFonts w:ascii="Arial" w:hAnsi="Arial" w:cs="Arial"/>
                <w:b w:val="0"/>
                <w:noProof/>
                <w:color w:val="000000" w:themeColor="text1"/>
                <w:sz w:val="24"/>
                <w:szCs w:val="24"/>
              </w:rPr>
              <w:t>«TRInvoiceCasesQDueDate»</w:t>
            </w:r>
            <w:r w:rsidR="003A20E3">
              <w:rPr>
                <w:rFonts w:ascii="Arial" w:hAnsi="Arial" w:cs="Arial"/>
                <w:b w:val="0"/>
                <w:color w:val="000000" w:themeColor="text1"/>
                <w:sz w:val="24"/>
                <w:szCs w:val="24"/>
              </w:rPr>
              <w:fldChar w:fldCharType="end"/>
            </w:r>
          </w:p>
          <w:p w14:paraId="51819FF8" w14:textId="77777777" w:rsidR="00B22F7D" w:rsidRPr="00B1432F" w:rsidRDefault="0054534C" w:rsidP="00B22F7D">
            <w:pPr>
              <w:pStyle w:val="Heading3"/>
            </w:pPr>
            <w:sdt>
              <w:sdtPr>
                <w:alias w:val="To:"/>
                <w:tag w:val="To:"/>
                <w:id w:val="-1751190371"/>
                <w:placeholder>
                  <w:docPart w:val="11880763D41B4731A7446BC50346B7B9"/>
                </w:placeholder>
                <w:temporary/>
                <w:showingPlcHdr/>
                <w15:appearance w15:val="hidden"/>
              </w:sdtPr>
              <w:sdtEndPr/>
              <w:sdtContent>
                <w:r w:rsidR="00B22F7D" w:rsidRPr="00B1432F">
                  <w:t>To:</w:t>
                </w:r>
              </w:sdtContent>
            </w:sdt>
          </w:p>
          <w:p w14:paraId="74E2C582" w14:textId="38730F62" w:rsidR="00B22F7D" w:rsidRDefault="00B22F7D" w:rsidP="00B22F7D">
            <w:r>
              <w:rPr>
                <w:rFonts w:ascii="Arial" w:hAnsi="Arial" w:cs="Arial"/>
                <w:b/>
                <w:color w:val="000000" w:themeColor="text1"/>
              </w:rPr>
              <w:fldChar w:fldCharType="begin"/>
            </w:r>
            <w:r>
              <w:rPr>
                <w:rFonts w:ascii="Arial" w:hAnsi="Arial" w:cs="Arial"/>
                <w:b/>
                <w:color w:val="000000" w:themeColor="text1"/>
              </w:rPr>
              <w:instrText xml:space="preserve"> MERGEFIELD  FirstName \* FirstCap  \* MERGEFORMAT </w:instrText>
            </w:r>
            <w:r>
              <w:rPr>
                <w:rFonts w:ascii="Arial" w:hAnsi="Arial" w:cs="Arial"/>
                <w:b/>
                <w:color w:val="000000" w:themeColor="text1"/>
              </w:rPr>
              <w:fldChar w:fldCharType="separate"/>
            </w:r>
            <w:r w:rsidR="00FE5B10" w:rsidRPr="00FE5B10">
              <w:rPr>
                <w:rFonts w:ascii="Arial" w:hAnsi="Arial" w:cs="Arial"/>
                <w:bCs/>
                <w:noProof/>
                <w:color w:val="000000" w:themeColor="text1"/>
              </w:rPr>
              <w:t>«</w:t>
            </w:r>
            <w:r w:rsidR="00FE5B10">
              <w:rPr>
                <w:rFonts w:ascii="Arial" w:hAnsi="Arial" w:cs="Arial"/>
                <w:b/>
                <w:noProof/>
                <w:color w:val="000000" w:themeColor="text1"/>
              </w:rPr>
              <w:t>FirstName»</w:t>
            </w:r>
            <w:r>
              <w:rPr>
                <w:rFonts w:ascii="Arial" w:hAnsi="Arial" w:cs="Arial"/>
                <w:b/>
                <w:color w:val="000000" w:themeColor="text1"/>
              </w:rPr>
              <w:fldChar w:fldCharType="end"/>
            </w:r>
            <w:r>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LastName \* FirstCap  \* MERGEFORMAT </w:instrText>
            </w:r>
            <w:r>
              <w:rPr>
                <w:rFonts w:ascii="Arial" w:hAnsi="Arial" w:cs="Arial"/>
                <w:b/>
                <w:color w:val="000000" w:themeColor="text1"/>
              </w:rPr>
              <w:fldChar w:fldCharType="separate"/>
            </w:r>
            <w:r w:rsidR="00FE5B10" w:rsidRPr="00FE5B10">
              <w:rPr>
                <w:rFonts w:ascii="Arial" w:hAnsi="Arial" w:cs="Arial"/>
                <w:bCs/>
                <w:noProof/>
                <w:color w:val="000000" w:themeColor="text1"/>
              </w:rPr>
              <w:t>«</w:t>
            </w:r>
            <w:r w:rsidR="00FE5B10">
              <w:rPr>
                <w:rFonts w:ascii="Arial" w:hAnsi="Arial" w:cs="Arial"/>
                <w:b/>
                <w:noProof/>
                <w:color w:val="000000" w:themeColor="text1"/>
              </w:rPr>
              <w:t>LastName»</w:t>
            </w:r>
            <w:r>
              <w:rPr>
                <w:rFonts w:ascii="Arial" w:hAnsi="Arial" w:cs="Arial"/>
                <w:b/>
                <w:color w:val="000000" w:themeColor="text1"/>
              </w:rPr>
              <w:fldChar w:fldCharType="end"/>
            </w:r>
          </w:p>
          <w:p w14:paraId="3ABFF2F4" w14:textId="27C58F2D" w:rsidR="00B22F7D" w:rsidRPr="00BD5E96" w:rsidRDefault="00B22F7D" w:rsidP="00B22F7D">
            <w:pPr>
              <w:rPr>
                <w:rFonts w:ascii="Arial" w:hAnsi="Arial" w:cs="Arial"/>
                <w:b/>
                <w:color w:val="000000" w:themeColor="text1"/>
              </w:rPr>
            </w:pPr>
            <w:r w:rsidRPr="00BD5E96">
              <w:rPr>
                <w:rFonts w:ascii="Arial" w:hAnsi="Arial" w:cs="Arial"/>
                <w:b/>
                <w:color w:val="000000" w:themeColor="text1"/>
              </w:rPr>
              <w:fldChar w:fldCharType="begin"/>
            </w:r>
            <w:r w:rsidRPr="00BD5E96">
              <w:rPr>
                <w:rFonts w:ascii="Arial" w:hAnsi="Arial" w:cs="Arial"/>
                <w:b/>
                <w:color w:val="000000" w:themeColor="text1"/>
              </w:rPr>
              <w:instrText xml:space="preserve"> MERGEFIELD  Company \* FirstCap  \* MERGEFORMAT </w:instrText>
            </w:r>
            <w:r w:rsidRPr="00BD5E96">
              <w:rPr>
                <w:rFonts w:ascii="Arial" w:hAnsi="Arial" w:cs="Arial"/>
                <w:b/>
                <w:color w:val="000000" w:themeColor="text1"/>
              </w:rPr>
              <w:fldChar w:fldCharType="separate"/>
            </w:r>
            <w:r w:rsidR="00FE5B10" w:rsidRPr="00BD5E96">
              <w:rPr>
                <w:rFonts w:ascii="Arial" w:hAnsi="Arial" w:cs="Arial"/>
                <w:b/>
                <w:bCs/>
                <w:noProof/>
                <w:color w:val="000000" w:themeColor="text1"/>
              </w:rPr>
              <w:t>«Company»</w:t>
            </w:r>
            <w:r w:rsidRPr="00BD5E96">
              <w:rPr>
                <w:rFonts w:ascii="Arial" w:hAnsi="Arial" w:cs="Arial"/>
                <w:b/>
                <w:color w:val="000000" w:themeColor="text1"/>
              </w:rPr>
              <w:fldChar w:fldCharType="end"/>
            </w:r>
          </w:p>
          <w:p w14:paraId="70D855AD" w14:textId="44476394" w:rsidR="00B22F7D" w:rsidRPr="00BD5E96" w:rsidRDefault="00B22F7D" w:rsidP="00B22F7D">
            <w:pPr>
              <w:rPr>
                <w:b/>
              </w:rPr>
            </w:pPr>
            <w:r w:rsidRPr="00BD5E96">
              <w:rPr>
                <w:rFonts w:ascii="Arial" w:hAnsi="Arial" w:cs="Arial"/>
                <w:b/>
                <w:color w:val="000000" w:themeColor="text1"/>
              </w:rPr>
              <w:fldChar w:fldCharType="begin"/>
            </w:r>
            <w:r w:rsidRPr="00BD5E96">
              <w:rPr>
                <w:rFonts w:ascii="Arial" w:hAnsi="Arial" w:cs="Arial"/>
                <w:b/>
                <w:color w:val="000000" w:themeColor="text1"/>
              </w:rPr>
              <w:instrText xml:space="preserve"> MERGEFIELD  Address \* FirstCap  \* MERGEFORMAT </w:instrText>
            </w:r>
            <w:r w:rsidRPr="00BD5E96">
              <w:rPr>
                <w:rFonts w:ascii="Arial" w:hAnsi="Arial" w:cs="Arial"/>
                <w:b/>
                <w:color w:val="000000" w:themeColor="text1"/>
              </w:rPr>
              <w:fldChar w:fldCharType="separate"/>
            </w:r>
            <w:r w:rsidR="00FE5B10" w:rsidRPr="00BD5E96">
              <w:rPr>
                <w:rFonts w:ascii="Arial" w:hAnsi="Arial" w:cs="Arial"/>
                <w:b/>
                <w:bCs/>
                <w:noProof/>
                <w:color w:val="000000" w:themeColor="text1"/>
              </w:rPr>
              <w:t>«Address»</w:t>
            </w:r>
            <w:r w:rsidRPr="00BD5E96">
              <w:rPr>
                <w:rFonts w:ascii="Arial" w:hAnsi="Arial" w:cs="Arial"/>
                <w:b/>
                <w:color w:val="000000" w:themeColor="text1"/>
              </w:rPr>
              <w:fldChar w:fldCharType="end"/>
            </w:r>
          </w:p>
          <w:p w14:paraId="365BC24A" w14:textId="7F29E921" w:rsidR="00B22F7D" w:rsidRDefault="00B22F7D" w:rsidP="00B22F7D">
            <w:pPr>
              <w:rPr>
                <w:rFonts w:ascii="Arial" w:hAnsi="Arial" w:cs="Arial"/>
                <w:b/>
                <w:color w:val="000000" w:themeColor="text1"/>
              </w:rPr>
            </w:pPr>
            <w:r>
              <w:rPr>
                <w:rFonts w:ascii="Arial" w:hAnsi="Arial" w:cs="Arial"/>
                <w:b/>
                <w:color w:val="000000" w:themeColor="text1"/>
              </w:rPr>
              <w:fldChar w:fldCharType="begin"/>
            </w:r>
            <w:r>
              <w:rPr>
                <w:rFonts w:ascii="Arial" w:hAnsi="Arial" w:cs="Arial"/>
                <w:b/>
                <w:color w:val="000000" w:themeColor="text1"/>
              </w:rPr>
              <w:instrText xml:space="preserve"> MERGEFIELD  City \* FirstCap  \* MERGEFORMAT </w:instrText>
            </w:r>
            <w:r>
              <w:rPr>
                <w:rFonts w:ascii="Arial" w:hAnsi="Arial" w:cs="Arial"/>
                <w:b/>
                <w:color w:val="000000" w:themeColor="text1"/>
              </w:rPr>
              <w:fldChar w:fldCharType="separate"/>
            </w:r>
            <w:r w:rsidR="00FE5B10" w:rsidRPr="00FE5B10">
              <w:rPr>
                <w:rFonts w:ascii="Arial" w:hAnsi="Arial" w:cs="Arial"/>
                <w:bCs/>
                <w:noProof/>
                <w:color w:val="000000" w:themeColor="text1"/>
              </w:rPr>
              <w:t>«</w:t>
            </w:r>
            <w:r w:rsidR="00FE5B10">
              <w:rPr>
                <w:rFonts w:ascii="Arial" w:hAnsi="Arial" w:cs="Arial"/>
                <w:b/>
                <w:noProof/>
                <w:color w:val="000000" w:themeColor="text1"/>
              </w:rPr>
              <w:t>City»</w:t>
            </w:r>
            <w:r>
              <w:rPr>
                <w:rFonts w:ascii="Arial" w:hAnsi="Arial" w:cs="Arial"/>
                <w:b/>
                <w:color w:val="000000" w:themeColor="text1"/>
              </w:rPr>
              <w:fldChar w:fldCharType="end"/>
            </w:r>
            <w:r>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State \* Upper  \* MERGEFORMAT </w:instrText>
            </w:r>
            <w:r>
              <w:rPr>
                <w:rFonts w:ascii="Arial" w:hAnsi="Arial" w:cs="Arial"/>
                <w:b/>
                <w:color w:val="000000" w:themeColor="text1"/>
              </w:rPr>
              <w:fldChar w:fldCharType="separate"/>
            </w:r>
            <w:r w:rsidR="00FE5B10" w:rsidRPr="00FE5B10">
              <w:rPr>
                <w:rFonts w:ascii="Arial" w:hAnsi="Arial" w:cs="Arial"/>
                <w:bCs/>
                <w:noProof/>
                <w:color w:val="000000" w:themeColor="text1"/>
              </w:rPr>
              <w:t>«</w:t>
            </w:r>
            <w:r w:rsidR="00FE5B10">
              <w:rPr>
                <w:rFonts w:ascii="Arial" w:hAnsi="Arial" w:cs="Arial"/>
                <w:b/>
                <w:noProof/>
                <w:color w:val="000000" w:themeColor="text1"/>
              </w:rPr>
              <w:t>STATE»</w:t>
            </w:r>
            <w:r>
              <w:rPr>
                <w:rFonts w:ascii="Arial" w:hAnsi="Arial" w:cs="Arial"/>
                <w:b/>
                <w:color w:val="000000" w:themeColor="text1"/>
              </w:rPr>
              <w:fldChar w:fldCharType="end"/>
            </w:r>
            <w:r>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ZIP \* FirstCap  \* MERGEFORMAT </w:instrText>
            </w:r>
            <w:r>
              <w:rPr>
                <w:rFonts w:ascii="Arial" w:hAnsi="Arial" w:cs="Arial"/>
                <w:b/>
                <w:color w:val="000000" w:themeColor="text1"/>
              </w:rPr>
              <w:fldChar w:fldCharType="separate"/>
            </w:r>
            <w:r w:rsidR="00FE5B10" w:rsidRPr="00FE5B10">
              <w:rPr>
                <w:rFonts w:ascii="Arial" w:hAnsi="Arial" w:cs="Arial"/>
                <w:bCs/>
                <w:noProof/>
                <w:color w:val="000000" w:themeColor="text1"/>
              </w:rPr>
              <w:t>«</w:t>
            </w:r>
            <w:r w:rsidR="00FE5B10">
              <w:rPr>
                <w:rFonts w:ascii="Arial" w:hAnsi="Arial" w:cs="Arial"/>
                <w:b/>
                <w:noProof/>
                <w:color w:val="000000" w:themeColor="text1"/>
              </w:rPr>
              <w:t>ZIP»</w:t>
            </w:r>
            <w:r>
              <w:rPr>
                <w:rFonts w:ascii="Arial" w:hAnsi="Arial" w:cs="Arial"/>
                <w:b/>
                <w:color w:val="000000" w:themeColor="text1"/>
              </w:rPr>
              <w:fldChar w:fldCharType="end"/>
            </w:r>
          </w:p>
          <w:p w14:paraId="436B51B7" w14:textId="20125A31" w:rsidR="00B22F7D" w:rsidRDefault="00E64404" w:rsidP="00B22F7D">
            <w:pPr>
              <w:pStyle w:val="Heading1"/>
            </w:pPr>
            <w:r>
              <w:rPr>
                <w:rFonts w:ascii="Arial" w:hAnsi="Arial" w:cs="Arial"/>
                <w:b w:val="0"/>
                <w:color w:val="000000" w:themeColor="text1"/>
              </w:rPr>
              <w:fldChar w:fldCharType="begin"/>
            </w:r>
            <w:r>
              <w:rPr>
                <w:rFonts w:ascii="Arial" w:hAnsi="Arial" w:cs="Arial"/>
                <w:b w:val="0"/>
                <w:color w:val="000000" w:themeColor="text1"/>
              </w:rPr>
              <w:instrText xml:space="preserve"> MERGEFIELD  TRAppAddrInvQNotes \* FirstCap  \* MERGEFORMAT </w:instrText>
            </w:r>
            <w:r>
              <w:rPr>
                <w:rFonts w:ascii="Arial" w:hAnsi="Arial" w:cs="Arial"/>
                <w:b w:val="0"/>
                <w:color w:val="000000" w:themeColor="text1"/>
              </w:rPr>
              <w:fldChar w:fldCharType="separate"/>
            </w:r>
            <w:r w:rsidR="00FE5B10">
              <w:rPr>
                <w:rFonts w:ascii="Arial" w:hAnsi="Arial" w:cs="Arial"/>
                <w:b w:val="0"/>
                <w:noProof/>
                <w:color w:val="000000" w:themeColor="text1"/>
              </w:rPr>
              <w:t>«TRAppAddrInvQNotes»</w:t>
            </w:r>
            <w:r>
              <w:rPr>
                <w:rFonts w:ascii="Arial" w:hAnsi="Arial" w:cs="Arial"/>
                <w:b w:val="0"/>
                <w:color w:val="000000" w:themeColor="text1"/>
              </w:rPr>
              <w:fldChar w:fldCharType="end"/>
            </w:r>
          </w:p>
        </w:tc>
      </w:tr>
    </w:tbl>
    <w:tbl>
      <w:tblPr>
        <w:tblStyle w:val="TableGridLight"/>
        <w:tblW w:w="5000" w:type="pct"/>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435"/>
        <w:gridCol w:w="6120"/>
        <w:gridCol w:w="1530"/>
        <w:gridCol w:w="1705"/>
      </w:tblGrid>
      <w:tr w:rsidR="000B17E1" w14:paraId="7FAB3999" w14:textId="77777777" w:rsidTr="00A551CE">
        <w:trPr>
          <w:tblHeader/>
        </w:trPr>
        <w:tc>
          <w:tcPr>
            <w:tcW w:w="1435" w:type="dxa"/>
          </w:tcPr>
          <w:p w14:paraId="2BDCD360" w14:textId="77777777" w:rsidR="000B17E1" w:rsidRPr="00B81888" w:rsidRDefault="0054534C" w:rsidP="00B62E08">
            <w:pPr>
              <w:pStyle w:val="Heading4"/>
              <w:rPr>
                <w:b w:val="0"/>
              </w:rPr>
            </w:pPr>
            <w:sdt>
              <w:sdtPr>
                <w:rPr>
                  <w:b w:val="0"/>
                </w:rPr>
                <w:alias w:val="Quantity:"/>
                <w:tag w:val="Quantity:"/>
                <w:id w:val="-1508984698"/>
                <w:placeholder>
                  <w:docPart w:val="A5F3B8E6B3B540F980AD59B7A5D92503"/>
                </w:placeholder>
                <w:temporary/>
                <w:showingPlcHdr/>
                <w15:appearance w15:val="hidden"/>
              </w:sdtPr>
              <w:sdtEndPr/>
              <w:sdtContent>
                <w:r w:rsidR="00710955" w:rsidRPr="00B81888">
                  <w:rPr>
                    <w:b w:val="0"/>
                  </w:rPr>
                  <w:t>QUANTITY</w:t>
                </w:r>
              </w:sdtContent>
            </w:sdt>
          </w:p>
        </w:tc>
        <w:tc>
          <w:tcPr>
            <w:tcW w:w="6120" w:type="dxa"/>
          </w:tcPr>
          <w:p w14:paraId="51A5DF11" w14:textId="77777777" w:rsidR="000B17E1" w:rsidRDefault="0054534C" w:rsidP="00B62E08">
            <w:pPr>
              <w:pStyle w:val="Heading4"/>
            </w:pPr>
            <w:sdt>
              <w:sdtPr>
                <w:alias w:val="Description:"/>
                <w:tag w:val="Description:"/>
                <w:id w:val="248772286"/>
                <w:placeholder>
                  <w:docPart w:val="0532A0535300418A81F6A752EF2C724D"/>
                </w:placeholder>
                <w:temporary/>
                <w:showingPlcHdr/>
                <w15:appearance w15:val="hidden"/>
              </w:sdtPr>
              <w:sdtEndPr/>
              <w:sdtContent>
                <w:r w:rsidR="00710955">
                  <w:t>DESCRIPTION</w:t>
                </w:r>
              </w:sdtContent>
            </w:sdt>
          </w:p>
        </w:tc>
        <w:tc>
          <w:tcPr>
            <w:tcW w:w="1530" w:type="dxa"/>
          </w:tcPr>
          <w:p w14:paraId="636B7D2B" w14:textId="77777777" w:rsidR="000B17E1" w:rsidRPr="00B81888" w:rsidRDefault="0054534C" w:rsidP="00B62E08">
            <w:pPr>
              <w:pStyle w:val="Heading4"/>
              <w:rPr>
                <w:b w:val="0"/>
              </w:rPr>
            </w:pPr>
            <w:sdt>
              <w:sdtPr>
                <w:rPr>
                  <w:b w:val="0"/>
                </w:rPr>
                <w:alias w:val="Unit price:"/>
                <w:tag w:val="Unit price:"/>
                <w:id w:val="1023050660"/>
                <w:placeholder>
                  <w:docPart w:val="BED25EB4224443708D754E9212C6B23D"/>
                </w:placeholder>
                <w:temporary/>
                <w:showingPlcHdr/>
                <w15:appearance w15:val="hidden"/>
              </w:sdtPr>
              <w:sdtEndPr/>
              <w:sdtContent>
                <w:r w:rsidR="00710955" w:rsidRPr="00B81888">
                  <w:rPr>
                    <w:b w:val="0"/>
                  </w:rPr>
                  <w:t>UNIT PRICE</w:t>
                </w:r>
              </w:sdtContent>
            </w:sdt>
          </w:p>
        </w:tc>
        <w:tc>
          <w:tcPr>
            <w:tcW w:w="1705" w:type="dxa"/>
          </w:tcPr>
          <w:p w14:paraId="2DADCD56" w14:textId="25D29851" w:rsidR="000B17E1" w:rsidRPr="00B81888" w:rsidRDefault="00B22F7D" w:rsidP="00B62E08">
            <w:pPr>
              <w:pStyle w:val="Heading4"/>
              <w:rPr>
                <w:b w:val="0"/>
              </w:rPr>
            </w:pPr>
            <w:r w:rsidRPr="00B81888">
              <w:rPr>
                <w:b w:val="0"/>
              </w:rPr>
              <w:t>SUB</w:t>
            </w:r>
            <w:sdt>
              <w:sdtPr>
                <w:rPr>
                  <w:b w:val="0"/>
                </w:rPr>
                <w:alias w:val="Total:"/>
                <w:tag w:val="Total:"/>
                <w:id w:val="464622556"/>
                <w:placeholder>
                  <w:docPart w:val="BBDAC20F007345C485A4EB9F11C5D8DD"/>
                </w:placeholder>
                <w:temporary/>
                <w:showingPlcHdr/>
                <w15:appearance w15:val="hidden"/>
              </w:sdtPr>
              <w:sdtEndPr/>
              <w:sdtContent>
                <w:r w:rsidR="00710955" w:rsidRPr="00B81888">
                  <w:rPr>
                    <w:b w:val="0"/>
                  </w:rPr>
                  <w:t>TOTAL</w:t>
                </w:r>
              </w:sdtContent>
            </w:sdt>
          </w:p>
        </w:tc>
      </w:tr>
      <w:tr w:rsidR="000B17E1" w14:paraId="2FED0B41" w14:textId="77777777" w:rsidTr="00A551CE">
        <w:tc>
          <w:tcPr>
            <w:tcW w:w="1435" w:type="dxa"/>
          </w:tcPr>
          <w:p w14:paraId="66CDAF38" w14:textId="431D6FC3" w:rsidR="000B17E1" w:rsidRPr="00B81888" w:rsidRDefault="00AA23AA" w:rsidP="009A090A">
            <w:r>
              <w:rPr>
                <w:rFonts w:ascii="Arial" w:hAnsi="Arial" w:cs="Arial"/>
                <w:color w:val="000000" w:themeColor="text1"/>
              </w:rPr>
              <w:fldChar w:fldCharType="begin"/>
            </w:r>
            <w:r>
              <w:rPr>
                <w:rFonts w:ascii="Arial" w:hAnsi="Arial" w:cs="Arial"/>
                <w:color w:val="000000" w:themeColor="text1"/>
              </w:rPr>
              <w:instrText xml:space="preserve"> MERGEFIELD  ActualQuantity \* FirstCap  \* MERGEFORMAT </w:instrText>
            </w:r>
            <w:r>
              <w:rPr>
                <w:rFonts w:ascii="Arial" w:hAnsi="Arial" w:cs="Arial"/>
                <w:color w:val="000000" w:themeColor="text1"/>
              </w:rPr>
              <w:fldChar w:fldCharType="separate"/>
            </w:r>
            <w:r>
              <w:rPr>
                <w:rFonts w:ascii="Arial" w:hAnsi="Arial" w:cs="Arial"/>
                <w:noProof/>
                <w:color w:val="000000" w:themeColor="text1"/>
              </w:rPr>
              <w:t>«ActualQuantity»</w:t>
            </w:r>
            <w:r>
              <w:rPr>
                <w:rFonts w:ascii="Arial" w:hAnsi="Arial" w:cs="Arial"/>
                <w:color w:val="000000" w:themeColor="text1"/>
              </w:rPr>
              <w:fldChar w:fldCharType="end"/>
            </w:r>
          </w:p>
        </w:tc>
        <w:tc>
          <w:tcPr>
            <w:tcW w:w="6120" w:type="dxa"/>
          </w:tcPr>
          <w:p w14:paraId="74FE720A" w14:textId="2F9B4D1B" w:rsidR="008439DB" w:rsidRDefault="008439DB" w:rsidP="008439DB">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sidR="00765196">
              <w:rPr>
                <w:rFonts w:ascii="Arial" w:hAnsi="Arial" w:cs="Arial"/>
                <w:color w:val="000000" w:themeColor="text1"/>
              </w:rPr>
              <w:fldChar w:fldCharType="begin"/>
            </w:r>
            <w:r w:rsidR="00765196">
              <w:rPr>
                <w:rFonts w:ascii="Arial" w:hAnsi="Arial" w:cs="Arial"/>
                <w:color w:val="000000" w:themeColor="text1"/>
              </w:rPr>
              <w:instrText xml:space="preserve"> MERGEFIELD TRInvoiceCasesQGetInvoiceNoFromCDIDID </w:instrText>
            </w:r>
            <w:r w:rsidR="00765196">
              <w:rPr>
                <w:rFonts w:ascii="Arial" w:hAnsi="Arial" w:cs="Arial"/>
                <w:color w:val="000000" w:themeColor="text1"/>
              </w:rPr>
              <w:fldChar w:fldCharType="separate"/>
            </w:r>
            <w:r w:rsidR="00FE5B10">
              <w:rPr>
                <w:rFonts w:ascii="Arial" w:hAnsi="Arial" w:cs="Arial"/>
                <w:noProof/>
                <w:color w:val="000000" w:themeColor="text1"/>
              </w:rPr>
              <w:t>«TRInvoiceCasesQGetInvoiceNoFromCDIDID»</w:t>
            </w:r>
            <w:r w:rsidR="00765196">
              <w:rPr>
                <w:rFonts w:ascii="Arial" w:hAnsi="Arial" w:cs="Arial"/>
                <w:color w:val="000000" w:themeColor="text1"/>
              </w:rPr>
              <w:fldChar w:fldCharType="end"/>
            </w:r>
          </w:p>
          <w:p w14:paraId="15FF1959" w14:textId="096DF86A" w:rsidR="00B81888" w:rsidRPr="00B81888" w:rsidRDefault="00B81888" w:rsidP="00B81888">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sidR="00FE5B10" w:rsidRPr="00FE5B10">
              <w:rPr>
                <w:rFonts w:ascii="Arial" w:hAnsi="Arial" w:cs="Arial"/>
                <w:b/>
                <w:bCs/>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00FE5B10" w:rsidRPr="00FE5B10">
              <w:rPr>
                <w:rFonts w:ascii="Arial" w:hAnsi="Arial" w:cs="Arial"/>
                <w:b/>
                <w:bCs/>
                <w:noProof/>
                <w:color w:val="000000" w:themeColor="text1"/>
              </w:rPr>
              <w:t>«</w:t>
            </w:r>
            <w:r w:rsidR="00FE5B10">
              <w:rPr>
                <w:rFonts w:ascii="Arial" w:hAnsi="Arial" w:cs="Arial"/>
                <w:noProof/>
                <w:color w:val="000000" w:themeColor="text1"/>
              </w:rPr>
              <w:t>Party2»</w:t>
            </w:r>
            <w:r w:rsidRPr="00B81888">
              <w:rPr>
                <w:rFonts w:ascii="Arial" w:hAnsi="Arial" w:cs="Arial"/>
                <w:color w:val="000000" w:themeColor="text1"/>
              </w:rPr>
              <w:fldChar w:fldCharType="end"/>
            </w:r>
            <w:r w:rsidR="001277AD">
              <w:rPr>
                <w:rFonts w:ascii="Arial" w:hAnsi="Arial" w:cs="Arial"/>
                <w:color w:val="000000" w:themeColor="text1"/>
              </w:rPr>
              <w:t xml:space="preserve">   |   </w:t>
            </w:r>
            <w:r w:rsidR="001277AD" w:rsidRPr="001277AD">
              <w:rPr>
                <w:rFonts w:ascii="Arial" w:hAnsi="Arial" w:cs="Arial"/>
                <w:b/>
                <w:color w:val="000000" w:themeColor="text1"/>
              </w:rPr>
              <w:t xml:space="preserve">Case No. </w:t>
            </w:r>
            <w:r w:rsidR="001277AD">
              <w:rPr>
                <w:rFonts w:ascii="Arial" w:hAnsi="Arial" w:cs="Arial"/>
                <w:color w:val="000000" w:themeColor="text1"/>
              </w:rPr>
              <w:fldChar w:fldCharType="begin"/>
            </w:r>
            <w:r w:rsidR="001277AD">
              <w:rPr>
                <w:rFonts w:ascii="Arial" w:hAnsi="Arial" w:cs="Arial"/>
                <w:color w:val="000000" w:themeColor="text1"/>
              </w:rPr>
              <w:instrText xml:space="preserve"> MERGEFIELD  CaseNumber1 \* FirstCap  \* MERGEFORMAT </w:instrText>
            </w:r>
            <w:r w:rsidR="001277AD">
              <w:rPr>
                <w:rFonts w:ascii="Arial" w:hAnsi="Arial" w:cs="Arial"/>
                <w:color w:val="000000" w:themeColor="text1"/>
              </w:rPr>
              <w:fldChar w:fldCharType="separate"/>
            </w:r>
            <w:r w:rsidR="00FE5B10" w:rsidRPr="00FE5B10">
              <w:rPr>
                <w:rFonts w:ascii="Arial" w:hAnsi="Arial" w:cs="Arial"/>
                <w:b/>
                <w:bCs/>
                <w:noProof/>
                <w:color w:val="000000" w:themeColor="text1"/>
              </w:rPr>
              <w:t>«</w:t>
            </w:r>
            <w:r w:rsidR="00FE5B10">
              <w:rPr>
                <w:rFonts w:ascii="Arial" w:hAnsi="Arial" w:cs="Arial"/>
                <w:noProof/>
                <w:color w:val="000000" w:themeColor="text1"/>
              </w:rPr>
              <w:t>CaseNumber1»</w:t>
            </w:r>
            <w:r w:rsidR="001277AD">
              <w:rPr>
                <w:rFonts w:ascii="Arial" w:hAnsi="Arial" w:cs="Arial"/>
                <w:color w:val="000000" w:themeColor="text1"/>
              </w:rPr>
              <w:fldChar w:fldCharType="end"/>
            </w:r>
          </w:p>
          <w:p w14:paraId="2635B309" w14:textId="77777777" w:rsidR="00166423" w:rsidRPr="00B81888" w:rsidRDefault="00166423" w:rsidP="00166423">
            <w:pPr>
              <w:rPr>
                <w:rFonts w:ascii="Arial" w:hAnsi="Arial" w:cs="Arial"/>
                <w:b/>
                <w:color w:val="000000" w:themeColor="text1"/>
              </w:rPr>
            </w:pPr>
            <w:r w:rsidRPr="00B81888">
              <w:rPr>
                <w:rFonts w:ascii="Arial" w:hAnsi="Arial" w:cs="Arial"/>
                <w:b/>
                <w:color w:val="000000" w:themeColor="text1"/>
              </w:rPr>
              <w:t xml:space="preserve">Approx.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AudioLength \* FirstCap  \* MERGEFORMAT </w:instrText>
            </w:r>
            <w:r w:rsidRPr="00B81888">
              <w:rPr>
                <w:rFonts w:ascii="Arial" w:hAnsi="Arial" w:cs="Arial"/>
                <w:color w:val="000000" w:themeColor="text1"/>
              </w:rPr>
              <w:fldChar w:fldCharType="separate"/>
            </w:r>
            <w:r>
              <w:rPr>
                <w:rFonts w:ascii="Arial" w:hAnsi="Arial" w:cs="Arial"/>
                <w:noProof/>
                <w:color w:val="000000" w:themeColor="text1"/>
              </w:rPr>
              <w:t>«AudioLength»</w:t>
            </w:r>
            <w:r w:rsidRPr="00B81888">
              <w:rPr>
                <w:rFonts w:ascii="Arial" w:hAnsi="Arial" w:cs="Arial"/>
                <w:color w:val="000000" w:themeColor="text1"/>
              </w:rPr>
              <w:fldChar w:fldCharType="end"/>
            </w:r>
            <w:r w:rsidRPr="00B81888">
              <w:rPr>
                <w:rFonts w:ascii="Arial" w:hAnsi="Arial" w:cs="Arial"/>
                <w:color w:val="000000" w:themeColor="text1"/>
              </w:rPr>
              <w:t xml:space="preserve"> minutes</w:t>
            </w:r>
          </w:p>
          <w:p w14:paraId="75221F6E" w14:textId="77777777" w:rsidR="00166423" w:rsidRPr="00B81888" w:rsidRDefault="00166423" w:rsidP="00166423">
            <w:pPr>
              <w:rPr>
                <w:rFonts w:ascii="Arial" w:hAnsi="Arial" w:cs="Arial"/>
                <w:b/>
                <w:color w:val="000000" w:themeColor="text1"/>
              </w:rPr>
            </w:pPr>
            <w:r w:rsidRPr="00B81888">
              <w:rPr>
                <w:rFonts w:ascii="Arial" w:hAnsi="Arial" w:cs="Arial"/>
                <w:b/>
                <w:color w:val="000000" w:themeColor="text1"/>
              </w:rPr>
              <w:t xml:space="preserve">Hearing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HearingDate \* FirstCap  \* MERGEFORMAT </w:instrText>
            </w:r>
            <w:r w:rsidRPr="00B81888">
              <w:rPr>
                <w:rFonts w:ascii="Arial" w:hAnsi="Arial" w:cs="Arial"/>
                <w:color w:val="000000" w:themeColor="text1"/>
              </w:rPr>
              <w:fldChar w:fldCharType="separate"/>
            </w:r>
            <w:r>
              <w:rPr>
                <w:rFonts w:ascii="Arial" w:hAnsi="Arial" w:cs="Arial"/>
                <w:noProof/>
                <w:color w:val="000000" w:themeColor="text1"/>
              </w:rPr>
              <w:t>«HearingDate»</w:t>
            </w:r>
            <w:r w:rsidRPr="00B81888">
              <w:rPr>
                <w:rFonts w:ascii="Arial" w:hAnsi="Arial" w:cs="Arial"/>
                <w:color w:val="000000" w:themeColor="text1"/>
              </w:rPr>
              <w:fldChar w:fldCharType="end"/>
            </w:r>
          </w:p>
          <w:p w14:paraId="7BC7F54B" w14:textId="391CC3E2" w:rsidR="00B81888" w:rsidRPr="00B81888" w:rsidRDefault="00166423" w:rsidP="00166423">
            <w:pPr>
              <w:rPr>
                <w:rFonts w:ascii="Arial" w:hAnsi="Arial" w:cs="Arial"/>
                <w:b/>
                <w:color w:val="000000" w:themeColor="text1"/>
              </w:rPr>
            </w:pPr>
            <w:r w:rsidRPr="00B81888">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 FirstCap  \* MERGEFORMAT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sidRPr="00B81888">
              <w:rPr>
                <w:rFonts w:ascii="Arial" w:hAnsi="Arial" w:cs="Arial"/>
                <w:color w:val="000000" w:themeColor="text1"/>
              </w:rPr>
              <w:t xml:space="preserve"> </w:t>
            </w:r>
            <w:r>
              <w:rPr>
                <w:rFonts w:ascii="Arial" w:hAnsi="Arial" w:cs="Arial"/>
                <w:color w:val="000000" w:themeColor="text1"/>
              </w:rPr>
              <w:t xml:space="preserve"> |  T</w:t>
            </w:r>
            <w:r>
              <w:rPr>
                <w:rFonts w:ascii="Arial" w:hAnsi="Arial" w:cs="Arial"/>
                <w:b/>
                <w:color w:val="000000" w:themeColor="text1"/>
              </w:rPr>
              <w: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Pr>
                <w:rFonts w:ascii="Arial" w:hAnsi="Arial" w:cs="Arial"/>
                <w:noProof/>
                <w:color w:val="000000" w:themeColor="text1"/>
              </w:rPr>
              <w:t>«TurnaroundTimesCD»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411A4B69" w14:textId="7CB4F939" w:rsidR="000B17E1" w:rsidRPr="00B81888" w:rsidRDefault="00582467" w:rsidP="009A090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28CBDD14" w14:textId="6600B9CE" w:rsidR="000B17E1" w:rsidRPr="00B81888" w:rsidRDefault="00EF7CF2" w:rsidP="009A090A">
            <w:pPr>
              <w:jc w:val="right"/>
            </w:pPr>
            <w:r>
              <w:rPr>
                <w:rFonts w:ascii="Arial" w:hAnsi="Arial" w:cs="Arial"/>
                <w:color w:val="000000" w:themeColor="text1"/>
              </w:rPr>
              <w:fldChar w:fldCharType="begin"/>
            </w:r>
            <w:r>
              <w:rPr>
                <w:rFonts w:ascii="Arial" w:hAnsi="Arial" w:cs="Arial"/>
                <w:color w:val="000000" w:themeColor="text1"/>
              </w:rPr>
              <w:instrText xml:space="preserve"> =ActualQuantity * UnitPrice \# "#,##0.00" </w:instrText>
            </w:r>
            <w:r>
              <w:rPr>
                <w:rFonts w:ascii="Arial" w:hAnsi="Arial" w:cs="Arial"/>
                <w:color w:val="000000" w:themeColor="text1"/>
              </w:rPr>
              <w:fldChar w:fldCharType="separate"/>
            </w:r>
            <w:r>
              <w:rPr>
                <w:rFonts w:ascii="Arial" w:hAnsi="Arial" w:cs="Arial"/>
                <w:b/>
                <w:noProof/>
                <w:color w:val="000000" w:themeColor="text1"/>
              </w:rPr>
              <w:t>!Undefined Bookmark, ACTUALQUA</w:t>
            </w:r>
            <w:r>
              <w:rPr>
                <w:rFonts w:ascii="Arial" w:hAnsi="Arial" w:cs="Arial"/>
                <w:color w:val="000000" w:themeColor="text1"/>
              </w:rPr>
              <w:fldChar w:fldCharType="end"/>
            </w:r>
            <w:r w:rsidR="0054534C">
              <w:rPr>
                <w:rFonts w:ascii="Arial" w:hAnsi="Arial" w:cs="Arial"/>
                <w:noProof/>
                <w:color w:val="000000" w:themeColor="text1"/>
              </w:rPr>
              <w:t xml:space="preserve"> </w:t>
            </w:r>
            <w:r w:rsidR="0054534C">
              <w:rPr>
                <w:rFonts w:ascii="Arial" w:hAnsi="Arial" w:cs="Arial"/>
                <w:noProof/>
                <w:color w:val="000000" w:themeColor="text1"/>
              </w:rPr>
              <w:t>TRInvoiceCasesQSubtotal»</w:t>
            </w:r>
            <w:bookmarkStart w:id="0" w:name="_GoBack"/>
            <w:bookmarkEnd w:id="0"/>
          </w:p>
        </w:tc>
      </w:tr>
      <w:tr w:rsidR="00A137AF" w14:paraId="2874A5B0" w14:textId="77777777" w:rsidTr="00A551CE">
        <w:tc>
          <w:tcPr>
            <w:tcW w:w="1435" w:type="dxa"/>
          </w:tcPr>
          <w:p w14:paraId="33D57EED" w14:textId="084F982F" w:rsidR="00A137AF" w:rsidRPr="00B81888" w:rsidRDefault="00A137AF" w:rsidP="00A137AF">
            <w:r>
              <w:rPr>
                <w:spacing w:val="6"/>
              </w:rPr>
              <w:fldChar w:fldCharType="begin"/>
            </w:r>
            <w:r>
              <w:rPr>
                <w:spacing w:val="6"/>
              </w:rPr>
              <w:instrText xml:space="preserve"> NEXT  \* MERGEFORMAT </w:instrText>
            </w:r>
            <w:r>
              <w:rPr>
                <w:spacing w:val="6"/>
              </w:rPr>
              <w:fldChar w:fldCharType="separate"/>
            </w:r>
            <w:r>
              <w:rPr>
                <w:noProof/>
                <w:spacing w:val="6"/>
              </w:rPr>
              <w:t>«Next Record»</w:t>
            </w:r>
            <w:r>
              <w:rPr>
                <w:spacing w:val="6"/>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ActualQuantity </w:instrText>
            </w:r>
            <w:r>
              <w:rPr>
                <w:rFonts w:ascii="Arial" w:hAnsi="Arial" w:cs="Arial"/>
                <w:color w:val="000000" w:themeColor="text1"/>
              </w:rPr>
              <w:fldChar w:fldCharType="separate"/>
            </w:r>
            <w:r>
              <w:rPr>
                <w:rFonts w:ascii="Arial" w:hAnsi="Arial" w:cs="Arial"/>
                <w:noProof/>
                <w:color w:val="000000" w:themeColor="text1"/>
              </w:rPr>
              <w:t>«ActualQuantity»</w:t>
            </w:r>
            <w:r>
              <w:rPr>
                <w:rFonts w:ascii="Arial" w:hAnsi="Arial" w:cs="Arial"/>
                <w:color w:val="000000" w:themeColor="text1"/>
              </w:rPr>
              <w:fldChar w:fldCharType="end"/>
            </w:r>
          </w:p>
        </w:tc>
        <w:tc>
          <w:tcPr>
            <w:tcW w:w="6120" w:type="dxa"/>
          </w:tcPr>
          <w:p w14:paraId="120467B7" w14:textId="77777777" w:rsidR="00A137AF" w:rsidRDefault="00A137AF" w:rsidP="00A137AF">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4E0B98E4" w14:textId="77777777" w:rsidR="00A137AF" w:rsidRDefault="00A137AF" w:rsidP="00A137AF">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2DF5529F" w14:textId="77777777" w:rsidR="00A137AF" w:rsidRDefault="00A137AF" w:rsidP="00A137AF">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376F77E7" w14:textId="77777777" w:rsidR="00A137AF" w:rsidRDefault="00A137AF" w:rsidP="00A137AF">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4A57A019" w14:textId="77777777" w:rsidR="00A137AF" w:rsidRDefault="00A137AF" w:rsidP="00A137AF">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20731A6C" w14:textId="1EA5CE5A" w:rsidR="00A137AF" w:rsidRPr="009C4DBD" w:rsidRDefault="00A137AF" w:rsidP="00A137AF">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7AC97048" w14:textId="3F83E1F3" w:rsidR="00A137AF" w:rsidRPr="00B81888" w:rsidRDefault="00A137AF" w:rsidP="00A137AF">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1CE56C33" w14:textId="6384726D" w:rsidR="00A137AF" w:rsidRPr="00B81888" w:rsidRDefault="00A137AF" w:rsidP="00A137AF">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A137AF" w14:paraId="05ED63DB" w14:textId="77777777" w:rsidTr="00A551CE">
        <w:tc>
          <w:tcPr>
            <w:tcW w:w="1435" w:type="dxa"/>
          </w:tcPr>
          <w:p w14:paraId="1E051D84" w14:textId="2AAAA254" w:rsidR="00A137AF" w:rsidRPr="00B81888" w:rsidRDefault="00A137AF" w:rsidP="00A137AF">
            <w:r>
              <w:rPr>
                <w:spacing w:val="6"/>
              </w:rPr>
              <w:fldChar w:fldCharType="begin"/>
            </w:r>
            <w:r>
              <w:rPr>
                <w:spacing w:val="6"/>
              </w:rPr>
              <w:instrText xml:space="preserve"> NEXT  \* MERGEFORMAT </w:instrText>
            </w:r>
            <w:r>
              <w:rPr>
                <w:spacing w:val="6"/>
              </w:rPr>
              <w:fldChar w:fldCharType="separate"/>
            </w:r>
            <w:r>
              <w:rPr>
                <w:noProof/>
                <w:spacing w:val="6"/>
              </w:rPr>
              <w:t>«Next Record»</w:t>
            </w:r>
            <w:r>
              <w:rPr>
                <w:spacing w:val="6"/>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ActualQuantity </w:instrText>
            </w:r>
            <w:r>
              <w:rPr>
                <w:rFonts w:ascii="Arial" w:hAnsi="Arial" w:cs="Arial"/>
                <w:color w:val="000000" w:themeColor="text1"/>
              </w:rPr>
              <w:fldChar w:fldCharType="separate"/>
            </w:r>
            <w:r>
              <w:rPr>
                <w:rFonts w:ascii="Arial" w:hAnsi="Arial" w:cs="Arial"/>
                <w:noProof/>
                <w:color w:val="000000" w:themeColor="text1"/>
              </w:rPr>
              <w:t>«ActualQuantity»</w:t>
            </w:r>
            <w:r>
              <w:rPr>
                <w:rFonts w:ascii="Arial" w:hAnsi="Arial" w:cs="Arial"/>
                <w:color w:val="000000" w:themeColor="text1"/>
              </w:rPr>
              <w:fldChar w:fldCharType="end"/>
            </w:r>
          </w:p>
        </w:tc>
        <w:tc>
          <w:tcPr>
            <w:tcW w:w="6120" w:type="dxa"/>
          </w:tcPr>
          <w:p w14:paraId="116BB828" w14:textId="77777777" w:rsidR="00A137AF" w:rsidRDefault="00A137AF" w:rsidP="00A137AF">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6C849099" w14:textId="77777777" w:rsidR="00A137AF" w:rsidRDefault="00A137AF" w:rsidP="00A137AF">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34AC3505" w14:textId="77777777" w:rsidR="00A137AF" w:rsidRDefault="00A137AF" w:rsidP="00A137AF">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4D7AC8F9" w14:textId="77777777" w:rsidR="00A137AF" w:rsidRDefault="00A137AF" w:rsidP="00A137AF">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7A7CCF39" w14:textId="77777777" w:rsidR="00A137AF" w:rsidRDefault="00A137AF" w:rsidP="00A137AF">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454A1CDB" w14:textId="2126A496" w:rsidR="00A137AF" w:rsidRPr="009C4DBD" w:rsidRDefault="00A137AF" w:rsidP="00A137AF">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4741D779" w14:textId="09A153FD" w:rsidR="00A137AF" w:rsidRPr="00B81888" w:rsidRDefault="00A137AF" w:rsidP="00A137AF">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43F41599" w14:textId="17C64FBE" w:rsidR="00A137AF" w:rsidRPr="00B81888" w:rsidRDefault="00A137AF" w:rsidP="00A137AF">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A137AF" w14:paraId="57DF0B29" w14:textId="77777777" w:rsidTr="00A551CE">
        <w:tc>
          <w:tcPr>
            <w:tcW w:w="1435" w:type="dxa"/>
          </w:tcPr>
          <w:p w14:paraId="7F1C70CB" w14:textId="3A1AE309" w:rsidR="00A137AF" w:rsidRPr="00B81888" w:rsidRDefault="00A137AF" w:rsidP="00A137AF">
            <w:r>
              <w:rPr>
                <w:spacing w:val="6"/>
              </w:rPr>
              <w:fldChar w:fldCharType="begin"/>
            </w:r>
            <w:r>
              <w:rPr>
                <w:spacing w:val="6"/>
              </w:rPr>
              <w:instrText xml:space="preserve"> NEXT  \* MERGEFORMAT </w:instrText>
            </w:r>
            <w:r>
              <w:rPr>
                <w:spacing w:val="6"/>
              </w:rPr>
              <w:fldChar w:fldCharType="separate"/>
            </w:r>
            <w:r>
              <w:rPr>
                <w:noProof/>
                <w:spacing w:val="6"/>
              </w:rPr>
              <w:t>«Next Record»</w:t>
            </w:r>
            <w:r>
              <w:rPr>
                <w:spacing w:val="6"/>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ActualQuantity </w:instrText>
            </w:r>
            <w:r>
              <w:rPr>
                <w:rFonts w:ascii="Arial" w:hAnsi="Arial" w:cs="Arial"/>
                <w:color w:val="000000" w:themeColor="text1"/>
              </w:rPr>
              <w:fldChar w:fldCharType="separate"/>
            </w:r>
            <w:r>
              <w:rPr>
                <w:rFonts w:ascii="Arial" w:hAnsi="Arial" w:cs="Arial"/>
                <w:noProof/>
                <w:color w:val="000000" w:themeColor="text1"/>
              </w:rPr>
              <w:t>«ActualQuantity»</w:t>
            </w:r>
            <w:r>
              <w:rPr>
                <w:rFonts w:ascii="Arial" w:hAnsi="Arial" w:cs="Arial"/>
                <w:color w:val="000000" w:themeColor="text1"/>
              </w:rPr>
              <w:fldChar w:fldCharType="end"/>
            </w:r>
          </w:p>
        </w:tc>
        <w:tc>
          <w:tcPr>
            <w:tcW w:w="6120" w:type="dxa"/>
          </w:tcPr>
          <w:p w14:paraId="5CC190E8" w14:textId="77777777" w:rsidR="00A137AF" w:rsidRDefault="00A137AF" w:rsidP="00A137AF">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08E10B45" w14:textId="77777777" w:rsidR="00A137AF" w:rsidRDefault="00A137AF" w:rsidP="00A137AF">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3C7A1AA0" w14:textId="77777777" w:rsidR="00A137AF" w:rsidRDefault="00A137AF" w:rsidP="00A137AF">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335C4DAF" w14:textId="77777777" w:rsidR="00A137AF" w:rsidRDefault="00A137AF" w:rsidP="00A137AF">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771CF914" w14:textId="77777777" w:rsidR="00A137AF" w:rsidRDefault="00A137AF" w:rsidP="00A137AF">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01200A58" w14:textId="2D8C718C" w:rsidR="00A137AF" w:rsidRPr="009C4DBD" w:rsidRDefault="00A137AF" w:rsidP="00A137AF">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45398957" w14:textId="4147FB87" w:rsidR="00A137AF" w:rsidRPr="00B81888" w:rsidRDefault="00A137AF" w:rsidP="00A137AF">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4B56B15D" w14:textId="0A00E6A6" w:rsidR="00A137AF" w:rsidRPr="00B81888" w:rsidRDefault="00A137AF" w:rsidP="00A137AF">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A137AF" w14:paraId="47236A72" w14:textId="77777777" w:rsidTr="00A551CE">
        <w:tc>
          <w:tcPr>
            <w:tcW w:w="1435" w:type="dxa"/>
          </w:tcPr>
          <w:p w14:paraId="22BBFD96" w14:textId="191C51B4" w:rsidR="00A137AF" w:rsidRPr="00B81888" w:rsidRDefault="00A137AF" w:rsidP="00A137AF">
            <w:r>
              <w:rPr>
                <w:spacing w:val="6"/>
              </w:rPr>
              <w:fldChar w:fldCharType="begin"/>
            </w:r>
            <w:r>
              <w:rPr>
                <w:spacing w:val="6"/>
              </w:rPr>
              <w:instrText xml:space="preserve"> NEXT  \* MERGEFORMAT </w:instrText>
            </w:r>
            <w:r>
              <w:rPr>
                <w:spacing w:val="6"/>
              </w:rPr>
              <w:fldChar w:fldCharType="separate"/>
            </w:r>
            <w:r>
              <w:rPr>
                <w:noProof/>
                <w:spacing w:val="6"/>
              </w:rPr>
              <w:t>«Next Record»</w:t>
            </w:r>
            <w:r>
              <w:rPr>
                <w:spacing w:val="6"/>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ActualQuantity </w:instrText>
            </w:r>
            <w:r>
              <w:rPr>
                <w:rFonts w:ascii="Arial" w:hAnsi="Arial" w:cs="Arial"/>
                <w:color w:val="000000" w:themeColor="text1"/>
              </w:rPr>
              <w:fldChar w:fldCharType="separate"/>
            </w:r>
            <w:r>
              <w:rPr>
                <w:rFonts w:ascii="Arial" w:hAnsi="Arial" w:cs="Arial"/>
                <w:noProof/>
                <w:color w:val="000000" w:themeColor="text1"/>
              </w:rPr>
              <w:t>«ActualQuantity»</w:t>
            </w:r>
            <w:r>
              <w:rPr>
                <w:rFonts w:ascii="Arial" w:hAnsi="Arial" w:cs="Arial"/>
                <w:color w:val="000000" w:themeColor="text1"/>
              </w:rPr>
              <w:fldChar w:fldCharType="end"/>
            </w:r>
          </w:p>
        </w:tc>
        <w:tc>
          <w:tcPr>
            <w:tcW w:w="6120" w:type="dxa"/>
          </w:tcPr>
          <w:p w14:paraId="6992B20B" w14:textId="77777777" w:rsidR="00A137AF" w:rsidRDefault="00A137AF" w:rsidP="00A137AF">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3BC54004" w14:textId="77777777" w:rsidR="00A137AF" w:rsidRDefault="00A137AF" w:rsidP="00A137AF">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1935A223" w14:textId="77777777" w:rsidR="00A137AF" w:rsidRDefault="00A137AF" w:rsidP="00A137AF">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3999D389" w14:textId="77777777" w:rsidR="00A137AF" w:rsidRDefault="00A137AF" w:rsidP="00A137AF">
            <w:pPr>
              <w:rPr>
                <w:rFonts w:ascii="Arial" w:hAnsi="Arial" w:cs="Arial"/>
                <w:b/>
                <w:color w:val="000000" w:themeColor="text1"/>
              </w:rPr>
            </w:pPr>
            <w:r>
              <w:rPr>
                <w:rFonts w:ascii="Arial" w:hAnsi="Arial" w:cs="Arial"/>
                <w:b/>
                <w:color w:val="000000" w:themeColor="text1"/>
              </w:rPr>
              <w:lastRenderedPageBreak/>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5D54F8CC" w14:textId="77777777" w:rsidR="00A137AF" w:rsidRDefault="00A137AF" w:rsidP="00A137AF">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20FC273B" w14:textId="1FD995A2" w:rsidR="00A137AF" w:rsidRPr="009C4DBD" w:rsidRDefault="00A137AF" w:rsidP="00A137AF">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0479BDB5" w14:textId="06054C46" w:rsidR="00A137AF" w:rsidRPr="00B81888" w:rsidRDefault="00A137AF" w:rsidP="00A137AF">
            <w:pPr>
              <w:jc w:val="right"/>
            </w:pPr>
            <w:r>
              <w:rPr>
                <w:rFonts w:ascii="Arial" w:hAnsi="Arial" w:cs="Arial"/>
                <w:color w:val="000000" w:themeColor="text1"/>
              </w:rPr>
              <w:lastRenderedPageBreak/>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4D6F6FDE" w14:textId="3BF506F6" w:rsidR="00A137AF" w:rsidRPr="00B81888" w:rsidRDefault="00A137AF" w:rsidP="00A137AF">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A137AF" w14:paraId="0AF30044" w14:textId="77777777" w:rsidTr="00A551CE">
        <w:tc>
          <w:tcPr>
            <w:tcW w:w="1435" w:type="dxa"/>
          </w:tcPr>
          <w:p w14:paraId="34B7663D" w14:textId="1B92C8E9" w:rsidR="00A137AF" w:rsidRPr="00B81888" w:rsidRDefault="00A137AF" w:rsidP="00A137AF">
            <w:r>
              <w:rPr>
                <w:spacing w:val="6"/>
              </w:rPr>
              <w:fldChar w:fldCharType="begin"/>
            </w:r>
            <w:r>
              <w:rPr>
                <w:spacing w:val="6"/>
              </w:rPr>
              <w:instrText xml:space="preserve"> NEXT  \* MERGEFORMAT </w:instrText>
            </w:r>
            <w:r>
              <w:rPr>
                <w:spacing w:val="6"/>
              </w:rPr>
              <w:fldChar w:fldCharType="separate"/>
            </w:r>
            <w:r>
              <w:rPr>
                <w:noProof/>
                <w:spacing w:val="6"/>
              </w:rPr>
              <w:t>«Next Record»</w:t>
            </w:r>
            <w:r>
              <w:rPr>
                <w:spacing w:val="6"/>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ActualQuantity </w:instrText>
            </w:r>
            <w:r>
              <w:rPr>
                <w:rFonts w:ascii="Arial" w:hAnsi="Arial" w:cs="Arial"/>
                <w:color w:val="000000" w:themeColor="text1"/>
              </w:rPr>
              <w:fldChar w:fldCharType="separate"/>
            </w:r>
            <w:r>
              <w:rPr>
                <w:rFonts w:ascii="Arial" w:hAnsi="Arial" w:cs="Arial"/>
                <w:noProof/>
                <w:color w:val="000000" w:themeColor="text1"/>
              </w:rPr>
              <w:t>«ActualQuantity»</w:t>
            </w:r>
            <w:r>
              <w:rPr>
                <w:rFonts w:ascii="Arial" w:hAnsi="Arial" w:cs="Arial"/>
                <w:color w:val="000000" w:themeColor="text1"/>
              </w:rPr>
              <w:fldChar w:fldCharType="end"/>
            </w:r>
          </w:p>
        </w:tc>
        <w:tc>
          <w:tcPr>
            <w:tcW w:w="6120" w:type="dxa"/>
          </w:tcPr>
          <w:p w14:paraId="4956FDD2" w14:textId="77777777" w:rsidR="00A137AF" w:rsidRDefault="00A137AF" w:rsidP="00A137AF">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29543E34" w14:textId="77777777" w:rsidR="00A137AF" w:rsidRDefault="00A137AF" w:rsidP="00A137AF">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1FE30D5C" w14:textId="77777777" w:rsidR="00A137AF" w:rsidRDefault="00A137AF" w:rsidP="00A137AF">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64844C4D" w14:textId="77777777" w:rsidR="00A137AF" w:rsidRDefault="00A137AF" w:rsidP="00A137AF">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4270038F" w14:textId="77777777" w:rsidR="00A137AF" w:rsidRDefault="00A137AF" w:rsidP="00A137AF">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7ADA0F4B" w14:textId="5E4559C4" w:rsidR="00A137AF" w:rsidRPr="009C4DBD" w:rsidRDefault="00A137AF" w:rsidP="00A137AF">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1A89A7FC" w14:textId="7F4C751B" w:rsidR="00A137AF" w:rsidRPr="00B81888" w:rsidRDefault="00A137AF" w:rsidP="00A137AF">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2DFE2C37" w14:textId="29A8CFAB" w:rsidR="00A137AF" w:rsidRPr="00B81888" w:rsidRDefault="00A137AF" w:rsidP="00A137AF">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A137AF" w14:paraId="7D6D4FD6" w14:textId="77777777" w:rsidTr="00A551CE">
        <w:tc>
          <w:tcPr>
            <w:tcW w:w="1435" w:type="dxa"/>
          </w:tcPr>
          <w:p w14:paraId="275DF2B7" w14:textId="346DE724" w:rsidR="00A137AF" w:rsidRPr="00B81888" w:rsidRDefault="00A137AF" w:rsidP="00A137AF">
            <w:r>
              <w:rPr>
                <w:spacing w:val="6"/>
              </w:rPr>
              <w:fldChar w:fldCharType="begin"/>
            </w:r>
            <w:r>
              <w:rPr>
                <w:spacing w:val="6"/>
              </w:rPr>
              <w:instrText xml:space="preserve"> NEXT  \* MERGEFORMAT </w:instrText>
            </w:r>
            <w:r>
              <w:rPr>
                <w:spacing w:val="6"/>
              </w:rPr>
              <w:fldChar w:fldCharType="separate"/>
            </w:r>
            <w:r>
              <w:rPr>
                <w:noProof/>
                <w:spacing w:val="6"/>
              </w:rPr>
              <w:t>«Next Record»</w:t>
            </w:r>
            <w:r>
              <w:rPr>
                <w:spacing w:val="6"/>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ActualQuantity </w:instrText>
            </w:r>
            <w:r>
              <w:rPr>
                <w:rFonts w:ascii="Arial" w:hAnsi="Arial" w:cs="Arial"/>
                <w:color w:val="000000" w:themeColor="text1"/>
              </w:rPr>
              <w:fldChar w:fldCharType="separate"/>
            </w:r>
            <w:r>
              <w:rPr>
                <w:rFonts w:ascii="Arial" w:hAnsi="Arial" w:cs="Arial"/>
                <w:noProof/>
                <w:color w:val="000000" w:themeColor="text1"/>
              </w:rPr>
              <w:t>«ActualQuantity»</w:t>
            </w:r>
            <w:r>
              <w:rPr>
                <w:rFonts w:ascii="Arial" w:hAnsi="Arial" w:cs="Arial"/>
                <w:color w:val="000000" w:themeColor="text1"/>
              </w:rPr>
              <w:fldChar w:fldCharType="end"/>
            </w:r>
          </w:p>
        </w:tc>
        <w:tc>
          <w:tcPr>
            <w:tcW w:w="6120" w:type="dxa"/>
          </w:tcPr>
          <w:p w14:paraId="49D1D0F6" w14:textId="77777777" w:rsidR="00A137AF" w:rsidRDefault="00A137AF" w:rsidP="00A137AF">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114A46E9" w14:textId="77777777" w:rsidR="00A137AF" w:rsidRDefault="00A137AF" w:rsidP="00A137AF">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698F0E71" w14:textId="77777777" w:rsidR="00A137AF" w:rsidRDefault="00A137AF" w:rsidP="00A137AF">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3029EEED" w14:textId="77777777" w:rsidR="00A137AF" w:rsidRDefault="00A137AF" w:rsidP="00A137AF">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53BFC6D3" w14:textId="77777777" w:rsidR="00A137AF" w:rsidRDefault="00A137AF" w:rsidP="00A137AF">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5A35314B" w14:textId="7F3B667D" w:rsidR="00A137AF" w:rsidRPr="009C4DBD" w:rsidRDefault="00A137AF" w:rsidP="00A137AF">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45B0E9C8" w14:textId="2656C9B1" w:rsidR="00A137AF" w:rsidRPr="00B81888" w:rsidRDefault="00A137AF" w:rsidP="00A137AF">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2F0567D6" w14:textId="70FE4C38" w:rsidR="00A137AF" w:rsidRPr="00B81888" w:rsidRDefault="00A137AF" w:rsidP="00A137AF">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A137AF" w14:paraId="017D035F" w14:textId="77777777" w:rsidTr="00A551CE">
        <w:tc>
          <w:tcPr>
            <w:tcW w:w="1435" w:type="dxa"/>
          </w:tcPr>
          <w:p w14:paraId="659CAF70" w14:textId="1810B6A2" w:rsidR="00A137AF" w:rsidRPr="00B81888" w:rsidRDefault="00A137AF" w:rsidP="00A137AF">
            <w:r>
              <w:rPr>
                <w:spacing w:val="6"/>
              </w:rPr>
              <w:fldChar w:fldCharType="begin"/>
            </w:r>
            <w:r>
              <w:rPr>
                <w:spacing w:val="6"/>
              </w:rPr>
              <w:instrText xml:space="preserve"> NEXT  \* MERGEFORMAT </w:instrText>
            </w:r>
            <w:r>
              <w:rPr>
                <w:spacing w:val="6"/>
              </w:rPr>
              <w:fldChar w:fldCharType="separate"/>
            </w:r>
            <w:r>
              <w:rPr>
                <w:noProof/>
                <w:spacing w:val="6"/>
              </w:rPr>
              <w:t>«Next Record»</w:t>
            </w:r>
            <w:r>
              <w:rPr>
                <w:spacing w:val="6"/>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ActualQuantity </w:instrText>
            </w:r>
            <w:r>
              <w:rPr>
                <w:rFonts w:ascii="Arial" w:hAnsi="Arial" w:cs="Arial"/>
                <w:color w:val="000000" w:themeColor="text1"/>
              </w:rPr>
              <w:fldChar w:fldCharType="separate"/>
            </w:r>
            <w:r>
              <w:rPr>
                <w:rFonts w:ascii="Arial" w:hAnsi="Arial" w:cs="Arial"/>
                <w:noProof/>
                <w:color w:val="000000" w:themeColor="text1"/>
              </w:rPr>
              <w:t>«ActualQuantity»</w:t>
            </w:r>
            <w:r>
              <w:rPr>
                <w:rFonts w:ascii="Arial" w:hAnsi="Arial" w:cs="Arial"/>
                <w:color w:val="000000" w:themeColor="text1"/>
              </w:rPr>
              <w:fldChar w:fldCharType="end"/>
            </w:r>
          </w:p>
        </w:tc>
        <w:tc>
          <w:tcPr>
            <w:tcW w:w="6120" w:type="dxa"/>
          </w:tcPr>
          <w:p w14:paraId="79D0A3CE" w14:textId="77777777" w:rsidR="00A137AF" w:rsidRDefault="00A137AF" w:rsidP="00A137AF">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542915E3" w14:textId="77777777" w:rsidR="00A137AF" w:rsidRDefault="00A137AF" w:rsidP="00A137AF">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47398FA3" w14:textId="77777777" w:rsidR="00A137AF" w:rsidRDefault="00A137AF" w:rsidP="00A137AF">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064848D2" w14:textId="77777777" w:rsidR="00A137AF" w:rsidRDefault="00A137AF" w:rsidP="00A137AF">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1E1E4348" w14:textId="77777777" w:rsidR="00A137AF" w:rsidRDefault="00A137AF" w:rsidP="00A137AF">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47034EB4" w14:textId="0A07F455" w:rsidR="00A137AF" w:rsidRPr="009C4DBD" w:rsidRDefault="00A137AF" w:rsidP="00A137AF">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64EF2242" w14:textId="7097FEE6" w:rsidR="00A137AF" w:rsidRPr="00B81888" w:rsidRDefault="00A137AF" w:rsidP="00A137AF">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45023A22" w14:textId="24C0E651" w:rsidR="00A137AF" w:rsidRPr="00B81888" w:rsidRDefault="00A137AF" w:rsidP="00A137AF">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A137AF" w14:paraId="5A4E709D" w14:textId="77777777" w:rsidTr="00A551CE">
        <w:tc>
          <w:tcPr>
            <w:tcW w:w="1435" w:type="dxa"/>
          </w:tcPr>
          <w:p w14:paraId="33F6FEE5" w14:textId="23B0B20B" w:rsidR="00A137AF" w:rsidRPr="00B81888" w:rsidRDefault="00A137AF" w:rsidP="00A137AF">
            <w:r>
              <w:rPr>
                <w:spacing w:val="6"/>
              </w:rPr>
              <w:fldChar w:fldCharType="begin"/>
            </w:r>
            <w:r>
              <w:rPr>
                <w:spacing w:val="6"/>
              </w:rPr>
              <w:instrText xml:space="preserve"> NEXT  \* MERGEFORMAT </w:instrText>
            </w:r>
            <w:r>
              <w:rPr>
                <w:spacing w:val="6"/>
              </w:rPr>
              <w:fldChar w:fldCharType="separate"/>
            </w:r>
            <w:r>
              <w:rPr>
                <w:noProof/>
                <w:spacing w:val="6"/>
              </w:rPr>
              <w:t>«Next Record»</w:t>
            </w:r>
            <w:r>
              <w:rPr>
                <w:spacing w:val="6"/>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ActualQuantity </w:instrText>
            </w:r>
            <w:r>
              <w:rPr>
                <w:rFonts w:ascii="Arial" w:hAnsi="Arial" w:cs="Arial"/>
                <w:color w:val="000000" w:themeColor="text1"/>
              </w:rPr>
              <w:fldChar w:fldCharType="separate"/>
            </w:r>
            <w:r>
              <w:rPr>
                <w:rFonts w:ascii="Arial" w:hAnsi="Arial" w:cs="Arial"/>
                <w:noProof/>
                <w:color w:val="000000" w:themeColor="text1"/>
              </w:rPr>
              <w:t>«ActualQuantity»</w:t>
            </w:r>
            <w:r>
              <w:rPr>
                <w:rFonts w:ascii="Arial" w:hAnsi="Arial" w:cs="Arial"/>
                <w:color w:val="000000" w:themeColor="text1"/>
              </w:rPr>
              <w:fldChar w:fldCharType="end"/>
            </w:r>
          </w:p>
        </w:tc>
        <w:tc>
          <w:tcPr>
            <w:tcW w:w="6120" w:type="dxa"/>
          </w:tcPr>
          <w:p w14:paraId="583544AE" w14:textId="77777777" w:rsidR="00A137AF" w:rsidRDefault="00A137AF" w:rsidP="00A137AF">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0E98A2DA" w14:textId="77777777" w:rsidR="00A137AF" w:rsidRDefault="00A137AF" w:rsidP="00A137AF">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10AC3E4B" w14:textId="77777777" w:rsidR="00A137AF" w:rsidRDefault="00A137AF" w:rsidP="00A137AF">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3ADE8675" w14:textId="77777777" w:rsidR="00A137AF" w:rsidRDefault="00A137AF" w:rsidP="00A137AF">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05D90DB9" w14:textId="77777777" w:rsidR="00A137AF" w:rsidRDefault="00A137AF" w:rsidP="00A137AF">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259D778D" w14:textId="72F0362A" w:rsidR="00A137AF" w:rsidRPr="009C4DBD" w:rsidRDefault="00A137AF" w:rsidP="00A137AF">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250031D5" w14:textId="43087344" w:rsidR="00A137AF" w:rsidRPr="00B81888" w:rsidRDefault="00A137AF" w:rsidP="00A137AF">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13846CCB" w14:textId="08F019E6" w:rsidR="00A137AF" w:rsidRPr="00B81888" w:rsidRDefault="00A137AF" w:rsidP="00A137AF">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A137AF" w14:paraId="7907BA75" w14:textId="77777777" w:rsidTr="00A551CE">
        <w:trPr>
          <w:trHeight w:val="415"/>
        </w:trPr>
        <w:tc>
          <w:tcPr>
            <w:tcW w:w="1435" w:type="dxa"/>
          </w:tcPr>
          <w:p w14:paraId="0E431676" w14:textId="61B8FAF1" w:rsidR="00A137AF" w:rsidRPr="00B81888" w:rsidRDefault="00A137AF" w:rsidP="00A137AF">
            <w:r>
              <w:rPr>
                <w:spacing w:val="6"/>
              </w:rPr>
              <w:fldChar w:fldCharType="begin"/>
            </w:r>
            <w:r>
              <w:rPr>
                <w:spacing w:val="6"/>
              </w:rPr>
              <w:instrText xml:space="preserve"> NEXT  \* MERGEFORMAT </w:instrText>
            </w:r>
            <w:r>
              <w:rPr>
                <w:spacing w:val="6"/>
              </w:rPr>
              <w:fldChar w:fldCharType="separate"/>
            </w:r>
            <w:r>
              <w:rPr>
                <w:noProof/>
                <w:spacing w:val="6"/>
              </w:rPr>
              <w:t>«Next Record»</w:t>
            </w:r>
            <w:r>
              <w:rPr>
                <w:spacing w:val="6"/>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ActualQuantity </w:instrText>
            </w:r>
            <w:r>
              <w:rPr>
                <w:rFonts w:ascii="Arial" w:hAnsi="Arial" w:cs="Arial"/>
                <w:color w:val="000000" w:themeColor="text1"/>
              </w:rPr>
              <w:fldChar w:fldCharType="separate"/>
            </w:r>
            <w:r>
              <w:rPr>
                <w:rFonts w:ascii="Arial" w:hAnsi="Arial" w:cs="Arial"/>
                <w:noProof/>
                <w:color w:val="000000" w:themeColor="text1"/>
              </w:rPr>
              <w:t>«ActualQuantity»</w:t>
            </w:r>
            <w:r>
              <w:rPr>
                <w:rFonts w:ascii="Arial" w:hAnsi="Arial" w:cs="Arial"/>
                <w:color w:val="000000" w:themeColor="text1"/>
              </w:rPr>
              <w:fldChar w:fldCharType="end"/>
            </w:r>
          </w:p>
        </w:tc>
        <w:tc>
          <w:tcPr>
            <w:tcW w:w="6120" w:type="dxa"/>
          </w:tcPr>
          <w:p w14:paraId="119FF007" w14:textId="77777777" w:rsidR="00A137AF" w:rsidRDefault="00A137AF" w:rsidP="00A137AF">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3FC803E0" w14:textId="77777777" w:rsidR="00A137AF" w:rsidRDefault="00A137AF" w:rsidP="00A137AF">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77497F37" w14:textId="77777777" w:rsidR="00A137AF" w:rsidRDefault="00A137AF" w:rsidP="00A137AF">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59A24ED3" w14:textId="77777777" w:rsidR="00A137AF" w:rsidRDefault="00A137AF" w:rsidP="00A137AF">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42B6D995" w14:textId="77777777" w:rsidR="00A137AF" w:rsidRDefault="00A137AF" w:rsidP="00A137AF">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3EC15960" w14:textId="7BC5F64D" w:rsidR="00A137AF" w:rsidRPr="009C4DBD" w:rsidRDefault="00A137AF" w:rsidP="00A137AF">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1A8E8DAC" w14:textId="1F5EF06A" w:rsidR="00A137AF" w:rsidRPr="00B81888" w:rsidRDefault="00A137AF" w:rsidP="00A137AF">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69DDB222" w14:textId="7F529957" w:rsidR="00A137AF" w:rsidRPr="00B81888" w:rsidRDefault="00A137AF" w:rsidP="00A137AF">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3330"/>
        <w:gridCol w:w="1711"/>
      </w:tblGrid>
      <w:tr w:rsidR="004F72C5" w14:paraId="04E2AEBA" w14:textId="77777777" w:rsidTr="009A090A">
        <w:trPr>
          <w:trHeight w:val="144"/>
        </w:trPr>
        <w:sdt>
          <w:sdtPr>
            <w:alias w:val="Total due:"/>
            <w:tag w:val="Total due:"/>
            <w:id w:val="-1162542090"/>
            <w:placeholder>
              <w:docPart w:val="81BAF7805AAC49F99F33343CEEA9B147"/>
            </w:placeholder>
            <w:temporary/>
            <w:showingPlcHdr/>
            <w15:appearance w15:val="hidden"/>
          </w:sdtPr>
          <w:sdtEndPr/>
          <w:sdtContent>
            <w:tc>
              <w:tcPr>
                <w:tcW w:w="3330" w:type="dxa"/>
                <w:tcBorders>
                  <w:top w:val="nil"/>
                  <w:left w:val="nil"/>
                  <w:bottom w:val="nil"/>
                </w:tcBorders>
              </w:tcPr>
              <w:p w14:paraId="0208A053" w14:textId="77777777" w:rsidR="004F72C5" w:rsidRDefault="004F72C5" w:rsidP="00765196">
                <w:pPr>
                  <w:pStyle w:val="Heading5"/>
                </w:pPr>
                <w:r>
                  <w:t>TOTAL DUE</w:t>
                </w:r>
              </w:p>
            </w:tc>
          </w:sdtContent>
        </w:sdt>
        <w:tc>
          <w:tcPr>
            <w:tcW w:w="1711" w:type="dxa"/>
          </w:tcPr>
          <w:p w14:paraId="1FFB4069" w14:textId="55C6F71B" w:rsidR="004F72C5" w:rsidRPr="002E3D51" w:rsidRDefault="004F73CD" w:rsidP="009A090A">
            <w:pPr>
              <w:jc w:val="right"/>
            </w:pPr>
            <w:r>
              <w:fldChar w:fldCharType="begin"/>
            </w:r>
            <w:r>
              <w:instrText xml:space="preserve"> =sum(ABOVE) \# "$#,##0.00;($#,##0.00)" </w:instrText>
            </w:r>
            <w:r>
              <w:fldChar w:fldCharType="separate"/>
            </w:r>
            <w:r>
              <w:rPr>
                <w:noProof/>
              </w:rPr>
              <w:t>$   0.00</w:t>
            </w:r>
            <w:r>
              <w:fldChar w:fldCharType="end"/>
            </w: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00" w:firstRow="0" w:lastRow="0" w:firstColumn="0" w:lastColumn="0" w:noHBand="1"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184E25" w14:paraId="52B91BB5" w14:textId="77777777" w:rsidTr="00362932">
        <w:tc>
          <w:tcPr>
            <w:tcW w:w="10790" w:type="dxa"/>
            <w:tcMar>
              <w:top w:w="288" w:type="dxa"/>
              <w:bottom w:w="115" w:type="dxa"/>
            </w:tcMar>
          </w:tcPr>
          <w:p w14:paraId="46EC0475" w14:textId="77777777" w:rsidR="00145BC0" w:rsidRPr="00B22F7D" w:rsidRDefault="005E6251" w:rsidP="005E6251">
            <w:pPr>
              <w:pStyle w:val="Heading3"/>
              <w:outlineLvl w:val="2"/>
              <w:rPr>
                <w:szCs w:val="22"/>
              </w:rPr>
            </w:pPr>
            <w:r>
              <w:rPr>
                <w:szCs w:val="22"/>
              </w:rPr>
              <w:t>What happens next?</w:t>
            </w:r>
          </w:p>
          <w:p w14:paraId="0CAA4F96" w14:textId="0CBBB2C6" w:rsidR="00145BC0" w:rsidRDefault="008E7650" w:rsidP="008E7650">
            <w:pPr>
              <w:pStyle w:val="Heading3"/>
              <w:spacing w:line="276" w:lineRule="auto"/>
              <w:outlineLvl w:val="2"/>
              <w:rPr>
                <w:rFonts w:eastAsiaTheme="minorEastAsia" w:cstheme="minorHAnsi"/>
                <w:b w:val="0"/>
                <w:caps w:val="0"/>
                <w:spacing w:val="0"/>
                <w:szCs w:val="22"/>
              </w:rPr>
            </w:pPr>
            <w:r>
              <w:rPr>
                <w:rFonts w:eastAsiaTheme="minorEastAsia" w:cstheme="minorHAnsi"/>
                <w:b w:val="0"/>
                <w:caps w:val="0"/>
                <w:spacing w:val="0"/>
                <w:szCs w:val="22"/>
              </w:rPr>
              <w:lastRenderedPageBreak/>
              <w:t>Your transcript is attached with this invoice.  T</w:t>
            </w:r>
            <w:r w:rsidR="00145BC0" w:rsidRPr="00B22F7D">
              <w:rPr>
                <w:rFonts w:eastAsiaTheme="minorEastAsia" w:cstheme="minorHAnsi"/>
                <w:b w:val="0"/>
                <w:caps w:val="0"/>
                <w:spacing w:val="0"/>
                <w:szCs w:val="22"/>
              </w:rPr>
              <w:t xml:space="preserve">he transcript will be filed </w:t>
            </w:r>
            <w:r w:rsidR="00024987">
              <w:rPr>
                <w:rFonts w:eastAsiaTheme="minorEastAsia" w:cstheme="minorHAnsi"/>
                <w:b w:val="0"/>
                <w:caps w:val="0"/>
                <w:spacing w:val="0"/>
                <w:szCs w:val="22"/>
              </w:rPr>
              <w:t xml:space="preserve">if applicable </w:t>
            </w:r>
            <w:r w:rsidR="00145BC0" w:rsidRPr="00B22F7D">
              <w:rPr>
                <w:rFonts w:eastAsiaTheme="minorEastAsia" w:cstheme="minorHAnsi"/>
                <w:b w:val="0"/>
                <w:caps w:val="0"/>
                <w:spacing w:val="0"/>
                <w:szCs w:val="22"/>
              </w:rPr>
              <w:t xml:space="preserve">as well as e-mailed to you in Word and PDF versions.  We will upload the transcript to our online repository for your 24/7 access.    </w:t>
            </w:r>
          </w:p>
          <w:p w14:paraId="489363C9" w14:textId="77777777" w:rsidR="00B22F7D" w:rsidRPr="00B22F7D" w:rsidRDefault="00B22F7D" w:rsidP="00B22F7D"/>
          <w:p w14:paraId="53BD6682" w14:textId="248F38FB" w:rsidR="00145BC0" w:rsidRDefault="00145BC0" w:rsidP="00B22F7D">
            <w:pPr>
              <w:spacing w:line="276" w:lineRule="auto"/>
              <w:rPr>
                <w:sz w:val="22"/>
                <w:szCs w:val="22"/>
              </w:rPr>
            </w:pPr>
            <w:r w:rsidRPr="00B22F7D">
              <w:rPr>
                <w:sz w:val="22"/>
                <w:szCs w:val="22"/>
              </w:rPr>
              <w:t>Two copies are included in our rate.  If we are filing this with the Court of Appeals, one is mailed to the court and the other to you.  Otherwise, you will receive both copies.  Our transcripts also include a weatherproof color-labeled CD of your audio and transcript.  If you don't want the hard copies mailed or just want the CD, that's fine, too; just let us know.  Otherwise, we will just mail out as described previously.  If this is filed with the Court of Appeals, you will receive a notification upon filing directly from the court.</w:t>
            </w:r>
          </w:p>
          <w:p w14:paraId="2589AD4F" w14:textId="77777777" w:rsidR="00B22F7D" w:rsidRPr="00B22F7D" w:rsidRDefault="00B22F7D" w:rsidP="00B22F7D">
            <w:pPr>
              <w:spacing w:line="276" w:lineRule="auto"/>
              <w:rPr>
                <w:sz w:val="22"/>
                <w:szCs w:val="22"/>
              </w:rPr>
            </w:pPr>
          </w:p>
          <w:p w14:paraId="3BCDAE32" w14:textId="283792D9" w:rsidR="00184E25" w:rsidRPr="00B22F7D" w:rsidRDefault="0054534C" w:rsidP="00B22F7D">
            <w:pPr>
              <w:spacing w:line="276" w:lineRule="auto"/>
              <w:rPr>
                <w:sz w:val="22"/>
                <w:szCs w:val="22"/>
              </w:rPr>
            </w:pPr>
            <w:sdt>
              <w:sdtPr>
                <w:rPr>
                  <w:sz w:val="22"/>
                  <w:szCs w:val="22"/>
                </w:rPr>
                <w:alias w:val="If you have any questions concerning this invoice, contact:"/>
                <w:tag w:val="If you have any questions concerning this invoice, contact:"/>
                <w:id w:val="1340276880"/>
                <w:placeholder>
                  <w:docPart w:val="8C4686993DF5426898B63AD5FD786163"/>
                </w:placeholder>
                <w:temporary/>
                <w:showingPlcHdr/>
                <w15:appearance w15:val="hidden"/>
              </w:sdtPr>
              <w:sdtEndPr/>
              <w:sdtContent>
                <w:r w:rsidR="00184E25" w:rsidRPr="00B22F7D">
                  <w:rPr>
                    <w:sz w:val="22"/>
                    <w:szCs w:val="22"/>
                  </w:rPr>
                  <w:t>If you have any questions concerning this invoice,</w:t>
                </w:r>
              </w:sdtContent>
            </w:sdt>
            <w:r w:rsidR="00184E25" w:rsidRPr="00B22F7D">
              <w:rPr>
                <w:sz w:val="22"/>
                <w:szCs w:val="22"/>
              </w:rPr>
              <w:t xml:space="preserve"> </w:t>
            </w:r>
            <w:sdt>
              <w:sdtPr>
                <w:rPr>
                  <w:sz w:val="22"/>
                  <w:szCs w:val="22"/>
                </w:rPr>
                <w:alias w:val="Contact:"/>
                <w:tag w:val="Contact:"/>
                <w:id w:val="-1644964002"/>
                <w:placeholder>
                  <w:docPart w:val="C9317E432BEF4C52897A3113CCF5356F"/>
                </w:placeholder>
                <w:temporary/>
                <w:showingPlcHdr/>
                <w15:appearance w15:val="hidden"/>
              </w:sdtPr>
              <w:sdtEndPr/>
              <w:sdtContent>
                <w:r w:rsidR="00184E25" w:rsidRPr="00B22F7D">
                  <w:rPr>
                    <w:sz w:val="22"/>
                    <w:szCs w:val="22"/>
                  </w:rPr>
                  <w:t>contact:</w:t>
                </w:r>
              </w:sdtContent>
            </w:sdt>
            <w:r w:rsidR="00184E25" w:rsidRPr="00B22F7D">
              <w:rPr>
                <w:sz w:val="22"/>
                <w:szCs w:val="22"/>
              </w:rPr>
              <w:t xml:space="preserve"> </w:t>
            </w:r>
            <w:r w:rsidR="00A91717" w:rsidRPr="00B22F7D">
              <w:rPr>
                <w:sz w:val="22"/>
                <w:szCs w:val="22"/>
              </w:rPr>
              <w:t>Erica L. Ingram at inquiries@aquoco.co</w:t>
            </w:r>
            <w:r w:rsidR="00A35390">
              <w:rPr>
                <w:sz w:val="22"/>
                <w:szCs w:val="22"/>
              </w:rPr>
              <w:t>, 320 W Republican, Suite 207, Seattle, Washington 98119, (206) 693-2390</w:t>
            </w:r>
          </w:p>
          <w:p w14:paraId="030B07F2" w14:textId="77777777" w:rsidR="00A91717" w:rsidRPr="00B22F7D" w:rsidRDefault="00A91717" w:rsidP="00B22F7D">
            <w:pPr>
              <w:spacing w:line="276" w:lineRule="auto"/>
              <w:rPr>
                <w:sz w:val="22"/>
                <w:szCs w:val="22"/>
              </w:rPr>
            </w:pPr>
          </w:p>
          <w:p w14:paraId="023F5554" w14:textId="752F3F63" w:rsidR="00A91717" w:rsidRDefault="00A91717" w:rsidP="00B22F7D">
            <w:pPr>
              <w:spacing w:line="276" w:lineRule="auto"/>
            </w:pPr>
            <w:r w:rsidRPr="00B22F7D">
              <w:rPr>
                <w:sz w:val="22"/>
                <w:szCs w:val="22"/>
              </w:rPr>
              <w:t>Please pay within 28 days.  5% interest if payment received after 28 calendar days of invoice date, additional 1% interest added every 7th calendar day after day 28 up to a maximum of 12%.</w:t>
            </w:r>
            <w:r w:rsidR="00290CF8" w:rsidRPr="00B22F7D">
              <w:rPr>
                <w:sz w:val="22"/>
                <w:szCs w:val="22"/>
              </w:rPr>
              <w:t xml:space="preserve">  </w:t>
            </w:r>
            <w:r w:rsidRPr="00B22F7D">
              <w:rPr>
                <w:sz w:val="22"/>
                <w:szCs w:val="22"/>
              </w:rPr>
              <w:t>Please submit payment to A Quo Co., c/o American Funding Solutions, PO Box 572, Blue Springs, MO 64013.</w:t>
            </w:r>
          </w:p>
        </w:tc>
      </w:tr>
      <w:tr w:rsidR="00184E25" w:rsidRPr="005524FD" w14:paraId="275A899D" w14:textId="77777777" w:rsidTr="00362932">
        <w:tc>
          <w:tcPr>
            <w:tcW w:w="10790" w:type="dxa"/>
          </w:tcPr>
          <w:p w14:paraId="2268BE55" w14:textId="77777777" w:rsidR="00184E25" w:rsidRPr="005524FD" w:rsidRDefault="0054534C" w:rsidP="005524FD">
            <w:pPr>
              <w:pStyle w:val="Heading4"/>
              <w:outlineLvl w:val="3"/>
            </w:pPr>
            <w:sdt>
              <w:sdtPr>
                <w:alias w:val="Thank your for your business:"/>
                <w:tag w:val="Thank your for your business:"/>
                <w:id w:val="1338572466"/>
                <w:placeholder>
                  <w:docPart w:val="844DF6B11BC04D0DBFA9E9EF7A9AA14D"/>
                </w:placeholder>
                <w:temporary/>
                <w:showingPlcHdr/>
                <w15:appearance w15:val="hidden"/>
              </w:sdtPr>
              <w:sdtEndPr/>
              <w:sdtContent>
                <w:r w:rsidR="00184E25" w:rsidRPr="005524FD">
                  <w:t>Thank you for your business!</w:t>
                </w:r>
              </w:sdtContent>
            </w:sdt>
          </w:p>
        </w:tc>
      </w:tr>
    </w:tbl>
    <w:p w14:paraId="575E117E" w14:textId="3740AD8A" w:rsidR="00184E25" w:rsidRDefault="00184E25" w:rsidP="004F72C5"/>
    <w:sectPr w:rsidR="00184E25"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E9143" w14:textId="77777777" w:rsidR="00FE5B10" w:rsidRDefault="00FE5B10" w:rsidP="00602102">
      <w:r>
        <w:separator/>
      </w:r>
    </w:p>
  </w:endnote>
  <w:endnote w:type="continuationSeparator" w:id="0">
    <w:p w14:paraId="14EE4113" w14:textId="77777777" w:rsidR="00FE5B10" w:rsidRDefault="00FE5B10"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6277D" w14:textId="77777777" w:rsidR="00FE5B10" w:rsidRDefault="00FE5B10" w:rsidP="00602102">
      <w:r>
        <w:separator/>
      </w:r>
    </w:p>
  </w:footnote>
  <w:footnote w:type="continuationSeparator" w:id="0">
    <w:p w14:paraId="76898634" w14:textId="77777777" w:rsidR="00FE5B10" w:rsidRDefault="00FE5B10"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358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C8"/>
    <w:rsid w:val="00024987"/>
    <w:rsid w:val="00041C4F"/>
    <w:rsid w:val="00044386"/>
    <w:rsid w:val="00074F96"/>
    <w:rsid w:val="000B17E1"/>
    <w:rsid w:val="000D0754"/>
    <w:rsid w:val="000F4DBE"/>
    <w:rsid w:val="001025F8"/>
    <w:rsid w:val="00123757"/>
    <w:rsid w:val="001277AD"/>
    <w:rsid w:val="00131ECC"/>
    <w:rsid w:val="00145BC0"/>
    <w:rsid w:val="00160348"/>
    <w:rsid w:val="00166423"/>
    <w:rsid w:val="00184E25"/>
    <w:rsid w:val="001B5363"/>
    <w:rsid w:val="001E0FD3"/>
    <w:rsid w:val="001F5481"/>
    <w:rsid w:val="00241BF7"/>
    <w:rsid w:val="00254893"/>
    <w:rsid w:val="002578B8"/>
    <w:rsid w:val="00286349"/>
    <w:rsid w:val="00290CF8"/>
    <w:rsid w:val="002E3D51"/>
    <w:rsid w:val="002F4BA1"/>
    <w:rsid w:val="0031528C"/>
    <w:rsid w:val="0031549A"/>
    <w:rsid w:val="003366DC"/>
    <w:rsid w:val="00362932"/>
    <w:rsid w:val="00381330"/>
    <w:rsid w:val="00387AA2"/>
    <w:rsid w:val="003A20E3"/>
    <w:rsid w:val="003B0EE5"/>
    <w:rsid w:val="003C59AE"/>
    <w:rsid w:val="0042240B"/>
    <w:rsid w:val="0043168A"/>
    <w:rsid w:val="00464C82"/>
    <w:rsid w:val="004D545E"/>
    <w:rsid w:val="004F72C5"/>
    <w:rsid w:val="004F73CD"/>
    <w:rsid w:val="005272A2"/>
    <w:rsid w:val="00537D4F"/>
    <w:rsid w:val="0054534C"/>
    <w:rsid w:val="005524FD"/>
    <w:rsid w:val="00582467"/>
    <w:rsid w:val="005964BE"/>
    <w:rsid w:val="005A06A0"/>
    <w:rsid w:val="005C5071"/>
    <w:rsid w:val="005C5B97"/>
    <w:rsid w:val="005E42DA"/>
    <w:rsid w:val="005E6251"/>
    <w:rsid w:val="00602102"/>
    <w:rsid w:val="00623975"/>
    <w:rsid w:val="00642C72"/>
    <w:rsid w:val="006479CF"/>
    <w:rsid w:val="00677FDD"/>
    <w:rsid w:val="006913DC"/>
    <w:rsid w:val="006B1498"/>
    <w:rsid w:val="006B4C5A"/>
    <w:rsid w:val="006C486B"/>
    <w:rsid w:val="006E3918"/>
    <w:rsid w:val="006E61F0"/>
    <w:rsid w:val="006F2820"/>
    <w:rsid w:val="0070247A"/>
    <w:rsid w:val="007034AB"/>
    <w:rsid w:val="00710955"/>
    <w:rsid w:val="00733557"/>
    <w:rsid w:val="00755815"/>
    <w:rsid w:val="00765196"/>
    <w:rsid w:val="0078217D"/>
    <w:rsid w:val="007B4264"/>
    <w:rsid w:val="007C601A"/>
    <w:rsid w:val="00814110"/>
    <w:rsid w:val="00820B2B"/>
    <w:rsid w:val="008439DB"/>
    <w:rsid w:val="00856D18"/>
    <w:rsid w:val="00864A39"/>
    <w:rsid w:val="00867B55"/>
    <w:rsid w:val="00870088"/>
    <w:rsid w:val="008773FD"/>
    <w:rsid w:val="00882C99"/>
    <w:rsid w:val="00886F80"/>
    <w:rsid w:val="008A68A8"/>
    <w:rsid w:val="008B5EC8"/>
    <w:rsid w:val="008B612D"/>
    <w:rsid w:val="008C793D"/>
    <w:rsid w:val="008E7650"/>
    <w:rsid w:val="00903A66"/>
    <w:rsid w:val="009357EA"/>
    <w:rsid w:val="0094399F"/>
    <w:rsid w:val="009538CD"/>
    <w:rsid w:val="009A090A"/>
    <w:rsid w:val="009C13BA"/>
    <w:rsid w:val="009C4DBD"/>
    <w:rsid w:val="009D13FC"/>
    <w:rsid w:val="00A137AF"/>
    <w:rsid w:val="00A1405C"/>
    <w:rsid w:val="00A253A9"/>
    <w:rsid w:val="00A35390"/>
    <w:rsid w:val="00A4589C"/>
    <w:rsid w:val="00A551CE"/>
    <w:rsid w:val="00A91717"/>
    <w:rsid w:val="00A94A24"/>
    <w:rsid w:val="00AA04BB"/>
    <w:rsid w:val="00AA23AA"/>
    <w:rsid w:val="00AF2058"/>
    <w:rsid w:val="00B01FA3"/>
    <w:rsid w:val="00B1432F"/>
    <w:rsid w:val="00B15E47"/>
    <w:rsid w:val="00B22F7D"/>
    <w:rsid w:val="00B51AAA"/>
    <w:rsid w:val="00B62E08"/>
    <w:rsid w:val="00B81888"/>
    <w:rsid w:val="00B97983"/>
    <w:rsid w:val="00BD12C5"/>
    <w:rsid w:val="00BD5E96"/>
    <w:rsid w:val="00C21E60"/>
    <w:rsid w:val="00CA46F2"/>
    <w:rsid w:val="00CD2C2E"/>
    <w:rsid w:val="00CD319D"/>
    <w:rsid w:val="00CD7C08"/>
    <w:rsid w:val="00D37145"/>
    <w:rsid w:val="00D456C2"/>
    <w:rsid w:val="00D60FC2"/>
    <w:rsid w:val="00E01E7E"/>
    <w:rsid w:val="00E11A1B"/>
    <w:rsid w:val="00E125CB"/>
    <w:rsid w:val="00E14671"/>
    <w:rsid w:val="00E305D4"/>
    <w:rsid w:val="00E64404"/>
    <w:rsid w:val="00E84182"/>
    <w:rsid w:val="00EA0BC4"/>
    <w:rsid w:val="00EA287B"/>
    <w:rsid w:val="00EC04A5"/>
    <w:rsid w:val="00EC4B14"/>
    <w:rsid w:val="00EE217B"/>
    <w:rsid w:val="00EF4510"/>
    <w:rsid w:val="00EF7CF2"/>
    <w:rsid w:val="00F2746D"/>
    <w:rsid w:val="00F35B85"/>
    <w:rsid w:val="00F6691F"/>
    <w:rsid w:val="00F75FAE"/>
    <w:rsid w:val="00F8619B"/>
    <w:rsid w:val="00F91345"/>
    <w:rsid w:val="00FA2BCC"/>
    <w:rsid w:val="00FA582A"/>
    <w:rsid w:val="00FB35A1"/>
    <w:rsid w:val="00FC4F34"/>
    <w:rsid w:val="00FE5B10"/>
    <w:rsid w:val="00FF7CAD"/>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1"/>
    <o:shapelayout v:ext="edit">
      <o:idmap v:ext="edit" data="1"/>
    </o:shapelayout>
  </w:shapeDefaults>
  <w:doNotEmbedSmartTags/>
  <w:decimalSymbol w:val="."/>
  <w:listSeparator w:val=","/>
  <w14:docId w14:val="57A47A38"/>
  <w15:docId w15:val="{166379AF-0634-4780-9247-A58668A0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0247A"/>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70088"/>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7008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700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A253A9"/>
    <w:pPr>
      <w:spacing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A253A9"/>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6421">
      <w:bodyDiv w:val="1"/>
      <w:marLeft w:val="0"/>
      <w:marRight w:val="0"/>
      <w:marTop w:val="0"/>
      <w:marBottom w:val="0"/>
      <w:divBdr>
        <w:top w:val="none" w:sz="0" w:space="0" w:color="auto"/>
        <w:left w:val="none" w:sz="0" w:space="0" w:color="auto"/>
        <w:bottom w:val="none" w:sz="0" w:space="0" w:color="auto"/>
        <w:right w:val="none" w:sz="0" w:space="0" w:color="auto"/>
      </w:divBdr>
    </w:div>
    <w:div w:id="135539117">
      <w:bodyDiv w:val="1"/>
      <w:marLeft w:val="0"/>
      <w:marRight w:val="0"/>
      <w:marTop w:val="0"/>
      <w:marBottom w:val="0"/>
      <w:divBdr>
        <w:top w:val="none" w:sz="0" w:space="0" w:color="auto"/>
        <w:left w:val="none" w:sz="0" w:space="0" w:color="auto"/>
        <w:bottom w:val="none" w:sz="0" w:space="0" w:color="auto"/>
        <w:right w:val="none" w:sz="0" w:space="0" w:color="auto"/>
      </w:divBdr>
    </w:div>
    <w:div w:id="668289119">
      <w:bodyDiv w:val="1"/>
      <w:marLeft w:val="0"/>
      <w:marRight w:val="0"/>
      <w:marTop w:val="0"/>
      <w:marBottom w:val="0"/>
      <w:divBdr>
        <w:top w:val="none" w:sz="0" w:space="0" w:color="auto"/>
        <w:left w:val="none" w:sz="0" w:space="0" w:color="auto"/>
        <w:bottom w:val="none" w:sz="0" w:space="0" w:color="auto"/>
        <w:right w:val="none" w:sz="0" w:space="0" w:color="auto"/>
      </w:divBdr>
    </w:div>
    <w:div w:id="727843082">
      <w:bodyDiv w:val="1"/>
      <w:marLeft w:val="0"/>
      <w:marRight w:val="0"/>
      <w:marTop w:val="0"/>
      <w:marBottom w:val="0"/>
      <w:divBdr>
        <w:top w:val="none" w:sz="0" w:space="0" w:color="auto"/>
        <w:left w:val="none" w:sz="0" w:space="0" w:color="auto"/>
        <w:bottom w:val="none" w:sz="0" w:space="0" w:color="auto"/>
        <w:right w:val="none" w:sz="0" w:space="0" w:color="auto"/>
      </w:divBdr>
    </w:div>
    <w:div w:id="731805809">
      <w:bodyDiv w:val="1"/>
      <w:marLeft w:val="0"/>
      <w:marRight w:val="0"/>
      <w:marTop w:val="0"/>
      <w:marBottom w:val="0"/>
      <w:divBdr>
        <w:top w:val="none" w:sz="0" w:space="0" w:color="auto"/>
        <w:left w:val="none" w:sz="0" w:space="0" w:color="auto"/>
        <w:bottom w:val="none" w:sz="0" w:space="0" w:color="auto"/>
        <w:right w:val="none" w:sz="0" w:space="0" w:color="auto"/>
      </w:divBdr>
    </w:div>
    <w:div w:id="828712232">
      <w:bodyDiv w:val="1"/>
      <w:marLeft w:val="0"/>
      <w:marRight w:val="0"/>
      <w:marTop w:val="0"/>
      <w:marBottom w:val="0"/>
      <w:divBdr>
        <w:top w:val="none" w:sz="0" w:space="0" w:color="auto"/>
        <w:left w:val="none" w:sz="0" w:space="0" w:color="auto"/>
        <w:bottom w:val="none" w:sz="0" w:space="0" w:color="auto"/>
        <w:right w:val="none" w:sz="0" w:space="0" w:color="auto"/>
      </w:divBdr>
    </w:div>
    <w:div w:id="1485318483">
      <w:bodyDiv w:val="1"/>
      <w:marLeft w:val="0"/>
      <w:marRight w:val="0"/>
      <w:marTop w:val="0"/>
      <w:marBottom w:val="0"/>
      <w:divBdr>
        <w:top w:val="none" w:sz="0" w:space="0" w:color="auto"/>
        <w:left w:val="none" w:sz="0" w:space="0" w:color="auto"/>
        <w:bottom w:val="none" w:sz="0" w:space="0" w:color="auto"/>
        <w:right w:val="none" w:sz="0" w:space="0" w:color="auto"/>
      </w:divBdr>
    </w:div>
    <w:div w:id="1505703926">
      <w:bodyDiv w:val="1"/>
      <w:marLeft w:val="0"/>
      <w:marRight w:val="0"/>
      <w:marTop w:val="0"/>
      <w:marBottom w:val="0"/>
      <w:divBdr>
        <w:top w:val="none" w:sz="0" w:space="0" w:color="auto"/>
        <w:left w:val="none" w:sz="0" w:space="0" w:color="auto"/>
        <w:bottom w:val="none" w:sz="0" w:space="0" w:color="auto"/>
        <w:right w:val="none" w:sz="0" w:space="0" w:color="auto"/>
      </w:divBdr>
    </w:div>
    <w:div w:id="1642071925">
      <w:bodyDiv w:val="1"/>
      <w:marLeft w:val="0"/>
      <w:marRight w:val="0"/>
      <w:marTop w:val="0"/>
      <w:marBottom w:val="0"/>
      <w:divBdr>
        <w:top w:val="none" w:sz="0" w:space="0" w:color="auto"/>
        <w:left w:val="none" w:sz="0" w:space="0" w:color="auto"/>
        <w:bottom w:val="none" w:sz="0" w:space="0" w:color="auto"/>
        <w:right w:val="none" w:sz="0" w:space="0" w:color="auto"/>
      </w:divBdr>
    </w:div>
    <w:div w:id="189492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qui\AppData\Roaming\Microsoft\Templates\Sales%20invo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F3B8E6B3B540F980AD59B7A5D92503"/>
        <w:category>
          <w:name w:val="General"/>
          <w:gallery w:val="placeholder"/>
        </w:category>
        <w:types>
          <w:type w:val="bbPlcHdr"/>
        </w:types>
        <w:behaviors>
          <w:behavior w:val="content"/>
        </w:behaviors>
        <w:guid w:val="{BFFCC77F-C95E-4260-82B7-AD08545386E3}"/>
      </w:docPartPr>
      <w:docPartBody>
        <w:p w:rsidR="005F6F27" w:rsidRDefault="00CF4348">
          <w:pPr>
            <w:pStyle w:val="A5F3B8E6B3B540F980AD59B7A5D92503"/>
          </w:pPr>
          <w:r>
            <w:t>QUANTITY</w:t>
          </w:r>
        </w:p>
      </w:docPartBody>
    </w:docPart>
    <w:docPart>
      <w:docPartPr>
        <w:name w:val="0532A0535300418A81F6A752EF2C724D"/>
        <w:category>
          <w:name w:val="General"/>
          <w:gallery w:val="placeholder"/>
        </w:category>
        <w:types>
          <w:type w:val="bbPlcHdr"/>
        </w:types>
        <w:behaviors>
          <w:behavior w:val="content"/>
        </w:behaviors>
        <w:guid w:val="{9D733EB6-E6CA-4FED-B707-B9ED6F5C3A48}"/>
      </w:docPartPr>
      <w:docPartBody>
        <w:p w:rsidR="005F6F27" w:rsidRDefault="00CF4348">
          <w:pPr>
            <w:pStyle w:val="0532A0535300418A81F6A752EF2C724D"/>
          </w:pPr>
          <w:r>
            <w:t>DESCRIPTION</w:t>
          </w:r>
        </w:p>
      </w:docPartBody>
    </w:docPart>
    <w:docPart>
      <w:docPartPr>
        <w:name w:val="BED25EB4224443708D754E9212C6B23D"/>
        <w:category>
          <w:name w:val="General"/>
          <w:gallery w:val="placeholder"/>
        </w:category>
        <w:types>
          <w:type w:val="bbPlcHdr"/>
        </w:types>
        <w:behaviors>
          <w:behavior w:val="content"/>
        </w:behaviors>
        <w:guid w:val="{31F712C5-1402-44C6-87AC-33CBCA46260C}"/>
      </w:docPartPr>
      <w:docPartBody>
        <w:p w:rsidR="005F6F27" w:rsidRDefault="00CF4348">
          <w:pPr>
            <w:pStyle w:val="BED25EB4224443708D754E9212C6B23D"/>
          </w:pPr>
          <w:r>
            <w:t>UNIT PRICE</w:t>
          </w:r>
        </w:p>
      </w:docPartBody>
    </w:docPart>
    <w:docPart>
      <w:docPartPr>
        <w:name w:val="BBDAC20F007345C485A4EB9F11C5D8DD"/>
        <w:category>
          <w:name w:val="General"/>
          <w:gallery w:val="placeholder"/>
        </w:category>
        <w:types>
          <w:type w:val="bbPlcHdr"/>
        </w:types>
        <w:behaviors>
          <w:behavior w:val="content"/>
        </w:behaviors>
        <w:guid w:val="{92ED1014-49EF-42F0-8ABA-C92DFBC028CE}"/>
      </w:docPartPr>
      <w:docPartBody>
        <w:p w:rsidR="005F6F27" w:rsidRDefault="00CF4348">
          <w:pPr>
            <w:pStyle w:val="BBDAC20F007345C485A4EB9F11C5D8DD"/>
          </w:pPr>
          <w:r>
            <w:t>TOTAL</w:t>
          </w:r>
        </w:p>
      </w:docPartBody>
    </w:docPart>
    <w:docPart>
      <w:docPartPr>
        <w:name w:val="81BAF7805AAC49F99F33343CEEA9B147"/>
        <w:category>
          <w:name w:val="General"/>
          <w:gallery w:val="placeholder"/>
        </w:category>
        <w:types>
          <w:type w:val="bbPlcHdr"/>
        </w:types>
        <w:behaviors>
          <w:behavior w:val="content"/>
        </w:behaviors>
        <w:guid w:val="{2C6A71B6-A3A1-4C98-87CE-3FA334F5BA34}"/>
      </w:docPartPr>
      <w:docPartBody>
        <w:p w:rsidR="005F6F27" w:rsidRDefault="00CF4348">
          <w:pPr>
            <w:pStyle w:val="81BAF7805AAC49F99F33343CEEA9B147"/>
          </w:pPr>
          <w:r>
            <w:t>TOTAL DUE</w:t>
          </w:r>
        </w:p>
      </w:docPartBody>
    </w:docPart>
    <w:docPart>
      <w:docPartPr>
        <w:name w:val="8C4686993DF5426898B63AD5FD786163"/>
        <w:category>
          <w:name w:val="General"/>
          <w:gallery w:val="placeholder"/>
        </w:category>
        <w:types>
          <w:type w:val="bbPlcHdr"/>
        </w:types>
        <w:behaviors>
          <w:behavior w:val="content"/>
        </w:behaviors>
        <w:guid w:val="{85B06012-7BFC-4726-BBEE-51035E11CC01}"/>
      </w:docPartPr>
      <w:docPartBody>
        <w:p w:rsidR="005F6F27" w:rsidRDefault="00CF4348">
          <w:pPr>
            <w:pStyle w:val="8C4686993DF5426898B63AD5FD786163"/>
          </w:pPr>
          <w:r w:rsidRPr="009C4DBD">
            <w:t>If you have any questions concerning this invoice,</w:t>
          </w:r>
        </w:p>
      </w:docPartBody>
    </w:docPart>
    <w:docPart>
      <w:docPartPr>
        <w:name w:val="C9317E432BEF4C52897A3113CCF5356F"/>
        <w:category>
          <w:name w:val="General"/>
          <w:gallery w:val="placeholder"/>
        </w:category>
        <w:types>
          <w:type w:val="bbPlcHdr"/>
        </w:types>
        <w:behaviors>
          <w:behavior w:val="content"/>
        </w:behaviors>
        <w:guid w:val="{3520FD75-D820-4F53-AF42-7C34DA732574}"/>
      </w:docPartPr>
      <w:docPartBody>
        <w:p w:rsidR="005F6F27" w:rsidRDefault="00CF4348">
          <w:pPr>
            <w:pStyle w:val="C9317E432BEF4C52897A3113CCF5356F"/>
          </w:pPr>
          <w:r>
            <w:t>contact:</w:t>
          </w:r>
        </w:p>
      </w:docPartBody>
    </w:docPart>
    <w:docPart>
      <w:docPartPr>
        <w:name w:val="844DF6B11BC04D0DBFA9E9EF7A9AA14D"/>
        <w:category>
          <w:name w:val="General"/>
          <w:gallery w:val="placeholder"/>
        </w:category>
        <w:types>
          <w:type w:val="bbPlcHdr"/>
        </w:types>
        <w:behaviors>
          <w:behavior w:val="content"/>
        </w:behaviors>
        <w:guid w:val="{0ABECD1C-1BDB-402C-BEEE-44F58F2D11E7}"/>
      </w:docPartPr>
      <w:docPartBody>
        <w:p w:rsidR="005F6F27" w:rsidRDefault="00CF4348">
          <w:pPr>
            <w:pStyle w:val="844DF6B11BC04D0DBFA9E9EF7A9AA14D"/>
          </w:pPr>
          <w:r w:rsidRPr="00CA46F2">
            <w:t>Thank you for your business!</w:t>
          </w:r>
        </w:p>
      </w:docPartBody>
    </w:docPart>
    <w:docPart>
      <w:docPartPr>
        <w:name w:val="ECAB8070D674424AAED656882B3D4A8C"/>
        <w:category>
          <w:name w:val="General"/>
          <w:gallery w:val="placeholder"/>
        </w:category>
        <w:types>
          <w:type w:val="bbPlcHdr"/>
        </w:types>
        <w:behaviors>
          <w:behavior w:val="content"/>
        </w:behaviors>
        <w:guid w:val="{B8D1B36C-7AAA-4B6C-8CCD-571509C74A7A}"/>
      </w:docPartPr>
      <w:docPartBody>
        <w:p w:rsidR="005F6F27" w:rsidRDefault="00CF4348" w:rsidP="00CF4348">
          <w:pPr>
            <w:pStyle w:val="ECAB8070D674424AAED656882B3D4A8C"/>
          </w:pPr>
          <w:r w:rsidRPr="00F35B85">
            <w:t>Company Name</w:t>
          </w:r>
        </w:p>
      </w:docPartBody>
    </w:docPart>
    <w:docPart>
      <w:docPartPr>
        <w:name w:val="11880763D41B4731A7446BC50346B7B9"/>
        <w:category>
          <w:name w:val="General"/>
          <w:gallery w:val="placeholder"/>
        </w:category>
        <w:types>
          <w:type w:val="bbPlcHdr"/>
        </w:types>
        <w:behaviors>
          <w:behavior w:val="content"/>
        </w:behaviors>
        <w:guid w:val="{973BAF3C-FFFA-4D4E-AFC7-8E5A48F2D3F5}"/>
      </w:docPartPr>
      <w:docPartBody>
        <w:p w:rsidR="005F6F27" w:rsidRDefault="00CF4348" w:rsidP="00CF4348">
          <w:pPr>
            <w:pStyle w:val="11880763D41B4731A7446BC50346B7B9"/>
          </w:pPr>
          <w:r w:rsidRPr="00B1432F">
            <w:t>To:</w:t>
          </w:r>
        </w:p>
      </w:docPartBody>
    </w:docPart>
    <w:docPart>
      <w:docPartPr>
        <w:name w:val="8F82DFF39BF4453AA0157ACF8EE67515"/>
        <w:category>
          <w:name w:val="General"/>
          <w:gallery w:val="placeholder"/>
        </w:category>
        <w:types>
          <w:type w:val="bbPlcHdr"/>
        </w:types>
        <w:behaviors>
          <w:behavior w:val="content"/>
        </w:behaviors>
        <w:guid w:val="{DA44BA31-5CA3-4F52-ACF6-E1795DF3506A}"/>
      </w:docPartPr>
      <w:docPartBody>
        <w:p w:rsidR="00C53A4B" w:rsidRDefault="00EF3217" w:rsidP="00EF3217">
          <w:pPr>
            <w:pStyle w:val="8F82DFF39BF4453AA0157ACF8EE67515"/>
          </w:pPr>
          <w:r w:rsidRPr="00B1432F">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48"/>
    <w:rsid w:val="000A39AE"/>
    <w:rsid w:val="0046120B"/>
    <w:rsid w:val="005F6F27"/>
    <w:rsid w:val="00674846"/>
    <w:rsid w:val="007E48C7"/>
    <w:rsid w:val="00C53A4B"/>
    <w:rsid w:val="00CF4348"/>
    <w:rsid w:val="00EF3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F070CD59984D4BAAC93CA087F5721D">
    <w:name w:val="F3F070CD59984D4BAAC93CA087F5721D"/>
  </w:style>
  <w:style w:type="paragraph" w:customStyle="1" w:styleId="59E47EA5D2614F0BA9CB9FDD6EEADE2A">
    <w:name w:val="59E47EA5D2614F0BA9CB9FDD6EEADE2A"/>
  </w:style>
  <w:style w:type="paragraph" w:customStyle="1" w:styleId="BEA1E171235D4D1B9F4615007D1A50C4">
    <w:name w:val="BEA1E171235D4D1B9F4615007D1A50C4"/>
  </w:style>
  <w:style w:type="paragraph" w:customStyle="1" w:styleId="321E73C283E240F69D72E1C68C0EF43F">
    <w:name w:val="321E73C283E240F69D72E1C68C0EF43F"/>
  </w:style>
  <w:style w:type="paragraph" w:customStyle="1" w:styleId="4BD7478AA7DF4D0ABE0930CDD4AA625E">
    <w:name w:val="4BD7478AA7DF4D0ABE0930CDD4AA625E"/>
  </w:style>
  <w:style w:type="paragraph" w:customStyle="1" w:styleId="24B2A9DAD68C4A508385D40AB626F97B">
    <w:name w:val="24B2A9DAD68C4A508385D40AB626F97B"/>
  </w:style>
  <w:style w:type="paragraph" w:customStyle="1" w:styleId="83B78566BC464E43A9C7FD3C3B4C3091">
    <w:name w:val="83B78566BC464E43A9C7FD3C3B4C3091"/>
  </w:style>
  <w:style w:type="paragraph" w:customStyle="1" w:styleId="3784744F648D4BFABA63B94008F16825">
    <w:name w:val="3784744F648D4BFABA63B94008F16825"/>
  </w:style>
  <w:style w:type="paragraph" w:customStyle="1" w:styleId="E9DEAE9224B342F8B7D7EDD2F076A7EA">
    <w:name w:val="E9DEAE9224B342F8B7D7EDD2F076A7EA"/>
  </w:style>
  <w:style w:type="paragraph" w:customStyle="1" w:styleId="27E399A6877C4DC48DE927969B6FD2F7">
    <w:name w:val="27E399A6877C4DC48DE927969B6FD2F7"/>
  </w:style>
  <w:style w:type="paragraph" w:customStyle="1" w:styleId="7A51A1E32CC84F9D99B00A8D81464C0B">
    <w:name w:val="7A51A1E32CC84F9D99B00A8D81464C0B"/>
  </w:style>
  <w:style w:type="paragraph" w:customStyle="1" w:styleId="160F4CE282D843BF9F1626F4E83AAD6D">
    <w:name w:val="160F4CE282D843BF9F1626F4E83AAD6D"/>
  </w:style>
  <w:style w:type="paragraph" w:customStyle="1" w:styleId="DCC272CF4919450D88EB903723B0D29A">
    <w:name w:val="DCC272CF4919450D88EB903723B0D29A"/>
  </w:style>
  <w:style w:type="paragraph" w:customStyle="1" w:styleId="7C3C866643C7415B938B536C1617909B">
    <w:name w:val="7C3C866643C7415B938B536C1617909B"/>
  </w:style>
  <w:style w:type="paragraph" w:customStyle="1" w:styleId="8813C727411641B883DD93FBE10A16E3">
    <w:name w:val="8813C727411641B883DD93FBE10A16E3"/>
  </w:style>
  <w:style w:type="paragraph" w:customStyle="1" w:styleId="73E989754F884F72B8545A1AEA0AEC70">
    <w:name w:val="73E989754F884F72B8545A1AEA0AEC70"/>
  </w:style>
  <w:style w:type="paragraph" w:customStyle="1" w:styleId="BCE5B59B5678469B8AAB5396A517F050">
    <w:name w:val="BCE5B59B5678469B8AAB5396A517F050"/>
  </w:style>
  <w:style w:type="paragraph" w:customStyle="1" w:styleId="E9C71304532443EF8D88691CC7D81B6B">
    <w:name w:val="E9C71304532443EF8D88691CC7D81B6B"/>
  </w:style>
  <w:style w:type="paragraph" w:customStyle="1" w:styleId="355E62696675416A821DA56D62C700CD">
    <w:name w:val="355E62696675416A821DA56D62C700CD"/>
  </w:style>
  <w:style w:type="paragraph" w:customStyle="1" w:styleId="94215466E01F4561A47F820795B311B6">
    <w:name w:val="94215466E01F4561A47F820795B311B6"/>
  </w:style>
  <w:style w:type="paragraph" w:customStyle="1" w:styleId="9214F6A0FE6447D0AD4A814066AB5ABB">
    <w:name w:val="9214F6A0FE6447D0AD4A814066AB5ABB"/>
  </w:style>
  <w:style w:type="paragraph" w:customStyle="1" w:styleId="8FF6055767C7474492F3AF522DD4D91D">
    <w:name w:val="8FF6055767C7474492F3AF522DD4D91D"/>
  </w:style>
  <w:style w:type="paragraph" w:customStyle="1" w:styleId="5C3C9FA519654038988B9EB72C6627F1">
    <w:name w:val="5C3C9FA519654038988B9EB72C6627F1"/>
  </w:style>
  <w:style w:type="paragraph" w:customStyle="1" w:styleId="A30E46580E3C4E10938B5AFC92DF12B2">
    <w:name w:val="A30E46580E3C4E10938B5AFC92DF12B2"/>
  </w:style>
  <w:style w:type="paragraph" w:customStyle="1" w:styleId="717C09F6F0834EE5BB60243FEA2ED2B2">
    <w:name w:val="717C09F6F0834EE5BB60243FEA2ED2B2"/>
  </w:style>
  <w:style w:type="paragraph" w:customStyle="1" w:styleId="2DE15A0121C4424A8D80204D967BADE0">
    <w:name w:val="2DE15A0121C4424A8D80204D967BADE0"/>
  </w:style>
  <w:style w:type="paragraph" w:customStyle="1" w:styleId="BE5F2EAC089A49749DE738EDF6E714EB">
    <w:name w:val="BE5F2EAC089A49749DE738EDF6E714EB"/>
  </w:style>
  <w:style w:type="paragraph" w:customStyle="1" w:styleId="72DBCA5A21A64B2190FFACDEFE5E5C34">
    <w:name w:val="72DBCA5A21A64B2190FFACDEFE5E5C34"/>
  </w:style>
  <w:style w:type="paragraph" w:customStyle="1" w:styleId="AE135AA5525548E0862E9E1A38114AED">
    <w:name w:val="AE135AA5525548E0862E9E1A38114AED"/>
  </w:style>
  <w:style w:type="paragraph" w:customStyle="1" w:styleId="CE88D6C2DC5C49629D6F6E2EE0DEB1F9">
    <w:name w:val="CE88D6C2DC5C49629D6F6E2EE0DEB1F9"/>
  </w:style>
  <w:style w:type="paragraph" w:customStyle="1" w:styleId="B3C56FBB0957425584D0444966B5CDBE">
    <w:name w:val="B3C56FBB0957425584D0444966B5CDBE"/>
  </w:style>
  <w:style w:type="paragraph" w:customStyle="1" w:styleId="63C4C9ACFF934345B8EEA83CDF08A1C2">
    <w:name w:val="63C4C9ACFF934345B8EEA83CDF08A1C2"/>
  </w:style>
  <w:style w:type="paragraph" w:customStyle="1" w:styleId="7A0411E3E6F04A75BF27A032EF0DC6AF">
    <w:name w:val="7A0411E3E6F04A75BF27A032EF0DC6AF"/>
  </w:style>
  <w:style w:type="paragraph" w:customStyle="1" w:styleId="B8F783344BE54A2FBCBB313022AC9EBF">
    <w:name w:val="B8F783344BE54A2FBCBB313022AC9EBF"/>
  </w:style>
  <w:style w:type="paragraph" w:customStyle="1" w:styleId="2D50E1D0296D44428B3DFDCAFC63EE76">
    <w:name w:val="2D50E1D0296D44428B3DFDCAFC63EE76"/>
  </w:style>
  <w:style w:type="paragraph" w:customStyle="1" w:styleId="035961D50948460C960E0E8736408AA4">
    <w:name w:val="035961D50948460C960E0E8736408AA4"/>
  </w:style>
  <w:style w:type="paragraph" w:customStyle="1" w:styleId="C4A3097206FB40F0B66A2995A24803FE">
    <w:name w:val="C4A3097206FB40F0B66A2995A24803FE"/>
  </w:style>
  <w:style w:type="paragraph" w:customStyle="1" w:styleId="D53DE1EA7C514725AEC5CDFCA457C0FE">
    <w:name w:val="D53DE1EA7C514725AEC5CDFCA457C0FE"/>
  </w:style>
  <w:style w:type="paragraph" w:customStyle="1" w:styleId="A5F3B8E6B3B540F980AD59B7A5D92503">
    <w:name w:val="A5F3B8E6B3B540F980AD59B7A5D92503"/>
  </w:style>
  <w:style w:type="paragraph" w:customStyle="1" w:styleId="0532A0535300418A81F6A752EF2C724D">
    <w:name w:val="0532A0535300418A81F6A752EF2C724D"/>
  </w:style>
  <w:style w:type="paragraph" w:customStyle="1" w:styleId="BED25EB4224443708D754E9212C6B23D">
    <w:name w:val="BED25EB4224443708D754E9212C6B23D"/>
  </w:style>
  <w:style w:type="paragraph" w:customStyle="1" w:styleId="BBDAC20F007345C485A4EB9F11C5D8DD">
    <w:name w:val="BBDAC20F007345C485A4EB9F11C5D8DD"/>
  </w:style>
  <w:style w:type="paragraph" w:customStyle="1" w:styleId="8E4E7404F6544E5FBB401E3FB108B240">
    <w:name w:val="8E4E7404F6544E5FBB401E3FB108B240"/>
  </w:style>
  <w:style w:type="paragraph" w:customStyle="1" w:styleId="FA1D4EA7BF534B8084AE61CC4C89BE6B">
    <w:name w:val="FA1D4EA7BF534B8084AE61CC4C89BE6B"/>
  </w:style>
  <w:style w:type="paragraph" w:customStyle="1" w:styleId="18A57E144C0540609E2694DA912E9385">
    <w:name w:val="18A57E144C0540609E2694DA912E9385"/>
  </w:style>
  <w:style w:type="paragraph" w:customStyle="1" w:styleId="268D3889FFAE490C9D7DE65082FE267C">
    <w:name w:val="268D3889FFAE490C9D7DE65082FE267C"/>
  </w:style>
  <w:style w:type="paragraph" w:customStyle="1" w:styleId="74FB3A81FA964050B1CDDC48B34C7A30">
    <w:name w:val="74FB3A81FA964050B1CDDC48B34C7A30"/>
  </w:style>
  <w:style w:type="paragraph" w:customStyle="1" w:styleId="1A29A0634D804D71B69866236409C613">
    <w:name w:val="1A29A0634D804D71B69866236409C613"/>
  </w:style>
  <w:style w:type="paragraph" w:customStyle="1" w:styleId="F846A40638B440748AB9146C33C8AC48">
    <w:name w:val="F846A40638B440748AB9146C33C8AC48"/>
  </w:style>
  <w:style w:type="paragraph" w:customStyle="1" w:styleId="F6F99E1C87A94EBA915C4C8A4D702672">
    <w:name w:val="F6F99E1C87A94EBA915C4C8A4D702672"/>
  </w:style>
  <w:style w:type="paragraph" w:customStyle="1" w:styleId="319B583622FB40F3B10D37BB34ECF972">
    <w:name w:val="319B583622FB40F3B10D37BB34ECF972"/>
  </w:style>
  <w:style w:type="paragraph" w:customStyle="1" w:styleId="79FC78D177074BE194AAACBBC62E239B">
    <w:name w:val="79FC78D177074BE194AAACBBC62E239B"/>
  </w:style>
  <w:style w:type="paragraph" w:customStyle="1" w:styleId="71B6C59B3CBD422E95B74C409AAA7E1D">
    <w:name w:val="71B6C59B3CBD422E95B74C409AAA7E1D"/>
  </w:style>
  <w:style w:type="paragraph" w:customStyle="1" w:styleId="DC751383F1FA47C89DD836047A3BED2E">
    <w:name w:val="DC751383F1FA47C89DD836047A3BED2E"/>
  </w:style>
  <w:style w:type="paragraph" w:customStyle="1" w:styleId="949A3131453A4E8EB2D74AE4649940BF">
    <w:name w:val="949A3131453A4E8EB2D74AE4649940BF"/>
  </w:style>
  <w:style w:type="paragraph" w:customStyle="1" w:styleId="76F8D747AB4440C4887B37FBB02EDE90">
    <w:name w:val="76F8D747AB4440C4887B37FBB02EDE90"/>
  </w:style>
  <w:style w:type="paragraph" w:customStyle="1" w:styleId="2B90732CBD6E4C39942E78FAA1DC99DF">
    <w:name w:val="2B90732CBD6E4C39942E78FAA1DC99DF"/>
  </w:style>
  <w:style w:type="paragraph" w:customStyle="1" w:styleId="9BAEAD1B706E47F4A3C8AE960D572402">
    <w:name w:val="9BAEAD1B706E47F4A3C8AE960D572402"/>
  </w:style>
  <w:style w:type="paragraph" w:customStyle="1" w:styleId="3F60E0D165834995A1241510E95A007B">
    <w:name w:val="3F60E0D165834995A1241510E95A007B"/>
  </w:style>
  <w:style w:type="paragraph" w:customStyle="1" w:styleId="6FA18F8F4BDF48E69EE09E372C0ABF78">
    <w:name w:val="6FA18F8F4BDF48E69EE09E372C0ABF78"/>
  </w:style>
  <w:style w:type="paragraph" w:customStyle="1" w:styleId="997DE2106333450E905361E4938B2A77">
    <w:name w:val="997DE2106333450E905361E4938B2A77"/>
  </w:style>
  <w:style w:type="paragraph" w:customStyle="1" w:styleId="8E3D714BB9E24DB2A696085FF033D39B">
    <w:name w:val="8E3D714BB9E24DB2A696085FF033D39B"/>
  </w:style>
  <w:style w:type="paragraph" w:customStyle="1" w:styleId="20A584F27256406A9D1604F240F476CA">
    <w:name w:val="20A584F27256406A9D1604F240F476CA"/>
  </w:style>
  <w:style w:type="paragraph" w:customStyle="1" w:styleId="BB1D8F585E244FDD93B40126EC442B88">
    <w:name w:val="BB1D8F585E244FDD93B40126EC442B88"/>
  </w:style>
  <w:style w:type="paragraph" w:customStyle="1" w:styleId="CE742BAD1BC54C29A0F8181CD01A2A23">
    <w:name w:val="CE742BAD1BC54C29A0F8181CD01A2A23"/>
  </w:style>
  <w:style w:type="paragraph" w:customStyle="1" w:styleId="5ADDB64A9B5B465ABD86F58412EC7876">
    <w:name w:val="5ADDB64A9B5B465ABD86F58412EC7876"/>
  </w:style>
  <w:style w:type="paragraph" w:customStyle="1" w:styleId="A6291FE1BB904DCD93FE8FF5789B724A">
    <w:name w:val="A6291FE1BB904DCD93FE8FF5789B724A"/>
  </w:style>
  <w:style w:type="paragraph" w:customStyle="1" w:styleId="C36E883CAEF146A39FAE6AE5630EECB2">
    <w:name w:val="C36E883CAEF146A39FAE6AE5630EECB2"/>
  </w:style>
  <w:style w:type="paragraph" w:customStyle="1" w:styleId="C9495764D9A6451F939D31670CCA8596">
    <w:name w:val="C9495764D9A6451F939D31670CCA8596"/>
  </w:style>
  <w:style w:type="paragraph" w:customStyle="1" w:styleId="2FD56E572AF445ADA07129182152ACD8">
    <w:name w:val="2FD56E572AF445ADA07129182152ACD8"/>
  </w:style>
  <w:style w:type="paragraph" w:customStyle="1" w:styleId="BC552F56B7AF4E56A6F5AC326003E5B6">
    <w:name w:val="BC552F56B7AF4E56A6F5AC326003E5B6"/>
  </w:style>
  <w:style w:type="paragraph" w:customStyle="1" w:styleId="6DB7C543C11F4206B940B42945D69470">
    <w:name w:val="6DB7C543C11F4206B940B42945D69470"/>
  </w:style>
  <w:style w:type="paragraph" w:customStyle="1" w:styleId="05842E0D58124B34A5361020F67DA6D4">
    <w:name w:val="05842E0D58124B34A5361020F67DA6D4"/>
  </w:style>
  <w:style w:type="paragraph" w:customStyle="1" w:styleId="F6BB1B5F69744620841AD9B9E7B13F47">
    <w:name w:val="F6BB1B5F69744620841AD9B9E7B13F47"/>
  </w:style>
  <w:style w:type="paragraph" w:customStyle="1" w:styleId="1193A614F680481D9DABF4197A7645BA">
    <w:name w:val="1193A614F680481D9DABF4197A7645BA"/>
  </w:style>
  <w:style w:type="paragraph" w:customStyle="1" w:styleId="DE883C95B81C4CD3864BD544607046E6">
    <w:name w:val="DE883C95B81C4CD3864BD544607046E6"/>
  </w:style>
  <w:style w:type="paragraph" w:customStyle="1" w:styleId="CC75FAC905404475BD07B7BC91778DD4">
    <w:name w:val="CC75FAC905404475BD07B7BC91778DD4"/>
  </w:style>
  <w:style w:type="paragraph" w:customStyle="1" w:styleId="2AACECF807934FD7AF036154DD022C67">
    <w:name w:val="2AACECF807934FD7AF036154DD022C67"/>
  </w:style>
  <w:style w:type="paragraph" w:customStyle="1" w:styleId="56E825CE04204B1DAFC2079EA45FC795">
    <w:name w:val="56E825CE04204B1DAFC2079EA45FC795"/>
  </w:style>
  <w:style w:type="paragraph" w:customStyle="1" w:styleId="36B06E5CE525458D9C8DAAA65A0E6852">
    <w:name w:val="36B06E5CE525458D9C8DAAA65A0E6852"/>
  </w:style>
  <w:style w:type="paragraph" w:customStyle="1" w:styleId="FD54C58F53E14C2AB5208B224F3F42B5">
    <w:name w:val="FD54C58F53E14C2AB5208B224F3F42B5"/>
  </w:style>
  <w:style w:type="paragraph" w:customStyle="1" w:styleId="9CF503D4C5304F019224A1FCF8F7DA1E">
    <w:name w:val="9CF503D4C5304F019224A1FCF8F7DA1E"/>
  </w:style>
  <w:style w:type="paragraph" w:customStyle="1" w:styleId="D57363BCC7154073A46C3EF4B0E2A22F">
    <w:name w:val="D57363BCC7154073A46C3EF4B0E2A22F"/>
  </w:style>
  <w:style w:type="paragraph" w:customStyle="1" w:styleId="DD71C521A1C24E35B7022D7F6A399AA2">
    <w:name w:val="DD71C521A1C24E35B7022D7F6A399AA2"/>
  </w:style>
  <w:style w:type="paragraph" w:customStyle="1" w:styleId="3BE390AB0EEA4CADBCEEE2A9C500ECEC">
    <w:name w:val="3BE390AB0EEA4CADBCEEE2A9C500ECEC"/>
  </w:style>
  <w:style w:type="paragraph" w:customStyle="1" w:styleId="F6F3C9DF5AF04B4D9522049BB7C3E7DD">
    <w:name w:val="F6F3C9DF5AF04B4D9522049BB7C3E7DD"/>
  </w:style>
  <w:style w:type="paragraph" w:customStyle="1" w:styleId="35D3672D13694978A637679A7B906211">
    <w:name w:val="35D3672D13694978A637679A7B906211"/>
  </w:style>
  <w:style w:type="paragraph" w:customStyle="1" w:styleId="EF44B2FE3068455D84B81D0D63DCA879">
    <w:name w:val="EF44B2FE3068455D84B81D0D63DCA879"/>
  </w:style>
  <w:style w:type="paragraph" w:customStyle="1" w:styleId="81BAF7805AAC49F99F33343CEEA9B147">
    <w:name w:val="81BAF7805AAC49F99F33343CEEA9B147"/>
  </w:style>
  <w:style w:type="paragraph" w:customStyle="1" w:styleId="063B891C75BD498BB6C45292E35FA84C">
    <w:name w:val="063B891C75BD498BB6C45292E35FA84C"/>
  </w:style>
  <w:style w:type="paragraph" w:customStyle="1" w:styleId="E3DEEFC3BF80463CB7AC9B6C68159012">
    <w:name w:val="E3DEEFC3BF80463CB7AC9B6C68159012"/>
  </w:style>
  <w:style w:type="paragraph" w:customStyle="1" w:styleId="15752BD5F78A44B68C871D29D703930D">
    <w:name w:val="15752BD5F78A44B68C871D29D703930D"/>
  </w:style>
  <w:style w:type="paragraph" w:customStyle="1" w:styleId="8C4686993DF5426898B63AD5FD786163">
    <w:name w:val="8C4686993DF5426898B63AD5FD786163"/>
  </w:style>
  <w:style w:type="paragraph" w:customStyle="1" w:styleId="C9317E432BEF4C52897A3113CCF5356F">
    <w:name w:val="C9317E432BEF4C52897A3113CCF5356F"/>
  </w:style>
  <w:style w:type="paragraph" w:customStyle="1" w:styleId="EF246157095C48F0AF6B9168E9A5F321">
    <w:name w:val="EF246157095C48F0AF6B9168E9A5F321"/>
  </w:style>
  <w:style w:type="paragraph" w:customStyle="1" w:styleId="D562D5E963A449C0A885FA79F0120695">
    <w:name w:val="D562D5E963A449C0A885FA79F0120695"/>
  </w:style>
  <w:style w:type="paragraph" w:customStyle="1" w:styleId="9CE0EF01AEE94948B4BCB4D1A5890337">
    <w:name w:val="9CE0EF01AEE94948B4BCB4D1A5890337"/>
  </w:style>
  <w:style w:type="paragraph" w:customStyle="1" w:styleId="4B00F3EE491B483094F2FCAF02863FD6">
    <w:name w:val="4B00F3EE491B483094F2FCAF02863FD6"/>
  </w:style>
  <w:style w:type="paragraph" w:customStyle="1" w:styleId="4B1A561B10E448B4820ABC38353A9282">
    <w:name w:val="4B1A561B10E448B4820ABC38353A9282"/>
  </w:style>
  <w:style w:type="paragraph" w:customStyle="1" w:styleId="844DF6B11BC04D0DBFA9E9EF7A9AA14D">
    <w:name w:val="844DF6B11BC04D0DBFA9E9EF7A9AA14D"/>
  </w:style>
  <w:style w:type="paragraph" w:customStyle="1" w:styleId="079CFB3A66A2451C881AB22D9369E0C5">
    <w:name w:val="079CFB3A66A2451C881AB22D9369E0C5"/>
    <w:rsid w:val="00CF4348"/>
  </w:style>
  <w:style w:type="paragraph" w:customStyle="1" w:styleId="8016EC29788E44D3A464F3B85158BBB3">
    <w:name w:val="8016EC29788E44D3A464F3B85158BBB3"/>
    <w:rsid w:val="00CF4348"/>
  </w:style>
  <w:style w:type="paragraph" w:customStyle="1" w:styleId="0A77FA578AAC423AA2D8995EF091429C">
    <w:name w:val="0A77FA578AAC423AA2D8995EF091429C"/>
    <w:rsid w:val="00CF4348"/>
  </w:style>
  <w:style w:type="paragraph" w:customStyle="1" w:styleId="D6F4249D70C343DAB8ED6E546B8231C8">
    <w:name w:val="D6F4249D70C343DAB8ED6E546B8231C8"/>
    <w:rsid w:val="00CF4348"/>
  </w:style>
  <w:style w:type="paragraph" w:customStyle="1" w:styleId="65028A62F4454826BDF583731F49D005">
    <w:name w:val="65028A62F4454826BDF583731F49D005"/>
    <w:rsid w:val="00CF4348"/>
  </w:style>
  <w:style w:type="paragraph" w:customStyle="1" w:styleId="9A00FFC5134844E5A542B4E7842A3BC0">
    <w:name w:val="9A00FFC5134844E5A542B4E7842A3BC0"/>
    <w:rsid w:val="00CF4348"/>
  </w:style>
  <w:style w:type="paragraph" w:customStyle="1" w:styleId="13ECB2A3D9944570A940084A35BBDB9D">
    <w:name w:val="13ECB2A3D9944570A940084A35BBDB9D"/>
    <w:rsid w:val="00CF4348"/>
  </w:style>
  <w:style w:type="paragraph" w:customStyle="1" w:styleId="4685BAFE74A54F4986CFA999561EE546">
    <w:name w:val="4685BAFE74A54F4986CFA999561EE546"/>
    <w:rsid w:val="00CF4348"/>
  </w:style>
  <w:style w:type="paragraph" w:customStyle="1" w:styleId="D5A71DA62FE44F769EF6A00D2EF86538">
    <w:name w:val="D5A71DA62FE44F769EF6A00D2EF86538"/>
    <w:rsid w:val="00CF4348"/>
  </w:style>
  <w:style w:type="paragraph" w:customStyle="1" w:styleId="B4F433C8494A4BF2B91406A9E7DE938A">
    <w:name w:val="B4F433C8494A4BF2B91406A9E7DE938A"/>
    <w:rsid w:val="00CF4348"/>
  </w:style>
  <w:style w:type="paragraph" w:customStyle="1" w:styleId="ADCAFBA432E94C688F592DF688271EF1">
    <w:name w:val="ADCAFBA432E94C688F592DF688271EF1"/>
    <w:rsid w:val="00CF4348"/>
  </w:style>
  <w:style w:type="paragraph" w:customStyle="1" w:styleId="04D5BA649D73433C8890328B0E9F6F0F">
    <w:name w:val="04D5BA649D73433C8890328B0E9F6F0F"/>
    <w:rsid w:val="00CF4348"/>
  </w:style>
  <w:style w:type="paragraph" w:customStyle="1" w:styleId="1A5D9E15B2E24225B77FB8FBEF80E5C9">
    <w:name w:val="1A5D9E15B2E24225B77FB8FBEF80E5C9"/>
    <w:rsid w:val="00CF4348"/>
  </w:style>
  <w:style w:type="paragraph" w:customStyle="1" w:styleId="0B53F26CE0474E22A39AC522203B7D13">
    <w:name w:val="0B53F26CE0474E22A39AC522203B7D13"/>
    <w:rsid w:val="00CF4348"/>
  </w:style>
  <w:style w:type="paragraph" w:customStyle="1" w:styleId="144DB46E81524A8CAADF36829DCDC1B0">
    <w:name w:val="144DB46E81524A8CAADF36829DCDC1B0"/>
    <w:rsid w:val="00CF4348"/>
  </w:style>
  <w:style w:type="paragraph" w:customStyle="1" w:styleId="CF2CD8FF7DD643D58269568270400195">
    <w:name w:val="CF2CD8FF7DD643D58269568270400195"/>
    <w:rsid w:val="00CF4348"/>
  </w:style>
  <w:style w:type="paragraph" w:customStyle="1" w:styleId="D50DEE0EA77D4E0F82299B88FBBC96E1">
    <w:name w:val="D50DEE0EA77D4E0F82299B88FBBC96E1"/>
    <w:rsid w:val="00CF4348"/>
  </w:style>
  <w:style w:type="paragraph" w:customStyle="1" w:styleId="5B4D68CEF82D4C64A76221279B5B85D5">
    <w:name w:val="5B4D68CEF82D4C64A76221279B5B85D5"/>
    <w:rsid w:val="00CF4348"/>
  </w:style>
  <w:style w:type="paragraph" w:customStyle="1" w:styleId="0812DCC3DCD644AC83EA2DBE8314CB21">
    <w:name w:val="0812DCC3DCD644AC83EA2DBE8314CB21"/>
    <w:rsid w:val="00CF4348"/>
  </w:style>
  <w:style w:type="paragraph" w:customStyle="1" w:styleId="81B734ECB6524E6390059F1781FB94BB">
    <w:name w:val="81B734ECB6524E6390059F1781FB94BB"/>
    <w:rsid w:val="00CF4348"/>
  </w:style>
  <w:style w:type="paragraph" w:customStyle="1" w:styleId="AFD482EC47174B2E92B4269F64D71A6D">
    <w:name w:val="AFD482EC47174B2E92B4269F64D71A6D"/>
    <w:rsid w:val="00CF4348"/>
  </w:style>
  <w:style w:type="paragraph" w:customStyle="1" w:styleId="FB74EDA0E8DF4214B6CAD7DFFF2994DC">
    <w:name w:val="FB74EDA0E8DF4214B6CAD7DFFF2994DC"/>
    <w:rsid w:val="00CF4348"/>
  </w:style>
  <w:style w:type="paragraph" w:customStyle="1" w:styleId="40BFACDE10064728BAE1827737D5F98D">
    <w:name w:val="40BFACDE10064728BAE1827737D5F98D"/>
    <w:rsid w:val="00CF4348"/>
  </w:style>
  <w:style w:type="paragraph" w:customStyle="1" w:styleId="6D39E8443838472E92A82FD9895E673D">
    <w:name w:val="6D39E8443838472E92A82FD9895E673D"/>
    <w:rsid w:val="00CF4348"/>
  </w:style>
  <w:style w:type="paragraph" w:customStyle="1" w:styleId="D2058242C1EB4F32B36D7D49E9F04EE9">
    <w:name w:val="D2058242C1EB4F32B36D7D49E9F04EE9"/>
    <w:rsid w:val="00CF4348"/>
  </w:style>
  <w:style w:type="paragraph" w:customStyle="1" w:styleId="C32B75FDAB914A95A69AC4FF89618C02">
    <w:name w:val="C32B75FDAB914A95A69AC4FF89618C02"/>
    <w:rsid w:val="00CF4348"/>
  </w:style>
  <w:style w:type="paragraph" w:customStyle="1" w:styleId="7A504254097A4C5FA83F3B171A059656">
    <w:name w:val="7A504254097A4C5FA83F3B171A059656"/>
    <w:rsid w:val="00CF4348"/>
  </w:style>
  <w:style w:type="paragraph" w:customStyle="1" w:styleId="E8A9666BF9174D37850D6B8DB1B00AA9">
    <w:name w:val="E8A9666BF9174D37850D6B8DB1B00AA9"/>
    <w:rsid w:val="00CF4348"/>
  </w:style>
  <w:style w:type="paragraph" w:customStyle="1" w:styleId="5F0F4D420521424D85AE3824638B0F63">
    <w:name w:val="5F0F4D420521424D85AE3824638B0F63"/>
    <w:rsid w:val="00CF4348"/>
  </w:style>
  <w:style w:type="paragraph" w:customStyle="1" w:styleId="F5AA545698A647AEA2312E79C45D427D">
    <w:name w:val="F5AA545698A647AEA2312E79C45D427D"/>
    <w:rsid w:val="00CF4348"/>
  </w:style>
  <w:style w:type="paragraph" w:customStyle="1" w:styleId="B0F22A1D6FB841E585A41E02C1782FA5">
    <w:name w:val="B0F22A1D6FB841E585A41E02C1782FA5"/>
    <w:rsid w:val="00CF4348"/>
  </w:style>
  <w:style w:type="paragraph" w:customStyle="1" w:styleId="A675CE7F249E401E96B76FE34E1B6412">
    <w:name w:val="A675CE7F249E401E96B76FE34E1B6412"/>
    <w:rsid w:val="00CF4348"/>
  </w:style>
  <w:style w:type="paragraph" w:customStyle="1" w:styleId="9F9B9C779C96452EB798849492B5A747">
    <w:name w:val="9F9B9C779C96452EB798849492B5A747"/>
    <w:rsid w:val="00CF4348"/>
  </w:style>
  <w:style w:type="paragraph" w:customStyle="1" w:styleId="72A91984255048968D010D2F3BC9F30B">
    <w:name w:val="72A91984255048968D010D2F3BC9F30B"/>
    <w:rsid w:val="00CF4348"/>
  </w:style>
  <w:style w:type="paragraph" w:customStyle="1" w:styleId="517BC59BFE1B46D9B7AADE97CF2CD907">
    <w:name w:val="517BC59BFE1B46D9B7AADE97CF2CD907"/>
    <w:rsid w:val="00CF4348"/>
  </w:style>
  <w:style w:type="paragraph" w:customStyle="1" w:styleId="5FB75AB54BCB4AEE896EEA7A583FAAC0">
    <w:name w:val="5FB75AB54BCB4AEE896EEA7A583FAAC0"/>
    <w:rsid w:val="00CF4348"/>
  </w:style>
  <w:style w:type="paragraph" w:customStyle="1" w:styleId="93CA1F4CF62249199751ACA6813B9881">
    <w:name w:val="93CA1F4CF62249199751ACA6813B9881"/>
    <w:rsid w:val="00CF4348"/>
  </w:style>
  <w:style w:type="paragraph" w:customStyle="1" w:styleId="9CDF6ECB71B44115898842DEB8563E15">
    <w:name w:val="9CDF6ECB71B44115898842DEB8563E15"/>
    <w:rsid w:val="00CF4348"/>
  </w:style>
  <w:style w:type="paragraph" w:customStyle="1" w:styleId="FD434B25689C440C862D81DF8BA5AC1C">
    <w:name w:val="FD434B25689C440C862D81DF8BA5AC1C"/>
    <w:rsid w:val="00CF4348"/>
  </w:style>
  <w:style w:type="paragraph" w:customStyle="1" w:styleId="B0BE3E942B7C4DE5A26455050CFE9606">
    <w:name w:val="B0BE3E942B7C4DE5A26455050CFE9606"/>
    <w:rsid w:val="00CF4348"/>
  </w:style>
  <w:style w:type="paragraph" w:customStyle="1" w:styleId="38A5C3BAC76A4A10B300A512A7758C1D">
    <w:name w:val="38A5C3BAC76A4A10B300A512A7758C1D"/>
    <w:rsid w:val="00CF4348"/>
  </w:style>
  <w:style w:type="paragraph" w:customStyle="1" w:styleId="86FE922077734577B4B96488F19CE0A6">
    <w:name w:val="86FE922077734577B4B96488F19CE0A6"/>
    <w:rsid w:val="00CF4348"/>
  </w:style>
  <w:style w:type="paragraph" w:customStyle="1" w:styleId="8C6AB669272644C5A4B3CACC6CB9B54A">
    <w:name w:val="8C6AB669272644C5A4B3CACC6CB9B54A"/>
    <w:rsid w:val="00CF4348"/>
  </w:style>
  <w:style w:type="paragraph" w:customStyle="1" w:styleId="68DF11836C00414998CCF6766E5ABA02">
    <w:name w:val="68DF11836C00414998CCF6766E5ABA02"/>
    <w:rsid w:val="00CF4348"/>
  </w:style>
  <w:style w:type="paragraph" w:customStyle="1" w:styleId="6A08D7D300AD4E84B3A85383989A7A0D">
    <w:name w:val="6A08D7D300AD4E84B3A85383989A7A0D"/>
    <w:rsid w:val="00CF4348"/>
  </w:style>
  <w:style w:type="paragraph" w:customStyle="1" w:styleId="8A27A9DD2486419F8DDFC10037900280">
    <w:name w:val="8A27A9DD2486419F8DDFC10037900280"/>
    <w:rsid w:val="00CF4348"/>
  </w:style>
  <w:style w:type="paragraph" w:customStyle="1" w:styleId="3CB5BFB56FE24C8F9C918B7F0AFFF2DA">
    <w:name w:val="3CB5BFB56FE24C8F9C918B7F0AFFF2DA"/>
    <w:rsid w:val="00CF4348"/>
  </w:style>
  <w:style w:type="paragraph" w:customStyle="1" w:styleId="F60B03D15E42427C866670434B1D0824">
    <w:name w:val="F60B03D15E42427C866670434B1D0824"/>
    <w:rsid w:val="00CF4348"/>
  </w:style>
  <w:style w:type="paragraph" w:customStyle="1" w:styleId="39E6E9022C5F42E7A5EF8B4B382F7F7F">
    <w:name w:val="39E6E9022C5F42E7A5EF8B4B382F7F7F"/>
    <w:rsid w:val="00CF4348"/>
  </w:style>
  <w:style w:type="paragraph" w:customStyle="1" w:styleId="7EE1ACB3E19D4905B955F3CC46E24447">
    <w:name w:val="7EE1ACB3E19D4905B955F3CC46E24447"/>
    <w:rsid w:val="00CF4348"/>
  </w:style>
  <w:style w:type="paragraph" w:customStyle="1" w:styleId="EDB5AEA66FB14B9BA99469BBB6596341">
    <w:name w:val="EDB5AEA66FB14B9BA99469BBB6596341"/>
    <w:rsid w:val="00CF4348"/>
  </w:style>
  <w:style w:type="paragraph" w:customStyle="1" w:styleId="DB419591DCCE4F40AEF18A609216870B">
    <w:name w:val="DB419591DCCE4F40AEF18A609216870B"/>
    <w:rsid w:val="00CF4348"/>
  </w:style>
  <w:style w:type="paragraph" w:customStyle="1" w:styleId="EE755B61C233408693EE33B415ECF27C">
    <w:name w:val="EE755B61C233408693EE33B415ECF27C"/>
    <w:rsid w:val="00CF4348"/>
  </w:style>
  <w:style w:type="paragraph" w:customStyle="1" w:styleId="FCA9FF0042C6416CAE4AF09C58F7A689">
    <w:name w:val="FCA9FF0042C6416CAE4AF09C58F7A689"/>
    <w:rsid w:val="00CF4348"/>
  </w:style>
  <w:style w:type="paragraph" w:customStyle="1" w:styleId="F6B56A90CF4F45CABAE7579559763223">
    <w:name w:val="F6B56A90CF4F45CABAE7579559763223"/>
    <w:rsid w:val="00CF4348"/>
  </w:style>
  <w:style w:type="paragraph" w:customStyle="1" w:styleId="3F0DC460350A440DAA1CF27DAD7C402E">
    <w:name w:val="3F0DC460350A440DAA1CF27DAD7C402E"/>
    <w:rsid w:val="00CF4348"/>
  </w:style>
  <w:style w:type="paragraph" w:customStyle="1" w:styleId="E662DFDB4C27431292D1A70B5F452D89">
    <w:name w:val="E662DFDB4C27431292D1A70B5F452D89"/>
    <w:rsid w:val="00CF4348"/>
  </w:style>
  <w:style w:type="paragraph" w:customStyle="1" w:styleId="ECAB8070D674424AAED656882B3D4A8C">
    <w:name w:val="ECAB8070D674424AAED656882B3D4A8C"/>
    <w:rsid w:val="00CF4348"/>
  </w:style>
  <w:style w:type="paragraph" w:customStyle="1" w:styleId="0FA28384201247B48D39C276F67A5B25">
    <w:name w:val="0FA28384201247B48D39C276F67A5B25"/>
    <w:rsid w:val="00CF4348"/>
  </w:style>
  <w:style w:type="paragraph" w:customStyle="1" w:styleId="F34B14DEDA3E45D58C684A94F25316E4">
    <w:name w:val="F34B14DEDA3E45D58C684A94F25316E4"/>
    <w:rsid w:val="00CF4348"/>
  </w:style>
  <w:style w:type="paragraph" w:customStyle="1" w:styleId="0BB8C2D8A65640EAA53B547B8FD98D19">
    <w:name w:val="0BB8C2D8A65640EAA53B547B8FD98D19"/>
    <w:rsid w:val="00CF4348"/>
  </w:style>
  <w:style w:type="paragraph" w:customStyle="1" w:styleId="C1DC713AEF374F60A4D99D60A8EEA7BA">
    <w:name w:val="C1DC713AEF374F60A4D99D60A8EEA7BA"/>
    <w:rsid w:val="00CF4348"/>
  </w:style>
  <w:style w:type="paragraph" w:customStyle="1" w:styleId="2E962E84FDA6430CBEA86545A2F6D21F">
    <w:name w:val="2E962E84FDA6430CBEA86545A2F6D21F"/>
    <w:rsid w:val="00CF4348"/>
  </w:style>
  <w:style w:type="paragraph" w:customStyle="1" w:styleId="5F5A243F3D1249A1AA2263670803BF28">
    <w:name w:val="5F5A243F3D1249A1AA2263670803BF28"/>
    <w:rsid w:val="00CF4348"/>
  </w:style>
  <w:style w:type="paragraph" w:customStyle="1" w:styleId="11880763D41B4731A7446BC50346B7B9">
    <w:name w:val="11880763D41B4731A7446BC50346B7B9"/>
    <w:rsid w:val="00CF4348"/>
  </w:style>
  <w:style w:type="paragraph" w:customStyle="1" w:styleId="194A4DFABCB64B94977752B3987D2E64">
    <w:name w:val="194A4DFABCB64B94977752B3987D2E64"/>
    <w:rsid w:val="00674846"/>
  </w:style>
  <w:style w:type="paragraph" w:customStyle="1" w:styleId="8F82DFF39BF4453AA0157ACF8EE67515">
    <w:name w:val="8F82DFF39BF4453AA0157ACF8EE67515"/>
    <w:rsid w:val="00EF3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320 W Republican, Suite 207
Seattle, Washington 98119</CompanyAddress>
  <CompanyPhone>206 693 2390</CompanyPhone>
  <CompanyFax>866 220 0887</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Sales invoice.dotx</Template>
  <TotalTime>83</TotalTime>
  <Pages>3</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A Quo Co.</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30</cp:revision>
  <cp:lastPrinted>2006-08-01T17:47:00Z</cp:lastPrinted>
  <dcterms:created xsi:type="dcterms:W3CDTF">2018-08-30T15:20:00Z</dcterms:created>
  <dcterms:modified xsi:type="dcterms:W3CDTF">2019-06-12T04:15:00Z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